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89C" w:rsidRDefault="00374480" w:rsidP="0089389C">
      <w:pPr>
        <w:jc w:val="center"/>
        <w:textAlignment w:val="auto"/>
        <w:rPr>
          <w:rFonts w:ascii="Arial Rounded MT Bold" w:hAnsi="Arial Rounded MT Bold"/>
          <w:b/>
          <w:bCs/>
          <w:i/>
          <w:iCs/>
          <w:sz w:val="40"/>
          <w:szCs w:val="40"/>
          <w:lang w:eastAsia="fr-FR"/>
        </w:rPr>
      </w:pPr>
      <w:r w:rsidRPr="00374480">
        <w:rPr>
          <w:rFonts w:ascii="Arial Rounded MT Bold" w:hAnsi="Arial Rounded MT Bold"/>
          <w:b/>
          <w:bCs/>
          <w:i/>
          <w:iCs/>
          <w:sz w:val="40"/>
          <w:szCs w:val="40"/>
          <w:lang w:eastAsia="fr-FR"/>
        </w:rPr>
        <w:t>Correction du TP vérin électrique asservi avec Arduino</w:t>
      </w:r>
    </w:p>
    <w:p w:rsidR="00374480" w:rsidRDefault="00374480" w:rsidP="0089389C">
      <w:pPr>
        <w:jc w:val="center"/>
        <w:textAlignment w:val="auto"/>
        <w:rPr>
          <w:rFonts w:ascii="Arial Rounded MT Bold" w:hAnsi="Arial Rounded MT Bold"/>
          <w:b/>
          <w:bCs/>
          <w:i/>
          <w:iCs/>
          <w:sz w:val="40"/>
          <w:szCs w:val="40"/>
          <w:lang w:eastAsia="fr-FR"/>
        </w:rPr>
      </w:pPr>
    </w:p>
    <w:p w:rsidR="003A41C4" w:rsidRDefault="009F0AC3" w:rsidP="002F08BA">
      <w:pPr>
        <w:rPr>
          <w:bCs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</w:p>
    <w:p w:rsidR="003A41C4" w:rsidRDefault="003A41C4" w:rsidP="002F08BA">
      <w:pPr>
        <w:rPr>
          <w:bCs/>
        </w:rPr>
      </w:pPr>
      <w:r>
        <w:rPr>
          <w:bCs/>
        </w:rPr>
        <w:t>La tension de saturation du moteur est 12 V.</w:t>
      </w:r>
    </w:p>
    <w:p w:rsidR="002F08BA" w:rsidRDefault="00EF4403" w:rsidP="002F08BA">
      <w:r>
        <w:rPr>
          <w:lang w:eastAsia="fr-FR"/>
        </w:rPr>
        <w:t>Le seuil se produit pour la valeur  Vit=</w:t>
      </w:r>
      <w:r w:rsidR="00C80763">
        <w:rPr>
          <w:lang w:eastAsia="fr-FR"/>
        </w:rPr>
        <w:t>35, soit une tension Us=12*35/255=1.65V  (en supposant que la tension maxi est 12V).</w:t>
      </w:r>
    </w:p>
    <w:p w:rsidR="00C80763" w:rsidRDefault="00C80763" w:rsidP="002F08BA">
      <w:pPr>
        <w:rPr>
          <w:lang w:eastAsia="fr-FR"/>
        </w:rPr>
      </w:pPr>
    </w:p>
    <w:p w:rsidR="002F08BA" w:rsidRPr="00D950F5" w:rsidRDefault="002F08BA" w:rsidP="00D950F5"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</w:p>
    <w:p w:rsidR="002F08BA" w:rsidRDefault="000505E8" w:rsidP="002F08BA">
      <w:pPr>
        <w:rPr>
          <w:lang w:eastAsia="fr-FR"/>
        </w:rPr>
      </w:pPr>
      <w:r>
        <w:rPr>
          <w:lang w:eastAsia="fr-FR"/>
        </w:rPr>
        <w:t>X= 0mm</w:t>
      </w:r>
      <w:r>
        <w:rPr>
          <w:lang w:eastAsia="fr-FR"/>
        </w:rPr>
        <w:tab/>
      </w:r>
      <w:r>
        <w:rPr>
          <w:lang w:eastAsia="fr-FR"/>
        </w:rPr>
        <w:sym w:font="Symbol" w:char="F0DE"/>
      </w:r>
      <w:r w:rsidR="00B00F91">
        <w:rPr>
          <w:lang w:eastAsia="fr-FR"/>
        </w:rPr>
        <w:t>Pot_V</w:t>
      </w:r>
      <w:r>
        <w:rPr>
          <w:lang w:eastAsia="fr-FR"/>
        </w:rPr>
        <w:t>=20</w:t>
      </w:r>
    </w:p>
    <w:p w:rsidR="000505E8" w:rsidRPr="000505E8" w:rsidRDefault="000505E8" w:rsidP="000505E8">
      <w:pPr>
        <w:rPr>
          <w:lang w:eastAsia="fr-FR"/>
        </w:rPr>
      </w:pPr>
      <w:r>
        <w:rPr>
          <w:lang w:eastAsia="fr-FR"/>
        </w:rPr>
        <w:t xml:space="preserve">X=205 mm </w:t>
      </w:r>
      <w:r>
        <w:rPr>
          <w:lang w:eastAsia="fr-FR"/>
        </w:rPr>
        <w:tab/>
      </w:r>
      <w:r w:rsidRPr="000505E8">
        <w:rPr>
          <w:lang w:eastAsia="fr-FR"/>
        </w:rPr>
        <w:sym w:font="Symbol" w:char="F0DE"/>
      </w:r>
      <w:r w:rsidR="00B00F91">
        <w:rPr>
          <w:lang w:eastAsia="fr-FR"/>
        </w:rPr>
        <w:t>Pot_V</w:t>
      </w:r>
      <w:r>
        <w:rPr>
          <w:lang w:eastAsia="fr-FR"/>
        </w:rPr>
        <w:t>=993</w:t>
      </w:r>
    </w:p>
    <w:p w:rsidR="000505E8" w:rsidRDefault="00B00F91" w:rsidP="002F08BA">
      <w:pPr>
        <w:rPr>
          <w:lang w:eastAsia="fr-FR"/>
        </w:rPr>
      </w:pPr>
      <w:r>
        <w:rPr>
          <w:lang w:eastAsia="fr-FR"/>
        </w:rPr>
        <w:t>X=map(Pot_V</w:t>
      </w:r>
      <w:r w:rsidR="000505E8">
        <w:rPr>
          <w:lang w:eastAsia="fr-FR"/>
        </w:rPr>
        <w:t>,20,993,0,205) ;</w:t>
      </w:r>
    </w:p>
    <w:p w:rsidR="003A1453" w:rsidRDefault="00B00F91" w:rsidP="003A1453">
      <w:pPr>
        <w:rPr>
          <w:lang w:eastAsia="fr-FR"/>
        </w:rPr>
      </w:pPr>
      <w:r>
        <w:rPr>
          <w:lang w:eastAsia="fr-FR"/>
        </w:rPr>
        <w:t>X=map(Pot_V</w:t>
      </w:r>
      <w:r w:rsidR="003A1453">
        <w:rPr>
          <w:lang w:eastAsia="fr-FR"/>
        </w:rPr>
        <w:t>,20,993,0,2050)/10 ;</w:t>
      </w:r>
    </w:p>
    <w:p w:rsidR="002F08BA" w:rsidRDefault="002F08BA" w:rsidP="002F08BA">
      <w:pPr>
        <w:rPr>
          <w:lang w:eastAsia="fr-FR"/>
        </w:rPr>
      </w:pPr>
    </w:p>
    <w:p w:rsidR="002F08BA" w:rsidRDefault="00B00F91" w:rsidP="002F08BA">
      <w:pPr>
        <w:rPr>
          <w:lang w:eastAsia="fr-FR"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 w:rsidRPr="00347F22">
        <w:rPr>
          <w:bCs/>
        </w:rPr>
        <w:t xml:space="preserve">  </w:t>
      </w:r>
      <w:r w:rsidR="00292CD0">
        <w:rPr>
          <w:lang w:eastAsia="fr-FR"/>
        </w:rPr>
        <w:t>L’erreur de quantification est    e=205/(993-20)=0.21 mm</w:t>
      </w:r>
    </w:p>
    <w:p w:rsidR="002F08BA" w:rsidRDefault="002F08BA" w:rsidP="002F08BA">
      <w:pPr>
        <w:rPr>
          <w:lang w:eastAsia="fr-FR"/>
        </w:rPr>
      </w:pPr>
    </w:p>
    <w:p w:rsidR="00274C94" w:rsidRDefault="00347F22" w:rsidP="00D950F5">
      <w:pPr>
        <w:rPr>
          <w:bCs/>
        </w:rPr>
      </w:pPr>
      <w:r w:rsidRPr="00347F22">
        <w:rPr>
          <w:bCs/>
        </w:rPr>
        <w:t>Dir=((Xref-X)&gt;0);</w:t>
      </w:r>
    </w:p>
    <w:p w:rsidR="00347F22" w:rsidRDefault="00347F22" w:rsidP="00D950F5">
      <w:r>
        <w:t>(Xref-X)&gt;0  renvoie 1 si vrai, 0 si faux. Cela évite de faire le test suivant :</w:t>
      </w:r>
    </w:p>
    <w:p w:rsidR="00347F22" w:rsidRDefault="00347F22" w:rsidP="00D950F5">
      <w:r>
        <w:t>if (Xref&gt;X) {Dir=1 ;}  else  {Dir=0 ;}</w:t>
      </w:r>
    </w:p>
    <w:p w:rsidR="00030025" w:rsidRDefault="00030025" w:rsidP="00D950F5"/>
    <w:p w:rsidR="00030025" w:rsidRDefault="00030025" w:rsidP="00030025">
      <w:pPr>
        <w:rPr>
          <w:bCs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>
        <w:rPr>
          <w:bCs/>
        </w:rPr>
        <w:t>On identifie le moteur à un système d’ordre 1.</w:t>
      </w:r>
    </w:p>
    <w:p w:rsidR="00030025" w:rsidRDefault="00030025" w:rsidP="00030025">
      <w:pPr>
        <w:rPr>
          <w:bCs/>
        </w:rPr>
      </w:pPr>
      <w:r>
        <w:rPr>
          <w:bCs/>
        </w:rPr>
        <w:t>On atteint 95% de la consigne après 0.3s, donc T=0.1s</w:t>
      </w:r>
    </w:p>
    <w:p w:rsidR="00030025" w:rsidRPr="00D950F5" w:rsidRDefault="00030025" w:rsidP="00030025">
      <w:r>
        <w:t>255 points</w:t>
      </w:r>
      <w:r w:rsidR="00234899">
        <w:t xml:space="preserve"> </w:t>
      </w:r>
      <w:r>
        <w:t xml:space="preserve">donnent une vitesse finale de </w:t>
      </w:r>
      <w:r w:rsidR="00234899">
        <w:t>24 mm/s</w:t>
      </w:r>
      <w:r>
        <w:t xml:space="preserve"> donc K=</w:t>
      </w:r>
      <w:r w:rsidR="00234899">
        <w:t>24/255=0.094 mm/s.pts</w:t>
      </w:r>
    </w:p>
    <w:p w:rsidR="00030025" w:rsidRDefault="00C75AF5" w:rsidP="00030025">
      <w:pPr>
        <w:rPr>
          <w:lang w:eastAsia="fr-FR"/>
        </w:rPr>
      </w:pPr>
      <w:r w:rsidRPr="00AE6967">
        <w:rPr>
          <w:position w:val="-24"/>
          <w:lang w:eastAsia="fr-FR"/>
        </w:rPr>
        <w:object w:dxaOrig="18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0.75pt" o:ole="">
            <v:imagedata r:id="rId7" o:title=""/>
          </v:shape>
          <o:OLEObject Type="Embed" ProgID="Equation.3" ShapeID="_x0000_i1025" DrawAspect="Content" ObjectID="_1608442084" r:id="rId8"/>
        </w:object>
      </w:r>
    </w:p>
    <w:p w:rsidR="00347F22" w:rsidRDefault="00347F22" w:rsidP="00D950F5"/>
    <w:p w:rsidR="00C80763" w:rsidRDefault="003B467C" w:rsidP="00D950F5">
      <w:pPr>
        <w:rPr>
          <w:bCs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</w:p>
    <w:p w:rsidR="003B467C" w:rsidRPr="00C80763" w:rsidRDefault="003B467C" w:rsidP="00C80763">
      <w:pPr>
        <w:pStyle w:val="Paragraphedeliste"/>
        <w:numPr>
          <w:ilvl w:val="0"/>
          <w:numId w:val="1"/>
        </w:numPr>
        <w:rPr>
          <w:bCs/>
        </w:rPr>
      </w:pPr>
      <w:r w:rsidRPr="00C80763">
        <w:rPr>
          <w:bCs/>
        </w:rPr>
        <w:t>La saturation se produit quand Vit=255, donc quand</w:t>
      </w:r>
      <w:r w:rsidR="00EF4403" w:rsidRPr="00EF4403">
        <w:rPr>
          <w:position w:val="-14"/>
        </w:rPr>
        <w:object w:dxaOrig="2079" w:dyaOrig="400">
          <v:shape id="_x0000_i1026" type="#_x0000_t75" style="width:104.25pt;height:20.25pt" o:ole="">
            <v:imagedata r:id="rId9" o:title=""/>
          </v:shape>
          <o:OLEObject Type="Embed" ProgID="Equation.3" ShapeID="_x0000_i1026" DrawAspect="Content" ObjectID="_1608442085" r:id="rId10"/>
        </w:object>
      </w:r>
      <w:r w:rsidR="00EF4403" w:rsidRPr="00C80763">
        <w:rPr>
          <w:bCs/>
        </w:rPr>
        <w:t>, soit :</w:t>
      </w:r>
      <w:r w:rsidR="00EF4403" w:rsidRPr="00EF4403">
        <w:rPr>
          <w:position w:val="-14"/>
        </w:rPr>
        <w:object w:dxaOrig="2079" w:dyaOrig="400">
          <v:shape id="_x0000_i1027" type="#_x0000_t75" style="width:104.25pt;height:20.25pt" o:ole="">
            <v:imagedata r:id="rId11" o:title=""/>
          </v:shape>
          <o:OLEObject Type="Embed" ProgID="Equation.3" ShapeID="_x0000_i1027" DrawAspect="Content" ObjectID="_1608442086" r:id="rId12"/>
        </w:object>
      </w:r>
    </w:p>
    <w:p w:rsidR="00EF4403" w:rsidRPr="00D950F5" w:rsidRDefault="00C80763" w:rsidP="00C80763">
      <w:pPr>
        <w:pStyle w:val="Paragraphedeliste"/>
        <w:numPr>
          <w:ilvl w:val="0"/>
          <w:numId w:val="1"/>
        </w:numPr>
      </w:pPr>
      <w:r w:rsidRPr="00C80763">
        <w:rPr>
          <w:bCs/>
        </w:rPr>
        <w:t>Le seuil se produit quand Vit=35, donc quand</w:t>
      </w:r>
      <w:r w:rsidRPr="00C80763">
        <w:rPr>
          <w:position w:val="-14"/>
        </w:rPr>
        <w:object w:dxaOrig="1960" w:dyaOrig="400">
          <v:shape id="_x0000_i1028" type="#_x0000_t75" style="width:98.25pt;height:20.25pt" o:ole="">
            <v:imagedata r:id="rId13" o:title=""/>
          </v:shape>
          <o:OLEObject Type="Embed" ProgID="Equation.3" ShapeID="_x0000_i1028" DrawAspect="Content" ObjectID="_1608442087" r:id="rId14"/>
        </w:object>
      </w:r>
      <w:r w:rsidRPr="00C80763">
        <w:rPr>
          <w:bCs/>
        </w:rPr>
        <w:t>, soit :</w:t>
      </w:r>
      <w:r w:rsidRPr="00C80763">
        <w:rPr>
          <w:position w:val="-14"/>
        </w:rPr>
        <w:object w:dxaOrig="1960" w:dyaOrig="400">
          <v:shape id="_x0000_i1029" type="#_x0000_t75" style="width:98.25pt;height:20.25pt" o:ole="">
            <v:imagedata r:id="rId15" o:title=""/>
          </v:shape>
          <o:OLEObject Type="Embed" ProgID="Equation.3" ShapeID="_x0000_i1029" DrawAspect="Content" ObjectID="_1608442088" r:id="rId16"/>
        </w:object>
      </w:r>
    </w:p>
    <w:p w:rsidR="00347F22" w:rsidRPr="00D950F5" w:rsidRDefault="00347F22" w:rsidP="00D950F5"/>
    <w:p w:rsidR="002F08BA" w:rsidRDefault="00E7006B" w:rsidP="002F08BA">
      <w:pPr>
        <w:rPr>
          <w:lang w:eastAsia="fr-FR"/>
        </w:rPr>
      </w:pPr>
      <w:r>
        <w:rPr>
          <w:lang w:eastAsia="fr-FR"/>
        </w:rPr>
        <w:t>Théoriquement, l’écart statique devrait être de 3.5 mm, mais on trouve expérimentalement un écart statique</w:t>
      </w:r>
      <w:r w:rsidR="005776AE">
        <w:rPr>
          <w:lang w:eastAsia="fr-FR"/>
        </w:rPr>
        <w:t xml:space="preserve"> de 0,8</w:t>
      </w:r>
      <w:r w:rsidR="000738B7">
        <w:rPr>
          <w:lang w:eastAsia="fr-FR"/>
        </w:rPr>
        <w:t>mm. Cet écart est dû</w:t>
      </w:r>
      <w:bookmarkStart w:id="0" w:name="_GoBack"/>
      <w:bookmarkEnd w:id="0"/>
      <w:r>
        <w:rPr>
          <w:lang w:eastAsia="fr-FR"/>
        </w:rPr>
        <w:t xml:space="preserve"> au seuil, qui peut donc être plus petit si le moteur est déjà en marche.</w:t>
      </w:r>
    </w:p>
    <w:p w:rsidR="00E7006B" w:rsidRDefault="00E7006B" w:rsidP="002F08BA">
      <w:pPr>
        <w:rPr>
          <w:lang w:eastAsia="fr-FR"/>
        </w:rPr>
      </w:pPr>
      <w:r>
        <w:rPr>
          <w:lang w:eastAsia="fr-FR"/>
        </w:rPr>
        <w:t>On peut réduire cet écart en augmentant Kp.</w:t>
      </w:r>
      <w:r w:rsidR="005776AE">
        <w:rPr>
          <w:lang w:eastAsia="fr-FR"/>
        </w:rPr>
        <w:t xml:space="preserve"> Pour Kp=40, on trouve un écart statique de 0,2 mm.</w:t>
      </w:r>
    </w:p>
    <w:p w:rsidR="00E7006B" w:rsidRDefault="00E7006B" w:rsidP="002F08BA">
      <w:pPr>
        <w:rPr>
          <w:lang w:eastAsia="fr-FR"/>
        </w:rPr>
      </w:pPr>
    </w:p>
    <w:p w:rsidR="00DB018C" w:rsidRPr="00D950F5" w:rsidRDefault="00DB018C" w:rsidP="00D950F5"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 w:rsidR="000C41BF" w:rsidRPr="000C41BF">
        <w:rPr>
          <w:bCs/>
        </w:rPr>
        <w:t xml:space="preserve">  IA=I*5/(1023*1.65);</w:t>
      </w:r>
    </w:p>
    <w:p w:rsidR="002F08BA" w:rsidRDefault="002F08BA" w:rsidP="002F08BA">
      <w:pPr>
        <w:rPr>
          <w:lang w:eastAsia="fr-FR"/>
        </w:rPr>
      </w:pPr>
    </w:p>
    <w:p w:rsidR="00AE6967" w:rsidRPr="00D950F5" w:rsidRDefault="00AE6967" w:rsidP="00D950F5"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</w:p>
    <w:p w:rsidR="00AE6967" w:rsidRDefault="00AE6967" w:rsidP="00AE6967">
      <w:pPr>
        <w:rPr>
          <w:lang w:eastAsia="fr-FR"/>
        </w:rPr>
      </w:pPr>
      <w:r>
        <w:rPr>
          <w:lang w:eastAsia="fr-FR"/>
        </w:rPr>
        <w:t xml:space="preserve">  if (IA&lt;IMax) {temps=millis();}           // Relevé du début de la surcharge</w:t>
      </w:r>
    </w:p>
    <w:p w:rsidR="002F08BA" w:rsidRDefault="00AE6967" w:rsidP="00AE6967">
      <w:pPr>
        <w:rPr>
          <w:lang w:eastAsia="fr-FR"/>
        </w:rPr>
      </w:pPr>
      <w:r>
        <w:rPr>
          <w:lang w:eastAsia="fr-FR"/>
        </w:rPr>
        <w:t xml:space="preserve">  if ((millis()-temps)&gt;500) {arretMot=1;} // La surcharge dure plus de 500 ms</w:t>
      </w:r>
    </w:p>
    <w:p w:rsidR="002F08BA" w:rsidRDefault="002F08BA" w:rsidP="002F08BA">
      <w:pPr>
        <w:rPr>
          <w:lang w:eastAsia="fr-FR"/>
        </w:rPr>
      </w:pPr>
    </w:p>
    <w:p w:rsidR="000F4A14" w:rsidRDefault="009F0AC3" w:rsidP="002F08BA">
      <w:pPr>
        <w:rPr>
          <w:bCs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 w:rsidR="000F4A14">
        <w:rPr>
          <w:bCs/>
        </w:rPr>
        <w:t>Le correcteur proportionnel produisait un écart statique du au seuil du moteur.</w:t>
      </w:r>
    </w:p>
    <w:p w:rsidR="009F0AC3" w:rsidRDefault="009F0AC3" w:rsidP="002F08BA">
      <w:r>
        <w:t>Une intégration dans le correcteur annulera l’écart statique, même en présence de perturbations et le système sera conforme au cahier des charges.</w:t>
      </w:r>
    </w:p>
    <w:p w:rsidR="002F08BA" w:rsidRDefault="002F08BA" w:rsidP="002F08BA">
      <w:pPr>
        <w:rPr>
          <w:lang w:eastAsia="fr-FR"/>
        </w:rPr>
      </w:pPr>
    </w:p>
    <w:p w:rsidR="00026F47" w:rsidRDefault="00026F47" w:rsidP="00D950F5">
      <w:pPr>
        <w:rPr>
          <w:bCs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 w:rsidR="00E60F73">
        <w:rPr>
          <w:bCs/>
        </w:rPr>
        <w:t xml:space="preserve">Avec </w:t>
      </w:r>
      <w:r w:rsidR="00B40014">
        <w:rPr>
          <w:bCs/>
        </w:rPr>
        <w:t>le</w:t>
      </w:r>
      <w:r w:rsidR="00E60F73">
        <w:rPr>
          <w:bCs/>
        </w:rPr>
        <w:t xml:space="preserve"> correcteur </w:t>
      </w:r>
      <w:r w:rsidR="00E60F73" w:rsidRPr="00DE25C0">
        <w:rPr>
          <w:bCs/>
          <w:position w:val="-24"/>
        </w:rPr>
        <w:object w:dxaOrig="360" w:dyaOrig="620">
          <v:shape id="_x0000_i1030" type="#_x0000_t75" style="width:18.75pt;height:30.75pt" o:ole="">
            <v:imagedata r:id="rId17" o:title=""/>
          </v:shape>
          <o:OLEObject Type="Embed" ProgID="Equation.3" ShapeID="_x0000_i1030" DrawAspect="Content" ObjectID="_1608442089" r:id="rId18"/>
        </w:object>
      </w:r>
      <w:r w:rsidR="00E60F73">
        <w:rPr>
          <w:bCs/>
        </w:rPr>
        <w:t xml:space="preserve">, </w:t>
      </w:r>
      <w:r w:rsidR="00E60F73" w:rsidRPr="00E60F73">
        <w:rPr>
          <w:bCs/>
          <w:position w:val="-28"/>
        </w:rPr>
        <w:object w:dxaOrig="2200" w:dyaOrig="660">
          <v:shape id="_x0000_i1031" type="#_x0000_t75" style="width:110.25pt;height:33pt" o:ole="">
            <v:imagedata r:id="rId19" o:title=""/>
          </v:shape>
          <o:OLEObject Type="Embed" ProgID="Equation.3" ShapeID="_x0000_i1031" DrawAspect="Content" ObjectID="_1608442090" r:id="rId20"/>
        </w:object>
      </w:r>
      <w:r w:rsidR="00E60F73">
        <w:rPr>
          <w:bCs/>
        </w:rPr>
        <w:t xml:space="preserve">  , et la phase est toujours inférieure à 180°.</w:t>
      </w:r>
    </w:p>
    <w:p w:rsidR="00E60F73" w:rsidRDefault="00E60F73" w:rsidP="00D950F5">
      <w:pPr>
        <w:rPr>
          <w:bCs/>
        </w:rPr>
      </w:pPr>
      <w:r>
        <w:rPr>
          <w:bCs/>
        </w:rPr>
        <w:t>Il</w:t>
      </w:r>
      <w:r w:rsidR="00B40014">
        <w:rPr>
          <w:bCs/>
        </w:rPr>
        <w:t xml:space="preserve"> n’y a donc aucune possibilité de stabilité.</w:t>
      </w:r>
    </w:p>
    <w:p w:rsidR="00B40014" w:rsidRPr="00D950F5" w:rsidRDefault="00B40014" w:rsidP="00D950F5">
      <w:r w:rsidRPr="00B40014">
        <w:rPr>
          <w:noProof/>
          <w:lang w:eastAsia="fr-FR"/>
        </w:rPr>
        <w:lastRenderedPageBreak/>
        <w:drawing>
          <wp:inline distT="0" distB="0" distL="0" distR="0" wp14:anchorId="41C3DD38" wp14:editId="377E186E">
            <wp:extent cx="3581400" cy="259719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607" t="2826" r="10492" b="14565"/>
                    <a:stretch/>
                  </pic:blipFill>
                  <pic:spPr bwMode="auto">
                    <a:xfrm>
                      <a:off x="0" y="0"/>
                      <a:ext cx="3604644" cy="261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72AC" w:rsidRPr="00B40014">
        <w:rPr>
          <w:noProof/>
          <w:lang w:eastAsia="fr-FR"/>
        </w:rPr>
        <w:drawing>
          <wp:inline distT="0" distB="0" distL="0" distR="0" wp14:anchorId="1305FF94" wp14:editId="682A855D">
            <wp:extent cx="3209925" cy="256152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377" t="6304" r="10656" b="6957"/>
                    <a:stretch/>
                  </pic:blipFill>
                  <pic:spPr bwMode="auto">
                    <a:xfrm>
                      <a:off x="0" y="0"/>
                      <a:ext cx="3260536" cy="260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8BA" w:rsidRDefault="006272AC" w:rsidP="006272AC">
      <w:pPr>
        <w:tabs>
          <w:tab w:val="left" w:pos="6237"/>
        </w:tabs>
        <w:rPr>
          <w:lang w:eastAsia="fr-FR"/>
        </w:rPr>
      </w:pPr>
      <w:r>
        <w:rPr>
          <w:lang w:eastAsia="fr-FR"/>
        </w:rPr>
        <w:t>Phase inférieure à -180° modulo 360°</w:t>
      </w:r>
      <w:r>
        <w:rPr>
          <w:lang w:eastAsia="fr-FR"/>
        </w:rPr>
        <w:tab/>
        <w:t>Réponse impulsionnelle divergente</w:t>
      </w:r>
    </w:p>
    <w:p w:rsidR="006272AC" w:rsidRDefault="006272AC" w:rsidP="006272AC">
      <w:pPr>
        <w:tabs>
          <w:tab w:val="left" w:pos="6237"/>
        </w:tabs>
        <w:rPr>
          <w:lang w:eastAsia="fr-FR"/>
        </w:rPr>
      </w:pPr>
    </w:p>
    <w:p w:rsidR="006272AC" w:rsidRDefault="006272AC" w:rsidP="00D950F5">
      <w:pPr>
        <w:rPr>
          <w:bCs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 w:rsidR="00392CAB">
        <w:rPr>
          <w:bCs/>
        </w:rPr>
        <w:t>Si a&lt;1, la phase est toujours inférieure à -180°, donc il n’y a pas de possibilité de stabilité.</w:t>
      </w:r>
    </w:p>
    <w:p w:rsidR="00392CAB" w:rsidRDefault="00392CAB" w:rsidP="00D950F5">
      <w:pPr>
        <w:rPr>
          <w:bCs/>
        </w:rPr>
      </w:pPr>
    </w:p>
    <w:p w:rsidR="00392CAB" w:rsidRDefault="0072612E" w:rsidP="00D950F5">
      <w:pPr>
        <w:rPr>
          <w:bCs/>
        </w:rPr>
      </w:pPr>
      <w:r w:rsidRPr="0072612E">
        <w:rPr>
          <w:bCs/>
          <w:noProof/>
          <w:lang w:eastAsia="fr-FR"/>
        </w:rPr>
        <w:drawing>
          <wp:inline distT="0" distB="0" distL="0" distR="0" wp14:anchorId="2FCD6095" wp14:editId="736C66F1">
            <wp:extent cx="3626587" cy="26003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4262" t="3045" r="10001" b="15434"/>
                    <a:stretch/>
                  </pic:blipFill>
                  <pic:spPr bwMode="auto">
                    <a:xfrm>
                      <a:off x="0" y="0"/>
                      <a:ext cx="3638541" cy="260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2612E">
        <w:rPr>
          <w:noProof/>
          <w:lang w:eastAsia="fr-FR"/>
        </w:rPr>
        <w:drawing>
          <wp:inline distT="0" distB="0" distL="0" distR="0" wp14:anchorId="64BFB75D" wp14:editId="29EA4A52">
            <wp:extent cx="3152775" cy="2488373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885" t="5870" r="10655" b="7826"/>
                    <a:stretch/>
                  </pic:blipFill>
                  <pic:spPr bwMode="auto">
                    <a:xfrm>
                      <a:off x="0" y="0"/>
                      <a:ext cx="3207553" cy="253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CAB" w:rsidRPr="00D950F5" w:rsidRDefault="0072612E" w:rsidP="0072612E">
      <w:pPr>
        <w:tabs>
          <w:tab w:val="left" w:pos="6521"/>
        </w:tabs>
      </w:pPr>
      <w:r>
        <w:rPr>
          <w:lang w:eastAsia="fr-FR"/>
        </w:rPr>
        <w:t>Phase inférieure à -180° modulo 360°</w:t>
      </w:r>
      <w:r>
        <w:rPr>
          <w:lang w:eastAsia="fr-FR"/>
        </w:rPr>
        <w:tab/>
        <w:t>Réponse impulsionnelle divergente</w:t>
      </w:r>
    </w:p>
    <w:p w:rsidR="0072612E" w:rsidRDefault="0072612E" w:rsidP="00D950F5">
      <w:pPr>
        <w:rPr>
          <w:bCs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>
        <w:rPr>
          <w:bCs/>
        </w:rPr>
        <w:t>a=7.55 donne une remontée de phase jusque -130°</w:t>
      </w:r>
    </w:p>
    <w:p w:rsidR="00971C71" w:rsidRDefault="008B2BD6" w:rsidP="00971C71">
      <w:pPr>
        <w:rPr>
          <w:lang w:eastAsia="fr-FR"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>
        <w:rPr>
          <w:bCs/>
        </w:rPr>
        <w:t>Ki=49 donne une marge de phase M</w:t>
      </w:r>
      <w:r>
        <w:rPr>
          <w:bCs/>
        </w:rPr>
        <w:sym w:font="Symbol" w:char="F06A"/>
      </w:r>
      <w:r>
        <w:rPr>
          <w:bCs/>
        </w:rPr>
        <w:t>=50° conforme au cahier des charges</w:t>
      </w:r>
      <w:r w:rsidR="00971C71">
        <w:rPr>
          <w:bCs/>
        </w:rPr>
        <w:t xml:space="preserve">. </w:t>
      </w:r>
      <w:r w:rsidR="00971C71">
        <w:rPr>
          <w:lang w:eastAsia="fr-FR"/>
        </w:rPr>
        <w:t>Kp=7.55*0.1*Ki=37</w:t>
      </w:r>
    </w:p>
    <w:p w:rsidR="0072612E" w:rsidRPr="00D950F5" w:rsidRDefault="00A96D98" w:rsidP="00D950F5">
      <w:r w:rsidRPr="00A96D98">
        <w:rPr>
          <w:noProof/>
          <w:lang w:eastAsia="fr-FR"/>
        </w:rPr>
        <w:drawing>
          <wp:inline distT="0" distB="0" distL="0" distR="0" wp14:anchorId="2B7D5842" wp14:editId="2A01630C">
            <wp:extent cx="4530135" cy="3209925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607" t="2826" r="10328" b="16304"/>
                    <a:stretch/>
                  </pic:blipFill>
                  <pic:spPr bwMode="auto">
                    <a:xfrm>
                      <a:off x="0" y="0"/>
                      <a:ext cx="4558753" cy="3230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BD6" w:rsidRPr="00D950F5" w:rsidRDefault="008B2BD6" w:rsidP="00D950F5">
      <w:r w:rsidRPr="00D950F5">
        <w:rPr>
          <w:b/>
          <w:i/>
          <w:iCs/>
          <w:u w:val="single"/>
        </w:rPr>
        <w:lastRenderedPageBreak/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>
        <w:rPr>
          <w:bCs/>
        </w:rPr>
        <w:t>On ajoute la sturation</w:t>
      </w:r>
    </w:p>
    <w:p w:rsidR="006272AC" w:rsidRDefault="008B2BD6" w:rsidP="006272AC">
      <w:pPr>
        <w:tabs>
          <w:tab w:val="left" w:pos="6237"/>
        </w:tabs>
        <w:rPr>
          <w:lang w:eastAsia="fr-FR"/>
        </w:rPr>
      </w:pPr>
      <w:r w:rsidRPr="008B2BD6">
        <w:rPr>
          <w:noProof/>
          <w:lang w:eastAsia="fr-FR"/>
        </w:rPr>
        <w:drawing>
          <wp:inline distT="0" distB="0" distL="0" distR="0" wp14:anchorId="304B8E06" wp14:editId="1E4D5425">
            <wp:extent cx="4714875" cy="37909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7869" t="5652" r="10983" b="7827"/>
                    <a:stretch/>
                  </pic:blipFill>
                  <pic:spPr bwMode="auto">
                    <a:xfrm>
                      <a:off x="0" y="0"/>
                      <a:ext cx="4714875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BD6" w:rsidRPr="008B2BD6" w:rsidRDefault="008B2BD6" w:rsidP="008B2BD6">
      <w:pPr>
        <w:numPr>
          <w:ilvl w:val="0"/>
          <w:numId w:val="2"/>
        </w:numPr>
        <w:contextualSpacing/>
      </w:pPr>
      <w:r w:rsidRPr="008B2BD6">
        <w:t xml:space="preserve">Ecart statique nul, même en présence de perturbations </w:t>
      </w:r>
      <w:r>
        <w:t>car il y a une intégration avant la perturbation.</w:t>
      </w:r>
    </w:p>
    <w:p w:rsidR="008B2BD6" w:rsidRPr="008B2BD6" w:rsidRDefault="008B2BD6" w:rsidP="008B2BD6">
      <w:pPr>
        <w:numPr>
          <w:ilvl w:val="0"/>
          <w:numId w:val="2"/>
        </w:numPr>
        <w:contextualSpacing/>
      </w:pPr>
      <w:r w:rsidRPr="008B2BD6">
        <w:t>Marge de phase M</w:t>
      </w:r>
      <w:r w:rsidRPr="008B2BD6">
        <w:sym w:font="Symbol" w:char="F06A"/>
      </w:r>
      <w:r w:rsidRPr="008B2BD6">
        <w:t>=50°</w:t>
      </w:r>
    </w:p>
    <w:p w:rsidR="008B2BD6" w:rsidRPr="008B2BD6" w:rsidRDefault="008B2BD6" w:rsidP="008B2BD6">
      <w:pPr>
        <w:numPr>
          <w:ilvl w:val="0"/>
          <w:numId w:val="2"/>
        </w:numPr>
        <w:contextualSpacing/>
      </w:pPr>
      <w:r w:rsidRPr="008B2BD6">
        <w:t xml:space="preserve">Temps de réponse à 5 % inférieur à </w:t>
      </w:r>
      <w:r>
        <w:t>3</w:t>
      </w:r>
      <w:r w:rsidRPr="008B2BD6">
        <w:t>s pour un échelon de 10 mm</w:t>
      </w:r>
    </w:p>
    <w:p w:rsidR="008B2BD6" w:rsidRPr="008B2BD6" w:rsidRDefault="008B2BD6" w:rsidP="008B2BD6">
      <w:pPr>
        <w:numPr>
          <w:ilvl w:val="0"/>
          <w:numId w:val="2"/>
        </w:numPr>
        <w:contextualSpacing/>
      </w:pPr>
      <w:r w:rsidRPr="008B2BD6">
        <w:t xml:space="preserve">Premier dépassement inférieur à 4 mm </w:t>
      </w:r>
    </w:p>
    <w:p w:rsidR="0072612E" w:rsidRDefault="008B2BD6" w:rsidP="006272AC">
      <w:pPr>
        <w:tabs>
          <w:tab w:val="left" w:pos="6237"/>
        </w:tabs>
        <w:rPr>
          <w:lang w:eastAsia="fr-FR"/>
        </w:rPr>
      </w:pPr>
      <w:r>
        <w:rPr>
          <w:lang w:eastAsia="fr-FR"/>
        </w:rPr>
        <w:t>Pourtant, le modèle n’est pas conforme au cahier des charges car pour un échelon de 100 mm, la saturation fait augmenter énormément le premier dépassement qui dépasse 80 mm.</w:t>
      </w:r>
    </w:p>
    <w:p w:rsidR="008B2BD6" w:rsidRDefault="008B2BD6" w:rsidP="006272AC">
      <w:pPr>
        <w:tabs>
          <w:tab w:val="left" w:pos="6237"/>
        </w:tabs>
        <w:rPr>
          <w:lang w:eastAsia="fr-FR"/>
        </w:rPr>
      </w:pPr>
      <w:r w:rsidRPr="008B2BD6">
        <w:rPr>
          <w:noProof/>
          <w:lang w:eastAsia="fr-FR"/>
        </w:rPr>
        <w:drawing>
          <wp:inline distT="0" distB="0" distL="0" distR="0" wp14:anchorId="7F4FA90D" wp14:editId="04A147DA">
            <wp:extent cx="4810125" cy="38004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6721" t="5652" r="10492" b="7609"/>
                    <a:stretch/>
                  </pic:blipFill>
                  <pic:spPr bwMode="auto">
                    <a:xfrm>
                      <a:off x="0" y="0"/>
                      <a:ext cx="481012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12E" w:rsidRDefault="00115E8B" w:rsidP="006272AC">
      <w:pPr>
        <w:tabs>
          <w:tab w:val="left" w:pos="6237"/>
        </w:tabs>
        <w:rPr>
          <w:lang w:eastAsia="fr-FR"/>
        </w:rPr>
      </w:pPr>
      <w:r>
        <w:rPr>
          <w:lang w:eastAsia="fr-FR"/>
        </w:rPr>
        <w:t>Ki=49 et Kp=7.55*0.1*Ki=37</w:t>
      </w:r>
    </w:p>
    <w:p w:rsidR="002F08BA" w:rsidRDefault="002F08BA" w:rsidP="002F08BA">
      <w:pPr>
        <w:rPr>
          <w:lang w:eastAsia="fr-FR"/>
        </w:rPr>
      </w:pPr>
    </w:p>
    <w:p w:rsidR="00FB19BE" w:rsidRDefault="00FB19BE" w:rsidP="002F08BA">
      <w:pPr>
        <w:rPr>
          <w:lang w:eastAsia="fr-FR"/>
        </w:rPr>
      </w:pPr>
    </w:p>
    <w:p w:rsidR="00FB19BE" w:rsidRDefault="00FB19BE" w:rsidP="002F08BA">
      <w:pPr>
        <w:rPr>
          <w:lang w:eastAsia="fr-FR"/>
        </w:rPr>
      </w:pPr>
    </w:p>
    <w:p w:rsidR="00FB19BE" w:rsidRPr="00D950F5" w:rsidRDefault="00FB19BE" w:rsidP="00D950F5">
      <w:r w:rsidRPr="00D950F5">
        <w:rPr>
          <w:b/>
          <w:i/>
          <w:iCs/>
          <w:u w:val="single"/>
        </w:rPr>
        <w:lastRenderedPageBreak/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</w:p>
    <w:p w:rsidR="00FB19BE" w:rsidRPr="00FB19BE" w:rsidRDefault="00A64703" w:rsidP="00FB19B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A9EAE8" wp14:editId="19A59DF3">
                <wp:simplePos x="0" y="0"/>
                <wp:positionH relativeFrom="column">
                  <wp:posOffset>5240655</wp:posOffset>
                </wp:positionH>
                <wp:positionV relativeFrom="paragraph">
                  <wp:posOffset>5255260</wp:posOffset>
                </wp:positionV>
                <wp:extent cx="1609725" cy="13144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703" w:rsidRDefault="00A64703">
                            <w:r>
                              <w:t>D1=3.4 mm po</w:t>
                            </w:r>
                            <w:r w:rsidR="00890227">
                              <w:t>u</w:t>
                            </w:r>
                            <w:r>
                              <w:t>r un échelon de 10 mm</w:t>
                            </w:r>
                          </w:p>
                          <w:p w:rsidR="00A64703" w:rsidRDefault="00A64703"/>
                          <w:p w:rsidR="00A64703" w:rsidRPr="00FB19BE" w:rsidRDefault="008519FB">
                            <w:r>
                              <w:t>D1 = 86</w:t>
                            </w:r>
                            <w:r w:rsidR="00A64703">
                              <w:t xml:space="preserve"> mm pour un échelon de 100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9EAE8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412.65pt;margin-top:413.8pt;width:126.75pt;height:10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" filled="f" stroked="f" strokeweight=".5pt">
                <v:textbox>
                  <w:txbxContent>
                    <w:p w:rsidR="00A64703" w:rsidRDefault="00A64703">
                      <w:r>
                        <w:t>D1=3.4 mm po</w:t>
                      </w:r>
                      <w:r w:rsidR="00890227">
                        <w:t>u</w:t>
                      </w:r>
                      <w:r>
                        <w:t>r un échelon de 10 mm</w:t>
                      </w:r>
                    </w:p>
                    <w:p w:rsidR="00A64703" w:rsidRDefault="00A64703"/>
                    <w:p w:rsidR="00A64703" w:rsidRPr="00FB19BE" w:rsidRDefault="008519FB">
                      <w:r>
                        <w:t>D1 = 86</w:t>
                      </w:r>
                      <w:r w:rsidR="00A64703">
                        <w:t xml:space="preserve"> mm pour un échelon de 100 mm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FB19BE" w:rsidRPr="00FB19BE" w:rsidTr="002508ED">
        <w:tc>
          <w:tcPr>
            <w:tcW w:w="3587" w:type="dxa"/>
          </w:tcPr>
          <w:p w:rsidR="00FB19BE" w:rsidRPr="00FB19BE" w:rsidRDefault="00FB19BE" w:rsidP="00FB19BE">
            <w:pPr>
              <w:jc w:val="center"/>
            </w:pPr>
            <w:r w:rsidRPr="00FB19BE">
              <w:t>Performances attendues</w:t>
            </w:r>
          </w:p>
        </w:tc>
        <w:tc>
          <w:tcPr>
            <w:tcW w:w="3588" w:type="dxa"/>
          </w:tcPr>
          <w:p w:rsidR="00FB19BE" w:rsidRPr="00FB19BE" w:rsidRDefault="00FB19BE" w:rsidP="00FB19BE">
            <w:pPr>
              <w:jc w:val="center"/>
            </w:pPr>
            <w:r w:rsidRPr="00FB19BE">
              <w:t>Performances mesurées</w:t>
            </w:r>
          </w:p>
        </w:tc>
        <w:tc>
          <w:tcPr>
            <w:tcW w:w="3588" w:type="dxa"/>
          </w:tcPr>
          <w:p w:rsidR="00FB19BE" w:rsidRPr="00FB19BE" w:rsidRDefault="00FB19BE" w:rsidP="00FB19BE">
            <w:pPr>
              <w:jc w:val="center"/>
            </w:pPr>
            <w:r w:rsidRPr="00FB19BE">
              <w:t>Performances simulées</w:t>
            </w:r>
          </w:p>
        </w:tc>
      </w:tr>
      <w:tr w:rsidR="00FB19BE" w:rsidRPr="00FB19BE" w:rsidTr="002508ED">
        <w:tc>
          <w:tcPr>
            <w:tcW w:w="3587" w:type="dxa"/>
          </w:tcPr>
          <w:p w:rsidR="00FB19BE" w:rsidRPr="00FB19BE" w:rsidRDefault="00FB19BE" w:rsidP="00FB19BE">
            <w:r w:rsidRPr="00FB19BE">
              <w:t xml:space="preserve">Ecart statique nul, même en présence de perturbations (tolérance </w:t>
            </w:r>
            <w:r w:rsidRPr="00FB19BE">
              <w:sym w:font="Symbol" w:char="F0B1"/>
            </w:r>
            <w:r w:rsidRPr="00FB19BE">
              <w:t>0.2 mm)</w:t>
            </w:r>
          </w:p>
          <w:p w:rsidR="00FB19BE" w:rsidRPr="00FB19BE" w:rsidRDefault="00FB19BE" w:rsidP="00FB19BE"/>
          <w:p w:rsidR="00FB19BE" w:rsidRPr="00FB19BE" w:rsidRDefault="00FB19BE" w:rsidP="00FB19BE">
            <w:r w:rsidRPr="00FB19B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1B4494" wp14:editId="4D22ACC5">
                      <wp:simplePos x="0" y="0"/>
                      <wp:positionH relativeFrom="column">
                        <wp:posOffset>1539874</wp:posOffset>
                      </wp:positionH>
                      <wp:positionV relativeFrom="paragraph">
                        <wp:posOffset>108585</wp:posOffset>
                      </wp:positionV>
                      <wp:extent cx="3590925" cy="786765"/>
                      <wp:effectExtent l="19050" t="19050" r="28575" b="32385"/>
                      <wp:wrapNone/>
                      <wp:docPr id="36" name="Double flèche horizonta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C1E3AC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Double flèche horizontale 36" o:spid="_x0000_s1026" type="#_x0000_t69" style="position:absolute;margin-left:121.25pt;margin-top:8.55pt;width:282.75pt;height:6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" adj="2254,3570" fillcolor="window" strokecolor="windowText" strokeweight="1pt"/>
                  </w:pict>
                </mc:Fallback>
              </mc:AlternateContent>
            </w:r>
          </w:p>
          <w:p w:rsidR="00FB19BE" w:rsidRPr="00FB19BE" w:rsidRDefault="00FB19BE" w:rsidP="00FB19BE"/>
          <w:p w:rsidR="00FB19BE" w:rsidRPr="00FB19BE" w:rsidRDefault="00FB19BE" w:rsidP="00FB19BE"/>
          <w:p w:rsidR="00FB19BE" w:rsidRPr="00FB19BE" w:rsidRDefault="00FB19BE" w:rsidP="00FB19BE"/>
          <w:p w:rsidR="00FB19BE" w:rsidRPr="00FB19BE" w:rsidRDefault="00FB19BE" w:rsidP="00FB19BE"/>
        </w:tc>
        <w:tc>
          <w:tcPr>
            <w:tcW w:w="3588" w:type="dxa"/>
          </w:tcPr>
          <w:p w:rsidR="00FB19BE" w:rsidRPr="00FB19BE" w:rsidRDefault="00FB19BE" w:rsidP="00FB19B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986218D" wp14:editId="49C1D9CA">
                      <wp:simplePos x="0" y="0"/>
                      <wp:positionH relativeFrom="column">
                        <wp:posOffset>-547370</wp:posOffset>
                      </wp:positionH>
                      <wp:positionV relativeFrom="paragraph">
                        <wp:posOffset>1129665</wp:posOffset>
                      </wp:positionV>
                      <wp:extent cx="1114425" cy="438150"/>
                      <wp:effectExtent l="0" t="0" r="0" b="0"/>
                      <wp:wrapNone/>
                      <wp:docPr id="13" name="Zone de 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19BE" w:rsidRPr="00FB19BE" w:rsidRDefault="00FB19BE">
                                  <w:r>
                                    <w:t>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6218D" id="Zone de texte 13" o:spid="_x0000_s1027" type="#_x0000_t202" style="position:absolute;margin-left:-43.1pt;margin-top:88.95pt;width:87.75pt;height:3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" filled="f" stroked="f" strokeweight=".5pt">
                      <v:textbox>
                        <w:txbxContent>
                          <w:p w:rsidR="00FB19BE" w:rsidRPr="00FB19BE" w:rsidRDefault="00FB19BE">
                            <w:r>
                              <w:t>Conforme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AF2FDF" wp14:editId="3CCC7200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177165</wp:posOffset>
                      </wp:positionV>
                      <wp:extent cx="1114425" cy="438150"/>
                      <wp:effectExtent l="0" t="0" r="0" b="0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19BE" w:rsidRPr="00FB19BE" w:rsidRDefault="00FB19BE">
                                  <w:r>
                                    <w:sym w:font="Symbol" w:char="F065"/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S</w:t>
                                  </w:r>
                                  <w:r>
                                    <w:t>=0.2 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F2FDF" id="Zone de texte 12" o:spid="_x0000_s1028" type="#_x0000_t202" style="position:absolute;margin-left:41.65pt;margin-top:13.95pt;width:87.75pt;height:3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" filled="f" stroked="f" strokeweight=".5pt">
                      <v:textbox>
                        <w:txbxContent>
                          <w:p w:rsidR="00FB19BE" w:rsidRPr="00FB19BE" w:rsidRDefault="00FB19BE">
                            <w:r>
                              <w:sym w:font="Symbol" w:char="F065"/>
                            </w:r>
                            <w:r>
                              <w:rPr>
                                <w:vertAlign w:val="subscript"/>
                              </w:rPr>
                              <w:t>S</w:t>
                            </w:r>
                            <w:r>
                              <w:t>=0.2 mm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-547370</wp:posOffset>
                      </wp:positionH>
                      <wp:positionV relativeFrom="paragraph">
                        <wp:posOffset>405765</wp:posOffset>
                      </wp:positionV>
                      <wp:extent cx="1114425" cy="438150"/>
                      <wp:effectExtent l="0" t="0" r="0" b="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19BE" w:rsidRPr="00FB19BE" w:rsidRDefault="00FB19BE">
                                  <w:r>
                                    <w:t>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0" o:spid="_x0000_s1029" type="#_x0000_t202" style="position:absolute;margin-left:-43.1pt;margin-top:31.95pt;width:87.75pt;height:3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" filled="f" stroked="f" strokeweight=".5pt">
                      <v:textbox>
                        <w:txbxContent>
                          <w:p w:rsidR="00FB19BE" w:rsidRPr="00FB19BE" w:rsidRDefault="00FB19BE">
                            <w:r>
                              <w:t>Conforme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19B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4AD496" wp14:editId="3FCA6239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240030</wp:posOffset>
                      </wp:positionV>
                      <wp:extent cx="1295400" cy="786765"/>
                      <wp:effectExtent l="19050" t="19050" r="19050" b="32385"/>
                      <wp:wrapNone/>
                      <wp:docPr id="49" name="Double flèche horizonta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D1C10" id="Double flèche horizontale 49" o:spid="_x0000_s1026" type="#_x0000_t69" style="position:absolute;margin-left:123.45pt;margin-top:18.9pt;width:102pt;height:6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" adj="6247,3570" fillcolor="window" strokecolor="windowText" strokeweight="1pt"/>
                  </w:pict>
                </mc:Fallback>
              </mc:AlternateContent>
            </w:r>
            <w:r w:rsidRPr="00FB19B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26F57B" wp14:editId="3BA4422E">
                      <wp:simplePos x="0" y="0"/>
                      <wp:positionH relativeFrom="column">
                        <wp:posOffset>-737869</wp:posOffset>
                      </wp:positionH>
                      <wp:positionV relativeFrom="paragraph">
                        <wp:posOffset>240030</wp:posOffset>
                      </wp:positionV>
                      <wp:extent cx="1295400" cy="786765"/>
                      <wp:effectExtent l="19050" t="19050" r="19050" b="32385"/>
                      <wp:wrapNone/>
                      <wp:docPr id="48" name="Double flèche horizonta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47F01" id="Double flèche horizontale 48" o:spid="_x0000_s1026" type="#_x0000_t69" style="position:absolute;margin-left:-58.1pt;margin-top:18.9pt;width:102pt;height:6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" adj="6247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FB19BE" w:rsidRPr="00FB19BE" w:rsidRDefault="00FB19BE" w:rsidP="00FB19B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239238" wp14:editId="47AD487B">
                      <wp:simplePos x="0" y="0"/>
                      <wp:positionH relativeFrom="column">
                        <wp:posOffset>-492125</wp:posOffset>
                      </wp:positionH>
                      <wp:positionV relativeFrom="paragraph">
                        <wp:posOffset>319405</wp:posOffset>
                      </wp:positionV>
                      <wp:extent cx="1114425" cy="657225"/>
                      <wp:effectExtent l="0" t="0" r="0" b="0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19BE" w:rsidRDefault="00FB19BE">
                                  <w:r>
                                    <w:t>Ecart du à la</w:t>
                                  </w:r>
                                </w:p>
                                <w:p w:rsidR="00FB19BE" w:rsidRDefault="00FB19BE">
                                  <w:r>
                                    <w:t>résolution du</w:t>
                                  </w:r>
                                </w:p>
                                <w:p w:rsidR="00FB19BE" w:rsidRPr="00FB19BE" w:rsidRDefault="00FB19BE">
                                  <w:r>
                                    <w:t>capteur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39238" id="Zone de texte 15" o:spid="_x0000_s1030" type="#_x0000_t202" style="position:absolute;margin-left:-38.75pt;margin-top:25.15pt;width:87.75pt;height:51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" filled="f" stroked="f" strokeweight=".5pt">
                      <v:textbox>
                        <w:txbxContent>
                          <w:p w:rsidR="00FB19BE" w:rsidRDefault="00FB19BE">
                            <w:r>
                              <w:t>Ecart du à la</w:t>
                            </w:r>
                          </w:p>
                          <w:p w:rsidR="00FB19BE" w:rsidRDefault="00FB19BE">
                            <w:proofErr w:type="gramStart"/>
                            <w:r>
                              <w:t>résolution</w:t>
                            </w:r>
                            <w:proofErr w:type="gramEnd"/>
                            <w:r>
                              <w:t xml:space="preserve"> du</w:t>
                            </w:r>
                          </w:p>
                          <w:p w:rsidR="00FB19BE" w:rsidRPr="00FB19BE" w:rsidRDefault="00FB19BE">
                            <w:proofErr w:type="gramStart"/>
                            <w:r>
                              <w:t>capteur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EC5C2EC" wp14:editId="63D3D29D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234315</wp:posOffset>
                      </wp:positionV>
                      <wp:extent cx="1114425" cy="647700"/>
                      <wp:effectExtent l="0" t="0" r="0" b="0"/>
                      <wp:wrapNone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19BE" w:rsidRPr="00FB19BE" w:rsidRDefault="00FB19BE">
                                  <w:r>
                                    <w:sym w:font="Symbol" w:char="F065"/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S</w:t>
                                  </w:r>
                                  <w:r>
                                    <w:t>=0 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C5C2EC" id="Zone de texte 11" o:spid="_x0000_s1031" type="#_x0000_t202" style="position:absolute;margin-left:58pt;margin-top:18.45pt;width:87.75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" filled="f" stroked="f" strokeweight=".5pt">
                      <v:textbox>
                        <w:txbxContent>
                          <w:p w:rsidR="00FB19BE" w:rsidRPr="00FB19BE" w:rsidRDefault="00FB19BE">
                            <w:r>
                              <w:sym w:font="Symbol" w:char="F065"/>
                            </w:r>
                            <w:r>
                              <w:rPr>
                                <w:vertAlign w:val="subscript"/>
                              </w:rPr>
                              <w:t>S</w:t>
                            </w:r>
                            <w:r>
                              <w:t>=0 mm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B19BE" w:rsidRPr="00FB19BE" w:rsidTr="002508ED">
        <w:tc>
          <w:tcPr>
            <w:tcW w:w="3587" w:type="dxa"/>
          </w:tcPr>
          <w:p w:rsidR="00FB19BE" w:rsidRPr="00FB19BE" w:rsidRDefault="00FB19BE" w:rsidP="00FB19BE">
            <w:r w:rsidRPr="00FB19BE">
              <w:t>Marge de phase M</w:t>
            </w:r>
            <w:r w:rsidRPr="00FB19BE">
              <w:sym w:font="Symbol" w:char="F06A"/>
            </w:r>
            <w:r>
              <w:t>=50</w:t>
            </w:r>
            <w:r w:rsidRPr="00FB19BE">
              <w:t>°</w:t>
            </w:r>
          </w:p>
          <w:p w:rsidR="00FB19BE" w:rsidRPr="00FB19BE" w:rsidRDefault="00FB19BE" w:rsidP="00FB19BE"/>
          <w:p w:rsidR="00FB19BE" w:rsidRPr="00FB19BE" w:rsidRDefault="00FB19BE" w:rsidP="00FB19BE"/>
          <w:p w:rsidR="00FB19BE" w:rsidRPr="00FB19BE" w:rsidRDefault="00FB19BE" w:rsidP="00FB19BE"/>
          <w:p w:rsidR="00FB19BE" w:rsidRPr="00FB19BE" w:rsidRDefault="00FB19BE" w:rsidP="00FB19BE"/>
          <w:p w:rsidR="00FB19BE" w:rsidRPr="00FB19BE" w:rsidRDefault="00FB19BE" w:rsidP="00FB19BE"/>
          <w:p w:rsidR="00FB19BE" w:rsidRPr="00FB19BE" w:rsidRDefault="00FB19BE" w:rsidP="00FB19BE"/>
          <w:p w:rsidR="00FB19BE" w:rsidRPr="00FB19BE" w:rsidRDefault="00FB19BE" w:rsidP="00FB19BE"/>
          <w:p w:rsidR="00FB19BE" w:rsidRPr="00FB19BE" w:rsidRDefault="00FB19BE" w:rsidP="00FB19BE"/>
        </w:tc>
        <w:tc>
          <w:tcPr>
            <w:tcW w:w="3588" w:type="dxa"/>
          </w:tcPr>
          <w:p w:rsidR="00FB19BE" w:rsidRPr="00FB19BE" w:rsidRDefault="00FB19BE" w:rsidP="00FB19B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5D5A08E" wp14:editId="0F7D35AA">
                      <wp:simplePos x="0" y="0"/>
                      <wp:positionH relativeFrom="column">
                        <wp:posOffset>-547370</wp:posOffset>
                      </wp:positionH>
                      <wp:positionV relativeFrom="paragraph">
                        <wp:posOffset>1077595</wp:posOffset>
                      </wp:positionV>
                      <wp:extent cx="1114425" cy="438150"/>
                      <wp:effectExtent l="0" t="0" r="0" b="0"/>
                      <wp:wrapNone/>
                      <wp:docPr id="18" name="Zone de text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19BE" w:rsidRPr="00FB19BE" w:rsidRDefault="00FB19BE">
                                  <w:r>
                                    <w:t>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5A08E" id="Zone de texte 18" o:spid="_x0000_s1032" type="#_x0000_t202" style="position:absolute;margin-left:-43.1pt;margin-top:84.85pt;width:87.7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" filled="f" stroked="f" strokeweight=".5pt">
                      <v:textbox>
                        <w:txbxContent>
                          <w:p w:rsidR="00FB19BE" w:rsidRPr="00FB19BE" w:rsidRDefault="00FB19BE">
                            <w:r>
                              <w:t>Conforme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9F8C3F" wp14:editId="77D40DD9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115570</wp:posOffset>
                      </wp:positionV>
                      <wp:extent cx="1114425" cy="438150"/>
                      <wp:effectExtent l="0" t="0" r="0" b="0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19BE" w:rsidRPr="00FB19BE" w:rsidRDefault="00FB19BE">
                                  <w:r>
                                    <w:t>Pas vérifié mais stable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F8C3F" id="Zone de texte 16" o:spid="_x0000_s1033" type="#_x0000_t202" style="position:absolute;margin-left:49.9pt;margin-top:9.1pt;width:87.75pt;height:34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" filled="f" stroked="f" strokeweight=".5pt">
                      <v:textbox>
                        <w:txbxContent>
                          <w:p w:rsidR="00FB19BE" w:rsidRPr="00FB19BE" w:rsidRDefault="00FB19BE">
                            <w:r>
                              <w:t>Pas vérifié mais stable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19B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8BB807" wp14:editId="361FABCD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236220</wp:posOffset>
                      </wp:positionV>
                      <wp:extent cx="1295400" cy="786765"/>
                      <wp:effectExtent l="19050" t="19050" r="19050" b="32385"/>
                      <wp:wrapNone/>
                      <wp:docPr id="52" name="Double flèche horizonta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F625C" id="Double flèche horizontale 52" o:spid="_x0000_s1026" type="#_x0000_t69" style="position:absolute;margin-left:123.45pt;margin-top:18.6pt;width:102pt;height:6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" adj="6247,3570" fillcolor="window" strokecolor="windowText" strokeweight="1pt"/>
                  </w:pict>
                </mc:Fallback>
              </mc:AlternateContent>
            </w:r>
            <w:r w:rsidRPr="00FB19B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0EA758" wp14:editId="6536CCEF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236220</wp:posOffset>
                      </wp:positionV>
                      <wp:extent cx="1295400" cy="786765"/>
                      <wp:effectExtent l="19050" t="19050" r="19050" b="32385"/>
                      <wp:wrapNone/>
                      <wp:docPr id="51" name="Double flèche horizonta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E07E8" id="Double flèche horizontale 51" o:spid="_x0000_s1026" type="#_x0000_t69" style="position:absolute;margin-left:-58.05pt;margin-top:18.6pt;width:102pt;height:6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" adj="6247,3570" fillcolor="window" strokecolor="windowText" strokeweight="1pt"/>
                  </w:pict>
                </mc:Fallback>
              </mc:AlternateContent>
            </w:r>
            <w:r w:rsidRPr="00FB19B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60D14F" wp14:editId="574A6710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817245</wp:posOffset>
                      </wp:positionV>
                      <wp:extent cx="3590925" cy="786765"/>
                      <wp:effectExtent l="19050" t="19050" r="28575" b="32385"/>
                      <wp:wrapNone/>
                      <wp:docPr id="50" name="Double flèche horizonta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A6055" id="Double flèche horizontale 50" o:spid="_x0000_s1026" type="#_x0000_t69" style="position:absolute;margin-left:-58.15pt;margin-top:64.35pt;width:282.75pt;height:6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" adj="2254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FB19BE" w:rsidRPr="00FB19BE" w:rsidRDefault="00FB19BE" w:rsidP="00FB19B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1FC18AF" wp14:editId="2F4BBDDA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115570</wp:posOffset>
                      </wp:positionV>
                      <wp:extent cx="1114425" cy="438150"/>
                      <wp:effectExtent l="0" t="0" r="0" b="0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19BE" w:rsidRPr="00FB19BE" w:rsidRDefault="00FB19BE">
                                  <w:r w:rsidRPr="00FB19BE">
                                    <w:t>M</w:t>
                                  </w:r>
                                  <w:r w:rsidRPr="00FB19BE">
                                    <w:sym w:font="Symbol" w:char="F06A"/>
                                  </w:r>
                                  <w:r>
                                    <w:t>=50</w:t>
                                  </w:r>
                                  <w:r w:rsidRPr="00FB19BE">
                                    <w:t>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C18AF" id="Zone de texte 17" o:spid="_x0000_s1034" type="#_x0000_t202" style="position:absolute;margin-left:67.75pt;margin-top:9.1pt;width:87.75pt;height:34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" filled="f" stroked="f" strokeweight=".5pt">
                      <v:textbox>
                        <w:txbxContent>
                          <w:p w:rsidR="00FB19BE" w:rsidRPr="00FB19BE" w:rsidRDefault="00FB19BE">
                            <w:r w:rsidRPr="00FB19BE">
                              <w:t>M</w:t>
                            </w:r>
                            <w:r w:rsidRPr="00FB19BE">
                              <w:sym w:font="Symbol" w:char="F06A"/>
                            </w:r>
                            <w:r>
                              <w:t>=50</w:t>
                            </w:r>
                            <w:r w:rsidRPr="00FB19BE">
                              <w:t>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B19BE" w:rsidRPr="00FB19BE" w:rsidTr="002508ED">
        <w:tc>
          <w:tcPr>
            <w:tcW w:w="3587" w:type="dxa"/>
          </w:tcPr>
          <w:p w:rsidR="00FB19BE" w:rsidRPr="00FB19BE" w:rsidRDefault="00FB19BE" w:rsidP="00FB19BE">
            <w:r w:rsidRPr="00FB19BE">
              <w:t>Temp</w:t>
            </w:r>
            <w:r w:rsidR="008C4B8B">
              <w:t>s de réponse à 5 % inférieur à 3</w:t>
            </w:r>
            <w:r w:rsidRPr="00FB19BE">
              <w:t>s pour un échelon</w:t>
            </w:r>
          </w:p>
          <w:p w:rsidR="00FB19BE" w:rsidRPr="00FB19BE" w:rsidRDefault="00FB19BE" w:rsidP="00FB19BE">
            <w:r w:rsidRPr="00FB19BE">
              <w:t>de 10 mm</w:t>
            </w:r>
          </w:p>
          <w:p w:rsidR="00FB19BE" w:rsidRPr="00FB19BE" w:rsidRDefault="00FB19BE" w:rsidP="00FB19BE">
            <w:pPr>
              <w:ind w:left="426"/>
              <w:contextualSpacing/>
            </w:pPr>
          </w:p>
          <w:p w:rsidR="00FB19BE" w:rsidRPr="00FB19BE" w:rsidRDefault="00FB19BE" w:rsidP="00FB19BE">
            <w:pPr>
              <w:ind w:left="426"/>
              <w:contextualSpacing/>
            </w:pPr>
          </w:p>
          <w:p w:rsidR="00FB19BE" w:rsidRPr="00FB19BE" w:rsidRDefault="00FB19BE" w:rsidP="00FB19BE">
            <w:pPr>
              <w:ind w:left="426"/>
              <w:contextualSpacing/>
            </w:pPr>
          </w:p>
          <w:p w:rsidR="00FB19BE" w:rsidRPr="00FB19BE" w:rsidRDefault="00FB19BE" w:rsidP="00FB19BE">
            <w:pPr>
              <w:ind w:left="426"/>
              <w:contextualSpacing/>
            </w:pPr>
          </w:p>
          <w:p w:rsidR="00FB19BE" w:rsidRPr="00FB19BE" w:rsidRDefault="00FB19BE" w:rsidP="00FB19BE">
            <w:pPr>
              <w:ind w:left="426"/>
              <w:contextualSpacing/>
            </w:pPr>
          </w:p>
          <w:p w:rsidR="00FB19BE" w:rsidRPr="00FB19BE" w:rsidRDefault="00FB19BE" w:rsidP="00FB19BE">
            <w:pPr>
              <w:ind w:left="426"/>
              <w:contextualSpacing/>
            </w:pPr>
          </w:p>
        </w:tc>
        <w:tc>
          <w:tcPr>
            <w:tcW w:w="3588" w:type="dxa"/>
          </w:tcPr>
          <w:p w:rsidR="00FB19BE" w:rsidRPr="00FB19BE" w:rsidRDefault="00A64703" w:rsidP="00FB19B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1944235" wp14:editId="2FBC8D46">
                      <wp:simplePos x="0" y="0"/>
                      <wp:positionH relativeFrom="column">
                        <wp:posOffset>-547370</wp:posOffset>
                      </wp:positionH>
                      <wp:positionV relativeFrom="paragraph">
                        <wp:posOffset>1073785</wp:posOffset>
                      </wp:positionV>
                      <wp:extent cx="1114425" cy="438150"/>
                      <wp:effectExtent l="0" t="0" r="0" b="0"/>
                      <wp:wrapNone/>
                      <wp:docPr id="22" name="Zone de tex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4703" w:rsidRPr="00FB19BE" w:rsidRDefault="00A64703">
                                  <w:r>
                                    <w:t>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44235" id="Zone de texte 22" o:spid="_x0000_s1035" type="#_x0000_t202" style="position:absolute;margin-left:-43.1pt;margin-top:84.55pt;width:87.75pt;height:34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" filled="f" stroked="f" strokeweight=".5pt">
                      <v:textbox>
                        <w:txbxContent>
                          <w:p w:rsidR="00A64703" w:rsidRPr="00FB19BE" w:rsidRDefault="00A64703">
                            <w:r>
                              <w:t>Conforme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3414BF5" wp14:editId="2B0BF6F5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121285</wp:posOffset>
                      </wp:positionV>
                      <wp:extent cx="1114425" cy="438150"/>
                      <wp:effectExtent l="0" t="0" r="0" b="0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4703" w:rsidRPr="00FB19BE" w:rsidRDefault="00A64703">
                                  <w:r>
                                    <w:t>Tr5%=1s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14BF5" id="Zone de texte 20" o:spid="_x0000_s1036" type="#_x0000_t202" style="position:absolute;margin-left:48.4pt;margin-top:9.55pt;width:87.75pt;height:34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" filled="f" stroked="f" strokeweight=".5pt">
                      <v:textbox>
                        <w:txbxContent>
                          <w:p w:rsidR="00A64703" w:rsidRPr="00FB19BE" w:rsidRDefault="00A64703">
                            <w:r>
                              <w:t>Tr5%=1s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4B8B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301951C" wp14:editId="1EC24C7C">
                      <wp:simplePos x="0" y="0"/>
                      <wp:positionH relativeFrom="column">
                        <wp:posOffset>-547370</wp:posOffset>
                      </wp:positionH>
                      <wp:positionV relativeFrom="paragraph">
                        <wp:posOffset>464185</wp:posOffset>
                      </wp:positionV>
                      <wp:extent cx="1114425" cy="438150"/>
                      <wp:effectExtent l="0" t="0" r="0" b="0"/>
                      <wp:wrapNone/>
                      <wp:docPr id="19" name="Zone de text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4B8B" w:rsidRPr="00FB19BE" w:rsidRDefault="008C4B8B">
                                  <w:r>
                                    <w:t>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1951C" id="Zone de texte 19" o:spid="_x0000_s1037" type="#_x0000_t202" style="position:absolute;margin-left:-43.1pt;margin-top:36.55pt;width:87.75pt;height:34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" filled="f" stroked="f" strokeweight=".5pt">
                      <v:textbox>
                        <w:txbxContent>
                          <w:p w:rsidR="008C4B8B" w:rsidRPr="00FB19BE" w:rsidRDefault="008C4B8B">
                            <w:r>
                              <w:t>Conforme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19BE" w:rsidRPr="00FB19B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60C6D3" wp14:editId="07B880B8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231775</wp:posOffset>
                      </wp:positionV>
                      <wp:extent cx="1295400" cy="786765"/>
                      <wp:effectExtent l="19050" t="19050" r="19050" b="32385"/>
                      <wp:wrapNone/>
                      <wp:docPr id="55" name="Double flèche horizonta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A42F86" id="Double flèche horizontale 55" o:spid="_x0000_s1026" type="#_x0000_t69" style="position:absolute;margin-left:123.45pt;margin-top:18.25pt;width:102pt;height:6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" adj="6247,3570" fillcolor="window" strokecolor="windowText" strokeweight="1pt"/>
                  </w:pict>
                </mc:Fallback>
              </mc:AlternateContent>
            </w:r>
            <w:r w:rsidR="00FB19BE" w:rsidRPr="00FB19B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2ED42E" wp14:editId="3B8ED189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231775</wp:posOffset>
                      </wp:positionV>
                      <wp:extent cx="1295400" cy="786765"/>
                      <wp:effectExtent l="19050" t="19050" r="19050" b="32385"/>
                      <wp:wrapNone/>
                      <wp:docPr id="54" name="Double flèche horizonta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3B357" id="Double flèche horizontale 54" o:spid="_x0000_s1026" type="#_x0000_t69" style="position:absolute;margin-left:-58.05pt;margin-top:18.25pt;width:102pt;height:6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" adj="6247,3570" fillcolor="window" strokecolor="windowText" strokeweight="1pt"/>
                  </w:pict>
                </mc:Fallback>
              </mc:AlternateContent>
            </w:r>
            <w:r w:rsidR="00FB19BE" w:rsidRPr="00FB19B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095307" wp14:editId="0DC320B8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812800</wp:posOffset>
                      </wp:positionV>
                      <wp:extent cx="3590925" cy="786765"/>
                      <wp:effectExtent l="19050" t="19050" r="28575" b="32385"/>
                      <wp:wrapNone/>
                      <wp:docPr id="53" name="Double flèche horizonta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F3E30" id="Double flèche horizontale 53" o:spid="_x0000_s1026" type="#_x0000_t69" style="position:absolute;margin-left:-58.15pt;margin-top:64pt;width:282.75pt;height:6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" adj="2254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FB19BE" w:rsidRPr="00FB19BE" w:rsidRDefault="00A64703" w:rsidP="00FB19B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338489" wp14:editId="42704054">
                      <wp:simplePos x="0" y="0"/>
                      <wp:positionH relativeFrom="column">
                        <wp:posOffset>-473075</wp:posOffset>
                      </wp:positionH>
                      <wp:positionV relativeFrom="paragraph">
                        <wp:posOffset>464185</wp:posOffset>
                      </wp:positionV>
                      <wp:extent cx="1114425" cy="438150"/>
                      <wp:effectExtent l="0" t="0" r="0" b="0"/>
                      <wp:wrapNone/>
                      <wp:docPr id="23" name="Zone de tex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4703" w:rsidRPr="00FB19BE" w:rsidRDefault="00A64703">
                                  <w:r>
                                    <w:t>Ecart 1s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38489" id="Zone de texte 23" o:spid="_x0000_s1038" type="#_x0000_t202" style="position:absolute;margin-left:-37.25pt;margin-top:36.55pt;width:87.75pt;height:34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" filled="f" stroked="f" strokeweight=".5pt">
                      <v:textbox>
                        <w:txbxContent>
                          <w:p w:rsidR="00A64703" w:rsidRPr="00FB19BE" w:rsidRDefault="00A64703">
                            <w:r>
                              <w:t>Ecart 1s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DC06DF4" wp14:editId="6A470A25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121285</wp:posOffset>
                      </wp:positionV>
                      <wp:extent cx="1114425" cy="438150"/>
                      <wp:effectExtent l="0" t="0" r="0" b="0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4703" w:rsidRPr="00FB19BE" w:rsidRDefault="00A64703">
                                  <w:r>
                                    <w:t>Tr5%=2s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06DF4" id="Zone de texte 21" o:spid="_x0000_s1039" type="#_x0000_t202" style="position:absolute;margin-left:64pt;margin-top:9.55pt;width:87.75pt;height:34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" filled="f" stroked="f" strokeweight=".5pt">
                      <v:textbox>
                        <w:txbxContent>
                          <w:p w:rsidR="00A64703" w:rsidRPr="00FB19BE" w:rsidRDefault="00A64703">
                            <w:r>
                              <w:t>Tr5%=2s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B19BE" w:rsidRPr="00FB19BE" w:rsidTr="002508ED">
        <w:tc>
          <w:tcPr>
            <w:tcW w:w="3587" w:type="dxa"/>
          </w:tcPr>
          <w:p w:rsidR="00FB19BE" w:rsidRPr="00FB19BE" w:rsidRDefault="00FB19BE" w:rsidP="00FB19BE">
            <w:r w:rsidRPr="00FB19BE">
              <w:t>Premier dépassement inférieur</w:t>
            </w:r>
          </w:p>
          <w:p w:rsidR="00FB19BE" w:rsidRPr="00FB19BE" w:rsidRDefault="00FB19BE" w:rsidP="00FB19BE">
            <w:r w:rsidRPr="00FB19BE">
              <w:t xml:space="preserve"> à 4 mm quelle que soit </w:t>
            </w:r>
          </w:p>
          <w:p w:rsidR="00FB19BE" w:rsidRPr="00FB19BE" w:rsidRDefault="00FB19BE" w:rsidP="00FB19BE">
            <w:r w:rsidRPr="00FB19BE">
              <w:t xml:space="preserve">l’amplitude de la </w:t>
            </w:r>
          </w:p>
          <w:p w:rsidR="00FB19BE" w:rsidRPr="00FB19BE" w:rsidRDefault="00FB19BE" w:rsidP="00FB19BE">
            <w:r w:rsidRPr="00FB19BE">
              <w:t>consigne échelon</w:t>
            </w:r>
          </w:p>
          <w:p w:rsidR="00FB19BE" w:rsidRPr="00FB19BE" w:rsidRDefault="00FB19BE" w:rsidP="00FB19BE"/>
          <w:p w:rsidR="00FB19BE" w:rsidRPr="00FB19BE" w:rsidRDefault="00FB19BE" w:rsidP="00FB19BE"/>
          <w:p w:rsidR="00FB19BE" w:rsidRPr="00FB19BE" w:rsidRDefault="00FB19BE" w:rsidP="00FB19BE"/>
          <w:p w:rsidR="00FB19BE" w:rsidRPr="00FB19BE" w:rsidRDefault="00FB19BE" w:rsidP="00FB19BE"/>
          <w:p w:rsidR="00FB19BE" w:rsidRPr="00FB19BE" w:rsidRDefault="00FB19BE" w:rsidP="00FB19BE"/>
        </w:tc>
        <w:tc>
          <w:tcPr>
            <w:tcW w:w="3588" w:type="dxa"/>
          </w:tcPr>
          <w:p w:rsidR="00FB19BE" w:rsidRPr="00FB19BE" w:rsidRDefault="00A64703" w:rsidP="00FB19B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6F9F235" wp14:editId="6DCDC07B">
                      <wp:simplePos x="0" y="0"/>
                      <wp:positionH relativeFrom="column">
                        <wp:posOffset>-547370</wp:posOffset>
                      </wp:positionH>
                      <wp:positionV relativeFrom="paragraph">
                        <wp:posOffset>1061720</wp:posOffset>
                      </wp:positionV>
                      <wp:extent cx="1114425" cy="438150"/>
                      <wp:effectExtent l="0" t="0" r="0" b="0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4703" w:rsidRPr="00FB19BE" w:rsidRDefault="00A64703">
                                  <w:r>
                                    <w:t>Non 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9F235" id="Zone de texte 27" o:spid="_x0000_s1040" type="#_x0000_t202" style="position:absolute;margin-left:-43.1pt;margin-top:83.6pt;width:87.75pt;height:34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" filled="f" stroked="f" strokeweight=".5pt">
                      <v:textbox>
                        <w:txbxContent>
                          <w:p w:rsidR="00A64703" w:rsidRPr="00FB19BE" w:rsidRDefault="00A64703">
                            <w:r>
                              <w:t>Non conforme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42DE7C3" wp14:editId="4020DF55">
                      <wp:simplePos x="0" y="0"/>
                      <wp:positionH relativeFrom="column">
                        <wp:posOffset>-547370</wp:posOffset>
                      </wp:positionH>
                      <wp:positionV relativeFrom="paragraph">
                        <wp:posOffset>461645</wp:posOffset>
                      </wp:positionV>
                      <wp:extent cx="1114425" cy="438150"/>
                      <wp:effectExtent l="0" t="0" r="0" b="0"/>
                      <wp:wrapNone/>
                      <wp:docPr id="26" name="Zone de tex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4703" w:rsidRPr="00FB19BE" w:rsidRDefault="00A64703">
                                  <w:r>
                                    <w:t>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DE7C3" id="Zone de texte 26" o:spid="_x0000_s1041" type="#_x0000_t202" style="position:absolute;margin-left:-43.1pt;margin-top:36.35pt;width:87.75pt;height:34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" filled="f" stroked="f" strokeweight=".5pt">
                      <v:textbox>
                        <w:txbxContent>
                          <w:p w:rsidR="00A64703" w:rsidRPr="00FB19BE" w:rsidRDefault="00A64703">
                            <w:r>
                              <w:t>Conforme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FCED5BD" wp14:editId="3CEABDAE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-5080</wp:posOffset>
                      </wp:positionV>
                      <wp:extent cx="1905000" cy="438150"/>
                      <wp:effectExtent l="0" t="0" r="0" b="0"/>
                      <wp:wrapNone/>
                      <wp:docPr id="25" name="Zone de tex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4703" w:rsidRPr="00FB19BE" w:rsidRDefault="00A64703">
                                  <w:r>
                                    <w:t>D1=2.7 mm échelon 10mm ou 100 mm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ED5BD" id="Zone de texte 25" o:spid="_x0000_s1042" type="#_x0000_t202" style="position:absolute;margin-left:19.9pt;margin-top:-.4pt;width:150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" filled="f" stroked="f" strokeweight=".5pt">
                      <v:textbox>
                        <w:txbxContent>
                          <w:p w:rsidR="00A64703" w:rsidRPr="00FB19BE" w:rsidRDefault="00A64703">
                            <w:r>
                              <w:t>D1=2.7 mm échelon 10mm ou 100 mm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19BE" w:rsidRPr="00FB19B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CAD8FC" wp14:editId="2DF3007B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238760</wp:posOffset>
                      </wp:positionV>
                      <wp:extent cx="1295400" cy="786765"/>
                      <wp:effectExtent l="19050" t="19050" r="19050" b="32385"/>
                      <wp:wrapNone/>
                      <wp:docPr id="58" name="Double flèche horizonta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D267C" id="Double flèche horizontale 58" o:spid="_x0000_s1026" type="#_x0000_t69" style="position:absolute;margin-left:123.45pt;margin-top:18.8pt;width:102pt;height:6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" adj="6247,3570" fillcolor="window" strokecolor="windowText" strokeweight="1pt"/>
                  </w:pict>
                </mc:Fallback>
              </mc:AlternateContent>
            </w:r>
            <w:r w:rsidR="00FB19BE" w:rsidRPr="00FB19B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E664CB8" wp14:editId="159A071D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238760</wp:posOffset>
                      </wp:positionV>
                      <wp:extent cx="1295400" cy="786765"/>
                      <wp:effectExtent l="19050" t="19050" r="19050" b="32385"/>
                      <wp:wrapNone/>
                      <wp:docPr id="57" name="Double flèche horizonta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DF41C" id="Double flèche horizontale 57" o:spid="_x0000_s1026" type="#_x0000_t69" style="position:absolute;margin-left:-58.05pt;margin-top:18.8pt;width:102pt;height:6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" adj="6247,3570" fillcolor="window" strokecolor="windowText" strokeweight="1pt"/>
                  </w:pict>
                </mc:Fallback>
              </mc:AlternateContent>
            </w:r>
            <w:r w:rsidR="00FB19BE" w:rsidRPr="00FB19B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10F95F6" wp14:editId="5DF8E192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819785</wp:posOffset>
                      </wp:positionV>
                      <wp:extent cx="3590925" cy="786765"/>
                      <wp:effectExtent l="19050" t="19050" r="28575" b="32385"/>
                      <wp:wrapNone/>
                      <wp:docPr id="56" name="Double flèche horizonta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081BA" id="Double flèche horizontale 56" o:spid="_x0000_s1026" type="#_x0000_t69" style="position:absolute;margin-left:-58.15pt;margin-top:64.55pt;width:282.75pt;height:6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" adj="2254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FB19BE" w:rsidRPr="00FB19BE" w:rsidRDefault="00A64703" w:rsidP="00FB19BE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6B411FF" wp14:editId="45231FBB">
                      <wp:simplePos x="0" y="0"/>
                      <wp:positionH relativeFrom="column">
                        <wp:posOffset>-501650</wp:posOffset>
                      </wp:positionH>
                      <wp:positionV relativeFrom="paragraph">
                        <wp:posOffset>346710</wp:posOffset>
                      </wp:positionV>
                      <wp:extent cx="1114425" cy="657225"/>
                      <wp:effectExtent l="0" t="0" r="0" b="0"/>
                      <wp:wrapNone/>
                      <wp:docPr id="28" name="Zone de text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4703" w:rsidRDefault="00A64703">
                                  <w:r>
                                    <w:t>Ecart du à la</w:t>
                                  </w:r>
                                </w:p>
                                <w:p w:rsidR="00A64703" w:rsidRPr="00FB19BE" w:rsidRDefault="00A64703">
                                  <w:r>
                                    <w:t>saturation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411FF" id="Zone de texte 28" o:spid="_x0000_s1043" type="#_x0000_t202" style="position:absolute;margin-left:-39.5pt;margin-top:27.3pt;width:87.75pt;height:51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" filled="f" stroked="f" strokeweight=".5pt">
                      <v:textbox>
                        <w:txbxContent>
                          <w:p w:rsidR="00A64703" w:rsidRDefault="00A64703">
                            <w:r>
                              <w:t>Ecart du à la</w:t>
                            </w:r>
                          </w:p>
                          <w:p w:rsidR="00A64703" w:rsidRPr="00FB19BE" w:rsidRDefault="00A64703">
                            <w:proofErr w:type="gramStart"/>
                            <w:r>
                              <w:t>saturation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B19BE" w:rsidRPr="00FB19BE" w:rsidRDefault="00FB19BE" w:rsidP="00FB19BE"/>
    <w:p w:rsidR="00FB19BE" w:rsidRDefault="00FB19BE" w:rsidP="00FB19BE"/>
    <w:p w:rsidR="00BC1AFC" w:rsidRDefault="00BC1AFC">
      <w:pPr>
        <w:overflowPunct/>
        <w:autoSpaceDE/>
        <w:autoSpaceDN/>
        <w:adjustRightInd/>
        <w:textAlignment w:val="auto"/>
      </w:pPr>
      <w:r>
        <w:br w:type="page"/>
      </w:r>
    </w:p>
    <w:p w:rsidR="00BC1AFC" w:rsidRPr="00BB5335" w:rsidRDefault="00BC1AFC" w:rsidP="00BC1AFC">
      <w:pPr>
        <w:jc w:val="center"/>
        <w:textAlignment w:val="auto"/>
        <w:rPr>
          <w:rFonts w:ascii="Arial Rounded MT Bold" w:hAnsi="Arial Rounded MT Bold"/>
          <w:b/>
          <w:bCs/>
          <w:i/>
          <w:iCs/>
          <w:sz w:val="28"/>
          <w:szCs w:val="40"/>
          <w:lang w:eastAsia="fr-FR"/>
        </w:rPr>
      </w:pPr>
      <w:r w:rsidRPr="00BB5335">
        <w:rPr>
          <w:rFonts w:ascii="Arial Rounded MT Bold" w:hAnsi="Arial Rounded MT Bold"/>
          <w:b/>
          <w:bCs/>
          <w:i/>
          <w:iCs/>
          <w:sz w:val="28"/>
          <w:szCs w:val="40"/>
          <w:lang w:eastAsia="fr-FR"/>
        </w:rPr>
        <w:lastRenderedPageBreak/>
        <w:t>Correction</w:t>
      </w:r>
      <w:r w:rsidR="00BB5335" w:rsidRPr="00BB5335">
        <w:rPr>
          <w:rFonts w:ascii="Arial Rounded MT Bold" w:hAnsi="Arial Rounded MT Bold"/>
          <w:b/>
          <w:bCs/>
          <w:i/>
          <w:iCs/>
          <w:sz w:val="28"/>
          <w:szCs w:val="40"/>
          <w:lang w:eastAsia="fr-FR"/>
        </w:rPr>
        <w:t> :</w:t>
      </w:r>
      <w:r w:rsidRPr="00BB5335">
        <w:rPr>
          <w:rFonts w:ascii="Arial Rounded MT Bold" w:hAnsi="Arial Rounded MT Bold"/>
          <w:b/>
          <w:bCs/>
          <w:i/>
          <w:iCs/>
          <w:sz w:val="28"/>
          <w:szCs w:val="40"/>
          <w:lang w:eastAsia="fr-FR"/>
        </w:rPr>
        <w:t xml:space="preserve"> </w:t>
      </w:r>
      <w:r w:rsidR="00BB5335" w:rsidRPr="00BB5335">
        <w:rPr>
          <w:rFonts w:ascii="Arial Rounded MT Bold" w:hAnsi="Arial Rounded MT Bold"/>
          <w:b/>
          <w:bCs/>
          <w:i/>
          <w:iCs/>
          <w:sz w:val="28"/>
          <w:szCs w:val="40"/>
          <w:lang w:eastAsia="fr-FR"/>
        </w:rPr>
        <w:t>Asservissement en cap d’un p</w:t>
      </w:r>
      <w:r w:rsidRPr="00BB5335">
        <w:rPr>
          <w:rFonts w:ascii="Arial Rounded MT Bold" w:hAnsi="Arial Rounded MT Bold"/>
          <w:b/>
          <w:bCs/>
          <w:i/>
          <w:iCs/>
          <w:sz w:val="28"/>
          <w:szCs w:val="40"/>
          <w:lang w:eastAsia="fr-FR"/>
        </w:rPr>
        <w:t>ilote automatique de péniche</w:t>
      </w:r>
      <w:r w:rsidR="00BB5335" w:rsidRPr="00BB5335">
        <w:rPr>
          <w:rFonts w:ascii="Arial Rounded MT Bold" w:hAnsi="Arial Rounded MT Bold"/>
          <w:b/>
          <w:bCs/>
          <w:i/>
          <w:iCs/>
          <w:sz w:val="28"/>
          <w:szCs w:val="40"/>
          <w:lang w:eastAsia="fr-FR"/>
        </w:rPr>
        <w:t>tte</w:t>
      </w:r>
    </w:p>
    <w:p w:rsidR="00BB5335" w:rsidRDefault="00BB5335" w:rsidP="00BB5335"/>
    <w:p w:rsidR="00B82B0E" w:rsidRDefault="00BC1AFC" w:rsidP="00D950F5">
      <w:pPr>
        <w:rPr>
          <w:bCs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>
        <w:rPr>
          <w:bCs/>
        </w:rPr>
        <w:t>Il suffit d’écrire une seconde fois le même programme pour calculer d2.</w:t>
      </w:r>
      <w:r w:rsidR="00B82B0E">
        <w:rPr>
          <w:bCs/>
        </w:rPr>
        <w:t xml:space="preserve"> </w:t>
      </w:r>
    </w:p>
    <w:p w:rsidR="00447A5E" w:rsidRPr="00447A5E" w:rsidRDefault="00447A5E" w:rsidP="00447A5E">
      <w:pPr>
        <w:rPr>
          <w:rFonts w:ascii="Courier New" w:hAnsi="Courier New" w:cs="Courier New"/>
          <w:sz w:val="20"/>
        </w:rPr>
      </w:pPr>
      <w:r w:rsidRPr="00447A5E">
        <w:rPr>
          <w:rFonts w:ascii="Courier New" w:hAnsi="Courier New" w:cs="Courier New"/>
          <w:sz w:val="20"/>
        </w:rPr>
        <w:t>// Programmation du capteur</w:t>
      </w:r>
    </w:p>
    <w:p w:rsidR="00447A5E" w:rsidRPr="00447A5E" w:rsidRDefault="00447A5E" w:rsidP="00447A5E">
      <w:pPr>
        <w:rPr>
          <w:rFonts w:ascii="Courier New" w:hAnsi="Courier New" w:cs="Courier New"/>
          <w:sz w:val="20"/>
        </w:rPr>
      </w:pPr>
      <w:r w:rsidRPr="00447A5E">
        <w:rPr>
          <w:rFonts w:ascii="Courier New" w:hAnsi="Courier New" w:cs="Courier New"/>
          <w:sz w:val="20"/>
        </w:rPr>
        <w:t xml:space="preserve">   digitalWrite(4, HIGH);  //Broche Trig1 à l'état haut </w:t>
      </w:r>
    </w:p>
    <w:p w:rsidR="00447A5E" w:rsidRPr="00447A5E" w:rsidRDefault="00447A5E" w:rsidP="00447A5E">
      <w:pPr>
        <w:rPr>
          <w:rFonts w:ascii="Courier New" w:hAnsi="Courier New" w:cs="Courier New"/>
          <w:sz w:val="20"/>
        </w:rPr>
      </w:pPr>
      <w:r w:rsidRPr="00447A5E">
        <w:rPr>
          <w:rFonts w:ascii="Courier New" w:hAnsi="Courier New" w:cs="Courier New"/>
          <w:sz w:val="20"/>
        </w:rPr>
        <w:t xml:space="preserve">   delayMicroseconds(10);  //on attend 10 µs</w:t>
      </w:r>
    </w:p>
    <w:p w:rsidR="00447A5E" w:rsidRPr="00447A5E" w:rsidRDefault="00447A5E" w:rsidP="00447A5E">
      <w:pPr>
        <w:rPr>
          <w:rFonts w:ascii="Courier New" w:hAnsi="Courier New" w:cs="Courier New"/>
          <w:sz w:val="20"/>
        </w:rPr>
      </w:pPr>
      <w:r w:rsidRPr="00447A5E">
        <w:rPr>
          <w:rFonts w:ascii="Courier New" w:hAnsi="Courier New" w:cs="Courier New"/>
          <w:sz w:val="20"/>
        </w:rPr>
        <w:t xml:space="preserve">   digitalWrite(4, LOW);   //Broche Trig1 à l'état bas</w:t>
      </w:r>
    </w:p>
    <w:p w:rsidR="00447A5E" w:rsidRPr="00447A5E" w:rsidRDefault="00447A5E" w:rsidP="00447A5E">
      <w:pPr>
        <w:rPr>
          <w:rFonts w:ascii="Courier New" w:hAnsi="Courier New" w:cs="Courier New"/>
          <w:sz w:val="20"/>
        </w:rPr>
      </w:pPr>
      <w:r w:rsidRPr="00447A5E">
        <w:rPr>
          <w:rFonts w:ascii="Courier New" w:hAnsi="Courier New" w:cs="Courier New"/>
          <w:sz w:val="20"/>
        </w:rPr>
        <w:t xml:space="preserve">   duree1 = pulseIn(5, HIGH);  // On lit la durée d’état haut sur la broche Echo1 </w:t>
      </w:r>
    </w:p>
    <w:p w:rsidR="00447A5E" w:rsidRPr="00447A5E" w:rsidRDefault="00447A5E" w:rsidP="00447A5E">
      <w:pPr>
        <w:rPr>
          <w:rFonts w:ascii="Courier New" w:hAnsi="Courier New" w:cs="Courier New"/>
          <w:sz w:val="20"/>
        </w:rPr>
      </w:pPr>
      <w:r w:rsidRPr="00447A5E">
        <w:rPr>
          <w:rFonts w:ascii="Courier New" w:hAnsi="Courier New" w:cs="Courier New"/>
          <w:sz w:val="20"/>
        </w:rPr>
        <w:t xml:space="preserve">   if(duree1 &lt; 30000) {d1=0.9*d1+0.1*duree1*345.0/2000000.0;}</w:t>
      </w:r>
    </w:p>
    <w:p w:rsidR="00447A5E" w:rsidRPr="00447A5E" w:rsidRDefault="00447A5E" w:rsidP="00447A5E">
      <w:pPr>
        <w:rPr>
          <w:rFonts w:ascii="Courier New" w:hAnsi="Courier New" w:cs="Courier New"/>
          <w:sz w:val="20"/>
        </w:rPr>
      </w:pPr>
    </w:p>
    <w:p w:rsidR="00447A5E" w:rsidRPr="00447A5E" w:rsidRDefault="00447A5E" w:rsidP="00447A5E">
      <w:pPr>
        <w:rPr>
          <w:rFonts w:ascii="Courier New" w:hAnsi="Courier New" w:cs="Courier New"/>
          <w:sz w:val="20"/>
        </w:rPr>
      </w:pPr>
      <w:r w:rsidRPr="00447A5E">
        <w:rPr>
          <w:rFonts w:ascii="Courier New" w:hAnsi="Courier New" w:cs="Courier New"/>
          <w:sz w:val="20"/>
        </w:rPr>
        <w:t xml:space="preserve">   digitalWrite(6, HIGH);  //Broche Trig2 à l'état haut </w:t>
      </w:r>
    </w:p>
    <w:p w:rsidR="00447A5E" w:rsidRPr="00447A5E" w:rsidRDefault="00447A5E" w:rsidP="00447A5E">
      <w:pPr>
        <w:rPr>
          <w:rFonts w:ascii="Courier New" w:hAnsi="Courier New" w:cs="Courier New"/>
          <w:sz w:val="20"/>
        </w:rPr>
      </w:pPr>
      <w:r w:rsidRPr="00447A5E">
        <w:rPr>
          <w:rFonts w:ascii="Courier New" w:hAnsi="Courier New" w:cs="Courier New"/>
          <w:sz w:val="20"/>
        </w:rPr>
        <w:t xml:space="preserve">   delayMicroseconds(10);  //on attend 10 µs</w:t>
      </w:r>
    </w:p>
    <w:p w:rsidR="00447A5E" w:rsidRPr="00447A5E" w:rsidRDefault="00447A5E" w:rsidP="00447A5E">
      <w:pPr>
        <w:rPr>
          <w:rFonts w:ascii="Courier New" w:hAnsi="Courier New" w:cs="Courier New"/>
          <w:sz w:val="20"/>
        </w:rPr>
      </w:pPr>
      <w:r w:rsidRPr="00447A5E">
        <w:rPr>
          <w:rFonts w:ascii="Courier New" w:hAnsi="Courier New" w:cs="Courier New"/>
          <w:sz w:val="20"/>
        </w:rPr>
        <w:t xml:space="preserve">   digitalWrite(6, LOW);   //Broche Trig2 à l'état bas</w:t>
      </w:r>
    </w:p>
    <w:p w:rsidR="00B82B0E" w:rsidRDefault="00447A5E" w:rsidP="00447A5E">
      <w:pPr>
        <w:rPr>
          <w:rFonts w:ascii="Courier New" w:hAnsi="Courier New" w:cs="Courier New"/>
          <w:sz w:val="20"/>
        </w:rPr>
      </w:pPr>
      <w:r w:rsidRPr="00447A5E">
        <w:rPr>
          <w:rFonts w:ascii="Courier New" w:hAnsi="Courier New" w:cs="Courier New"/>
          <w:sz w:val="20"/>
        </w:rPr>
        <w:t xml:space="preserve">   duree2 = pulseIn(7, HIGH);  // On lit la durée d’état haut sur la broche Echo2 </w:t>
      </w:r>
    </w:p>
    <w:p w:rsidR="00447A5E" w:rsidRPr="00447A5E" w:rsidRDefault="00447A5E" w:rsidP="00447A5E">
      <w:pPr>
        <w:rPr>
          <w:rFonts w:ascii="Courier New" w:hAnsi="Courier New" w:cs="Courier New"/>
          <w:sz w:val="20"/>
        </w:rPr>
      </w:pPr>
      <w:r w:rsidRPr="00447A5E">
        <w:rPr>
          <w:rFonts w:ascii="Courier New" w:hAnsi="Courier New" w:cs="Courier New"/>
          <w:sz w:val="20"/>
        </w:rPr>
        <w:t xml:space="preserve">   if(duree2 &lt; 30000) {d2=0.9*d2+0.1*duree2*345.0/2000000.0;}</w:t>
      </w:r>
    </w:p>
    <w:p w:rsidR="00447A5E" w:rsidRPr="00447A5E" w:rsidRDefault="00447A5E" w:rsidP="00447A5E">
      <w:pPr>
        <w:rPr>
          <w:rFonts w:ascii="Courier New" w:hAnsi="Courier New" w:cs="Courier New"/>
          <w:sz w:val="20"/>
        </w:rPr>
      </w:pPr>
    </w:p>
    <w:p w:rsidR="00447A5E" w:rsidRPr="00447A5E" w:rsidRDefault="00447A5E" w:rsidP="00447A5E">
      <w:pPr>
        <w:rPr>
          <w:rFonts w:ascii="Courier New" w:hAnsi="Courier New" w:cs="Courier New"/>
          <w:sz w:val="20"/>
        </w:rPr>
      </w:pPr>
      <w:r w:rsidRPr="00447A5E">
        <w:rPr>
          <w:rFonts w:ascii="Courier New" w:hAnsi="Courier New" w:cs="Courier New"/>
          <w:sz w:val="20"/>
        </w:rPr>
        <w:t xml:space="preserve">   d=(d1+d2)/2;          // calcul de la distance moyenne</w:t>
      </w:r>
    </w:p>
    <w:p w:rsidR="005E7DBF" w:rsidRPr="00447A5E" w:rsidRDefault="00447A5E" w:rsidP="00447A5E">
      <w:pPr>
        <w:rPr>
          <w:rFonts w:ascii="Courier New" w:hAnsi="Courier New" w:cs="Courier New"/>
          <w:sz w:val="20"/>
        </w:rPr>
      </w:pPr>
      <w:r w:rsidRPr="00447A5E">
        <w:rPr>
          <w:rFonts w:ascii="Courier New" w:hAnsi="Courier New" w:cs="Courier New"/>
          <w:sz w:val="20"/>
        </w:rPr>
        <w:t xml:space="preserve">   teta=(d2-d1)/0.404;   // calcul du cap</w:t>
      </w:r>
    </w:p>
    <w:p w:rsidR="005E7DBF" w:rsidRDefault="005E7DBF" w:rsidP="00FB19BE"/>
    <w:p w:rsidR="001D3DB1" w:rsidRDefault="001D3DB1" w:rsidP="00D950F5">
      <w:pPr>
        <w:rPr>
          <w:bCs/>
        </w:rPr>
      </w:pPr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 w:rsidR="00196A39">
        <w:rPr>
          <w:bCs/>
        </w:rPr>
        <w:t>Kcap=20</w:t>
      </w:r>
      <w:r w:rsidR="005E7DBF">
        <w:rPr>
          <w:bCs/>
        </w:rPr>
        <w:t>0 donne des performances conformes au cahier des charges.</w:t>
      </w:r>
    </w:p>
    <w:p w:rsidR="005E7DBF" w:rsidRPr="00D950F5" w:rsidRDefault="00F42B64" w:rsidP="00D950F5">
      <w:r w:rsidRPr="00F42B64">
        <w:rPr>
          <w:noProof/>
          <w:lang w:eastAsia="fr-FR"/>
        </w:rPr>
        <w:drawing>
          <wp:inline distT="0" distB="0" distL="0" distR="0" wp14:anchorId="4352DACC" wp14:editId="5BBD95F8">
            <wp:extent cx="6181725" cy="301626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5849" t="4712" r="11166" b="17129"/>
                    <a:stretch/>
                  </pic:blipFill>
                  <pic:spPr bwMode="auto">
                    <a:xfrm>
                      <a:off x="0" y="0"/>
                      <a:ext cx="6220798" cy="303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AFC" w:rsidRDefault="00F42B64" w:rsidP="00FB19BE">
      <w:r w:rsidRPr="00F42B64">
        <w:rPr>
          <w:noProof/>
          <w:lang w:eastAsia="fr-FR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4445</wp:posOffset>
            </wp:positionV>
            <wp:extent cx="4714875" cy="3509104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5"/>
                    <a:stretch/>
                  </pic:blipFill>
                  <pic:spPr bwMode="auto">
                    <a:xfrm>
                      <a:off x="0" y="0"/>
                      <a:ext cx="4714875" cy="3509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66D14" w:rsidRDefault="00066D14" w:rsidP="00066D14">
      <w:r>
        <w:t>La saturation provoque l’instabilité de la réponse indicielle, mais comme elle n’est pas prise en compte dans le diagramme de Bode, ça ne se voit pas sur la marge de phase.</w:t>
      </w:r>
    </w:p>
    <w:p w:rsidR="00066D14" w:rsidRDefault="00066D14" w:rsidP="00066D14"/>
    <w:p w:rsidR="00B82B0E" w:rsidRDefault="00B82B0E" w:rsidP="00066D14"/>
    <w:p w:rsidR="00B82B0E" w:rsidRDefault="00B82B0E" w:rsidP="00066D14"/>
    <w:p w:rsidR="00B82B0E" w:rsidRDefault="00B82B0E" w:rsidP="00066D14"/>
    <w:p w:rsidR="00B82B0E" w:rsidRDefault="00B82B0E" w:rsidP="00066D14"/>
    <w:p w:rsidR="00B82B0E" w:rsidRDefault="00B82B0E" w:rsidP="00066D14"/>
    <w:p w:rsidR="00B82B0E" w:rsidRDefault="00B82B0E" w:rsidP="00066D14"/>
    <w:p w:rsidR="00B82B0E" w:rsidRDefault="00B82B0E" w:rsidP="00066D14"/>
    <w:p w:rsidR="00B82B0E" w:rsidRDefault="00B82B0E" w:rsidP="00066D14"/>
    <w:p w:rsidR="00B82B0E" w:rsidRDefault="00B82B0E" w:rsidP="00066D14"/>
    <w:p w:rsidR="00B82B0E" w:rsidRDefault="00B82B0E" w:rsidP="00066D14"/>
    <w:p w:rsidR="00B82B0E" w:rsidRDefault="00B82B0E" w:rsidP="00066D14"/>
    <w:p w:rsidR="00FA174D" w:rsidRPr="00D950F5" w:rsidRDefault="00FA174D" w:rsidP="00FA174D">
      <w:r w:rsidRPr="00D950F5">
        <w:rPr>
          <w:b/>
          <w:i/>
          <w:iCs/>
          <w:u w:val="single"/>
        </w:rPr>
        <w:lastRenderedPageBreak/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>
        <w:t>Vérifiez le cahier des charges et déterminez les écarts entre les performances attendues, les performances simulées et les performances mesurées (remplir le tableau ci-dessous).</w:t>
      </w:r>
    </w:p>
    <w:p w:rsidR="00FA174D" w:rsidRPr="00D950F5" w:rsidRDefault="00FA174D" w:rsidP="00FA174D"/>
    <w:p w:rsidR="00FA174D" w:rsidRDefault="00FA174D" w:rsidP="00FA17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FA174D" w:rsidTr="00D64FE8">
        <w:tc>
          <w:tcPr>
            <w:tcW w:w="3587" w:type="dxa"/>
          </w:tcPr>
          <w:p w:rsidR="00FA174D" w:rsidRDefault="00FA174D" w:rsidP="00D64FE8">
            <w:pPr>
              <w:jc w:val="center"/>
            </w:pPr>
            <w:r>
              <w:t>Performances attendues</w:t>
            </w:r>
          </w:p>
        </w:tc>
        <w:tc>
          <w:tcPr>
            <w:tcW w:w="3588" w:type="dxa"/>
          </w:tcPr>
          <w:p w:rsidR="00FA174D" w:rsidRDefault="00FA174D" w:rsidP="00D64FE8">
            <w:pPr>
              <w:jc w:val="center"/>
            </w:pPr>
            <w:r>
              <w:t>Performances mesurées</w:t>
            </w:r>
          </w:p>
        </w:tc>
        <w:tc>
          <w:tcPr>
            <w:tcW w:w="3588" w:type="dxa"/>
          </w:tcPr>
          <w:p w:rsidR="00FA174D" w:rsidRDefault="00FA174D" w:rsidP="00D64FE8">
            <w:pPr>
              <w:jc w:val="center"/>
            </w:pPr>
            <w:r>
              <w:t>Performances simulées</w:t>
            </w:r>
          </w:p>
        </w:tc>
      </w:tr>
      <w:tr w:rsidR="00FA174D" w:rsidTr="00D64FE8">
        <w:tc>
          <w:tcPr>
            <w:tcW w:w="3587" w:type="dxa"/>
          </w:tcPr>
          <w:p w:rsidR="00FA174D" w:rsidRDefault="00FA174D" w:rsidP="00D64FE8">
            <w:r>
              <w:t xml:space="preserve">Ecart statique nul, même en présence de perturbations (tolérance </w:t>
            </w:r>
            <w:r>
              <w:sym w:font="Symbol" w:char="F0B1"/>
            </w:r>
            <w:r>
              <w:t>0.01 rad)</w:t>
            </w:r>
          </w:p>
          <w:p w:rsidR="00FA174D" w:rsidRDefault="00FA174D" w:rsidP="00D64FE8"/>
          <w:p w:rsidR="00FA174D" w:rsidRDefault="00FA174D" w:rsidP="00D64FE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412CAA0" wp14:editId="4FF43597">
                      <wp:simplePos x="0" y="0"/>
                      <wp:positionH relativeFrom="column">
                        <wp:posOffset>1539874</wp:posOffset>
                      </wp:positionH>
                      <wp:positionV relativeFrom="paragraph">
                        <wp:posOffset>108585</wp:posOffset>
                      </wp:positionV>
                      <wp:extent cx="3590925" cy="786765"/>
                      <wp:effectExtent l="19050" t="19050" r="28575" b="32385"/>
                      <wp:wrapNone/>
                      <wp:docPr id="105" name="Double flèche horizonta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C0DD72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Double flèche horizontale 105" o:spid="_x0000_s1026" type="#_x0000_t69" style="position:absolute;margin-left:121.25pt;margin-top:8.55pt;width:282.75pt;height:61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" adj="2254,3570" fillcolor="window" strokecolor="windowText" strokeweight="1pt"/>
                  </w:pict>
                </mc:Fallback>
              </mc:AlternateContent>
            </w:r>
          </w:p>
          <w:p w:rsidR="00FA174D" w:rsidRDefault="00FA174D" w:rsidP="00D64FE8"/>
          <w:p w:rsidR="00FA174D" w:rsidRDefault="00FA174D" w:rsidP="00D64FE8"/>
          <w:p w:rsidR="00FA174D" w:rsidRDefault="00FA174D" w:rsidP="00D64FE8"/>
          <w:p w:rsidR="00FA174D" w:rsidRDefault="00FA174D" w:rsidP="00D64FE8"/>
        </w:tc>
        <w:tc>
          <w:tcPr>
            <w:tcW w:w="3588" w:type="dxa"/>
          </w:tcPr>
          <w:p w:rsidR="00FA174D" w:rsidRDefault="00EB1FF9" w:rsidP="00D64FE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9302C46" wp14:editId="081F5B1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979170</wp:posOffset>
                      </wp:positionV>
                      <wp:extent cx="914400" cy="571500"/>
                      <wp:effectExtent l="0" t="0" r="0" b="0"/>
                      <wp:wrapNone/>
                      <wp:docPr id="31" name="Zone de text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1FF9" w:rsidRDefault="00EB1FF9">
                                  <w:r>
                                    <w:t>Pas d’écart décelé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302C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1" o:spid="_x0000_s1044" type="#_x0000_t202" style="position:absolute;margin-left:54.4pt;margin-top:77.1pt;width:1in;height: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" filled="f" stroked="f" strokeweight=".5pt">
                      <v:textbox>
                        <w:txbxContent>
                          <w:p w:rsidR="00EB1FF9" w:rsidRDefault="00EB1FF9">
                            <w:r>
                              <w:t>Pas d’écart décelé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D002A08" wp14:editId="3A597855">
                      <wp:simplePos x="0" y="0"/>
                      <wp:positionH relativeFrom="column">
                        <wp:posOffset>-537845</wp:posOffset>
                      </wp:positionH>
                      <wp:positionV relativeFrom="paragraph">
                        <wp:posOffset>331470</wp:posOffset>
                      </wp:positionV>
                      <wp:extent cx="914400" cy="571500"/>
                      <wp:effectExtent l="0" t="0" r="0" b="0"/>
                      <wp:wrapNone/>
                      <wp:docPr id="30" name="Zone de text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1FF9" w:rsidRDefault="00EB1FF9">
                                  <w:r>
                                    <w:t>Pas d’écart décelé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02A08" id="Zone de texte 30" o:spid="_x0000_s1045" type="#_x0000_t202" style="position:absolute;margin-left:-42.35pt;margin-top:26.1pt;width:1in;height: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" filled="f" stroked="f" strokeweight=".5pt">
                      <v:textbox>
                        <w:txbxContent>
                          <w:p w:rsidR="00EB1FF9" w:rsidRDefault="00EB1FF9">
                            <w:r>
                              <w:t>Pas d’écart décelé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64770</wp:posOffset>
                      </wp:positionV>
                      <wp:extent cx="1485900" cy="819150"/>
                      <wp:effectExtent l="0" t="0" r="0" b="0"/>
                      <wp:wrapNone/>
                      <wp:docPr id="29" name="Zone de text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819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1FF9" w:rsidRDefault="00EB1FF9">
                                  <w:r>
                                    <w:t>Vérifié approximativement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29" o:spid="_x0000_s1046" type="#_x0000_t202" style="position:absolute;margin-left:28.9pt;margin-top:5.1pt;width:117pt;height:64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" filled="f" stroked="f" strokeweight=".5pt">
                      <v:textbox>
                        <w:txbxContent>
                          <w:p w:rsidR="00EB1FF9" w:rsidRDefault="00EB1FF9">
                            <w:r>
                              <w:t>Vérifié approximativement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174D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6B8B70C" wp14:editId="5753355A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240030</wp:posOffset>
                      </wp:positionV>
                      <wp:extent cx="1295400" cy="786765"/>
                      <wp:effectExtent l="19050" t="19050" r="19050" b="32385"/>
                      <wp:wrapNone/>
                      <wp:docPr id="106" name="Double flèche horizonta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29FDD" id="Double flèche horizontale 106" o:spid="_x0000_s1026" type="#_x0000_t69" style="position:absolute;margin-left:123.45pt;margin-top:18.9pt;width:102pt;height:61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" adj="6247,3570" fillcolor="window" strokecolor="windowText" strokeweight="1pt"/>
                  </w:pict>
                </mc:Fallback>
              </mc:AlternateContent>
            </w:r>
            <w:r w:rsidR="00FA174D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E32B069" wp14:editId="69A68981">
                      <wp:simplePos x="0" y="0"/>
                      <wp:positionH relativeFrom="column">
                        <wp:posOffset>-737869</wp:posOffset>
                      </wp:positionH>
                      <wp:positionV relativeFrom="paragraph">
                        <wp:posOffset>240030</wp:posOffset>
                      </wp:positionV>
                      <wp:extent cx="1295400" cy="786765"/>
                      <wp:effectExtent l="19050" t="19050" r="19050" b="32385"/>
                      <wp:wrapNone/>
                      <wp:docPr id="107" name="Double flèche horizonta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EEC86" id="Double flèche horizontale 107" o:spid="_x0000_s1026" type="#_x0000_t69" style="position:absolute;margin-left:-58.1pt;margin-top:18.9pt;width:102pt;height:61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" adj="6247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FA174D" w:rsidRDefault="00EB1FF9" w:rsidP="00D64FE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E6F2155" wp14:editId="085EA781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64770</wp:posOffset>
                      </wp:positionV>
                      <wp:extent cx="1485900" cy="819150"/>
                      <wp:effectExtent l="0" t="0" r="0" b="0"/>
                      <wp:wrapNone/>
                      <wp:docPr id="33" name="Zone de text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819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1FF9" w:rsidRDefault="00EB1FF9">
                                  <w:r>
                                    <w:t xml:space="preserve">Vérifié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6F2155" id="Zone de texte 33" o:spid="_x0000_s1047" type="#_x0000_t202" style="position:absolute;margin-left:41.5pt;margin-top:5.1pt;width:117pt;height:64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" filled="f" stroked="f" strokeweight=".5pt">
                      <v:textbox>
                        <w:txbxContent>
                          <w:p w:rsidR="00EB1FF9" w:rsidRDefault="00EB1FF9">
                            <w:r>
                              <w:t xml:space="preserve">Vérifié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ABDB044" wp14:editId="6A200CE6">
                      <wp:simplePos x="0" y="0"/>
                      <wp:positionH relativeFrom="column">
                        <wp:posOffset>-520700</wp:posOffset>
                      </wp:positionH>
                      <wp:positionV relativeFrom="paragraph">
                        <wp:posOffset>360045</wp:posOffset>
                      </wp:positionV>
                      <wp:extent cx="914400" cy="571500"/>
                      <wp:effectExtent l="0" t="0" r="0" b="0"/>
                      <wp:wrapNone/>
                      <wp:docPr id="32" name="Zone de text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1FF9" w:rsidRDefault="00EB1FF9">
                                  <w:r>
                                    <w:t>Pas d’écart décelé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DB044" id="Zone de texte 32" o:spid="_x0000_s1048" type="#_x0000_t202" style="position:absolute;margin-left:-41pt;margin-top:28.35pt;width:1in;height: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" filled="f" stroked="f" strokeweight=".5pt">
                      <v:textbox>
                        <w:txbxContent>
                          <w:p w:rsidR="00EB1FF9" w:rsidRDefault="00EB1FF9">
                            <w:r>
                              <w:t>Pas d’écart décelé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174D" w:rsidTr="00D64FE8">
        <w:tc>
          <w:tcPr>
            <w:tcW w:w="3587" w:type="dxa"/>
          </w:tcPr>
          <w:p w:rsidR="00FA174D" w:rsidRDefault="00FA174D" w:rsidP="00D64FE8">
            <w:r>
              <w:t>Marge de phase M</w:t>
            </w:r>
            <w:r>
              <w:sym w:font="Symbol" w:char="F06A"/>
            </w:r>
            <w:r>
              <w:sym w:font="Symbol" w:char="F0B3"/>
            </w:r>
            <w:r>
              <w:t>50°</w:t>
            </w:r>
          </w:p>
          <w:p w:rsidR="00FA174D" w:rsidRDefault="00FA174D" w:rsidP="00D64FE8"/>
          <w:p w:rsidR="00FA174D" w:rsidRDefault="00FA174D" w:rsidP="00D64FE8"/>
          <w:p w:rsidR="00FA174D" w:rsidRDefault="00FA174D" w:rsidP="00D64FE8"/>
          <w:p w:rsidR="00FA174D" w:rsidRDefault="00FA174D" w:rsidP="00D64FE8"/>
          <w:p w:rsidR="00FA174D" w:rsidRDefault="00FA174D" w:rsidP="00D64FE8"/>
          <w:p w:rsidR="00FA174D" w:rsidRDefault="00FA174D" w:rsidP="00D64FE8"/>
          <w:p w:rsidR="00FA174D" w:rsidRDefault="00FA174D" w:rsidP="00D64FE8"/>
          <w:p w:rsidR="00FA174D" w:rsidRDefault="00FA174D" w:rsidP="00D64FE8"/>
        </w:tc>
        <w:tc>
          <w:tcPr>
            <w:tcW w:w="3588" w:type="dxa"/>
          </w:tcPr>
          <w:p w:rsidR="00FA174D" w:rsidRDefault="00EB1FF9" w:rsidP="00D64FE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25CD23B" wp14:editId="7DFA041C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927735</wp:posOffset>
                      </wp:positionV>
                      <wp:extent cx="914400" cy="571500"/>
                      <wp:effectExtent l="0" t="0" r="0" b="0"/>
                      <wp:wrapNone/>
                      <wp:docPr id="40" name="Zone de text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1FF9" w:rsidRDefault="00EB1FF9">
                                  <w:r>
                                    <w:t>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CD23B" id="Zone de texte 40" o:spid="_x0000_s1049" type="#_x0000_t202" style="position:absolute;margin-left:45.4pt;margin-top:73.05pt;width:1in;height: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" filled="f" stroked="f" strokeweight=".5pt">
                      <v:textbox>
                        <w:txbxContent>
                          <w:p w:rsidR="00EB1FF9" w:rsidRDefault="00EB1FF9">
                            <w:r>
                              <w:t>Conforme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4AED277" wp14:editId="61CCE762">
                      <wp:simplePos x="0" y="0"/>
                      <wp:positionH relativeFrom="column">
                        <wp:posOffset>-509270</wp:posOffset>
                      </wp:positionH>
                      <wp:positionV relativeFrom="paragraph">
                        <wp:posOffset>375285</wp:posOffset>
                      </wp:positionV>
                      <wp:extent cx="914400" cy="571500"/>
                      <wp:effectExtent l="0" t="0" r="0" b="0"/>
                      <wp:wrapNone/>
                      <wp:docPr id="39" name="Zone de text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1FF9" w:rsidRDefault="00EB1FF9">
                                  <w:r>
                                    <w:t>Pas d’écart décelé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ED277" id="Zone de texte 39" o:spid="_x0000_s1050" type="#_x0000_t202" style="position:absolute;margin-left:-40.1pt;margin-top:29.55pt;width:1in;height: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" filled="f" stroked="f" strokeweight=".5pt">
                      <v:textbox>
                        <w:txbxContent>
                          <w:p w:rsidR="00EB1FF9" w:rsidRDefault="00EB1FF9">
                            <w:r>
                              <w:t>Pas d’écart décelé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9321660" wp14:editId="1191504C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70485</wp:posOffset>
                      </wp:positionV>
                      <wp:extent cx="1524000" cy="571500"/>
                      <wp:effectExtent l="0" t="0" r="0" b="0"/>
                      <wp:wrapNone/>
                      <wp:docPr id="34" name="Zone de text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1FF9" w:rsidRDefault="00EB1FF9">
                                  <w:r>
                                    <w:t xml:space="preserve">Le système </w:t>
                                  </w:r>
                                  <w:r w:rsidR="004A2845">
                                    <w:t>semble</w:t>
                                  </w:r>
                                  <w:r>
                                    <w:t xml:space="preserve"> stable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21660" id="Zone de texte 34" o:spid="_x0000_s1051" type="#_x0000_t202" style="position:absolute;margin-left:28.15pt;margin-top:5.55pt;width:120pt;height: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" filled="f" stroked="f" strokeweight=".5pt">
                      <v:textbox>
                        <w:txbxContent>
                          <w:p w:rsidR="00EB1FF9" w:rsidRDefault="00EB1FF9">
                            <w:r>
                              <w:t xml:space="preserve">Le système </w:t>
                            </w:r>
                            <w:r w:rsidR="004A2845">
                              <w:t>semble</w:t>
                            </w:r>
                            <w:r>
                              <w:t xml:space="preserve"> stable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174D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4F60024" wp14:editId="5C703C98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236220</wp:posOffset>
                      </wp:positionV>
                      <wp:extent cx="1295400" cy="786765"/>
                      <wp:effectExtent l="19050" t="19050" r="19050" b="32385"/>
                      <wp:wrapNone/>
                      <wp:docPr id="108" name="Double flèche horizonta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091A0" id="Double flèche horizontale 108" o:spid="_x0000_s1026" type="#_x0000_t69" style="position:absolute;margin-left:123.45pt;margin-top:18.6pt;width:102pt;height:61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" adj="6247,3570" fillcolor="window" strokecolor="windowText" strokeweight="1pt"/>
                  </w:pict>
                </mc:Fallback>
              </mc:AlternateContent>
            </w:r>
            <w:r w:rsidR="00FA174D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8D1730D" wp14:editId="76379FC6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236220</wp:posOffset>
                      </wp:positionV>
                      <wp:extent cx="1295400" cy="786765"/>
                      <wp:effectExtent l="19050" t="19050" r="19050" b="32385"/>
                      <wp:wrapNone/>
                      <wp:docPr id="109" name="Double flèche horizonta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3353F" id="Double flèche horizontale 109" o:spid="_x0000_s1026" type="#_x0000_t69" style="position:absolute;margin-left:-58.05pt;margin-top:18.6pt;width:102pt;height:61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" adj="6247,3570" fillcolor="window" strokecolor="windowText" strokeweight="1pt"/>
                  </w:pict>
                </mc:Fallback>
              </mc:AlternateContent>
            </w:r>
            <w:r w:rsidR="00FA174D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EF957E7" wp14:editId="4EAE2530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817245</wp:posOffset>
                      </wp:positionV>
                      <wp:extent cx="3590925" cy="786765"/>
                      <wp:effectExtent l="19050" t="19050" r="28575" b="32385"/>
                      <wp:wrapNone/>
                      <wp:docPr id="110" name="Double flèche horizonta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0213A" id="Double flèche horizontale 110" o:spid="_x0000_s1026" type="#_x0000_t69" style="position:absolute;margin-left:-58.15pt;margin-top:64.35pt;width:282.75pt;height:61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" adj="2254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FA174D" w:rsidRDefault="00EB1FF9" w:rsidP="00D64FE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3DAB93B" wp14:editId="4900BD70">
                      <wp:simplePos x="0" y="0"/>
                      <wp:positionH relativeFrom="column">
                        <wp:posOffset>-520700</wp:posOffset>
                      </wp:positionH>
                      <wp:positionV relativeFrom="paragraph">
                        <wp:posOffset>346710</wp:posOffset>
                      </wp:positionV>
                      <wp:extent cx="914400" cy="571500"/>
                      <wp:effectExtent l="0" t="0" r="0" b="0"/>
                      <wp:wrapNone/>
                      <wp:docPr id="38" name="Zone de text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1FF9" w:rsidRDefault="00EB1FF9">
                                  <w:r>
                                    <w:t>Pas d’écart décelé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AB93B" id="Zone de texte 38" o:spid="_x0000_s1052" type="#_x0000_t202" style="position:absolute;margin-left:-41pt;margin-top:27.3pt;width:1in;height: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" filled="f" stroked="f" strokeweight=".5pt">
                      <v:textbox>
                        <w:txbxContent>
                          <w:p w:rsidR="00EB1FF9" w:rsidRDefault="00EB1FF9">
                            <w:r>
                              <w:t>Pas d’écart décelé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2E642C3" wp14:editId="169C0CFB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70485</wp:posOffset>
                      </wp:positionV>
                      <wp:extent cx="1524000" cy="571500"/>
                      <wp:effectExtent l="0" t="0" r="0" b="0"/>
                      <wp:wrapNone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1FF9" w:rsidRDefault="00EB1FF9">
                                  <w:r>
                                    <w:t>M</w:t>
                                  </w:r>
                                  <w:r>
                                    <w:sym w:font="Symbol" w:char="F06A"/>
                                  </w:r>
                                  <w:r w:rsidR="00235C50">
                                    <w:t>=7</w:t>
                                  </w:r>
                                  <w:r>
                                    <w:t>3°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642C3" id="Zone de texte 37" o:spid="_x0000_s1053" type="#_x0000_t202" style="position:absolute;margin-left:42.25pt;margin-top:5.55pt;width:120pt;height: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" filled="f" stroked="f" strokeweight=".5pt">
                      <v:textbox>
                        <w:txbxContent>
                          <w:p w:rsidR="00EB1FF9" w:rsidRDefault="00EB1FF9">
                            <w:r>
                              <w:t>M</w:t>
                            </w:r>
                            <w:r>
                              <w:sym w:font="Symbol" w:char="F06A"/>
                            </w:r>
                            <w:r w:rsidR="00235C50">
                              <w:t>=7</w:t>
                            </w:r>
                            <w:r>
                              <w:t>3°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174D" w:rsidTr="00D64FE8">
        <w:tc>
          <w:tcPr>
            <w:tcW w:w="3587" w:type="dxa"/>
          </w:tcPr>
          <w:p w:rsidR="00FA174D" w:rsidRDefault="00FA174D" w:rsidP="00D64FE8">
            <w:pPr>
              <w:pStyle w:val="Paragraphedeliste"/>
              <w:ind w:left="0"/>
            </w:pPr>
            <w:r>
              <w:t xml:space="preserve">Temps de réponse à 5%  inférieur à 12s pour une consigne en échelon de 0.1 rad </w:t>
            </w:r>
          </w:p>
          <w:p w:rsidR="00FA174D" w:rsidRDefault="00FA174D" w:rsidP="00D64FE8">
            <w:pPr>
              <w:pStyle w:val="Paragraphedeliste"/>
              <w:ind w:left="0"/>
            </w:pPr>
          </w:p>
          <w:p w:rsidR="00FA174D" w:rsidRDefault="00FA174D" w:rsidP="00D64FE8">
            <w:pPr>
              <w:pStyle w:val="Paragraphedeliste"/>
              <w:ind w:left="0"/>
            </w:pPr>
          </w:p>
          <w:p w:rsidR="00FA174D" w:rsidRDefault="00FA174D" w:rsidP="00D64FE8">
            <w:pPr>
              <w:pStyle w:val="Paragraphedeliste"/>
              <w:ind w:left="0"/>
            </w:pPr>
          </w:p>
          <w:p w:rsidR="00FA174D" w:rsidRDefault="00FA174D" w:rsidP="00D64FE8">
            <w:pPr>
              <w:pStyle w:val="Paragraphedeliste"/>
              <w:ind w:left="0"/>
            </w:pPr>
          </w:p>
          <w:p w:rsidR="00FA174D" w:rsidRDefault="00FA174D" w:rsidP="00D64FE8">
            <w:pPr>
              <w:pStyle w:val="Paragraphedeliste"/>
              <w:ind w:left="0"/>
            </w:pPr>
          </w:p>
          <w:p w:rsidR="00FA174D" w:rsidRDefault="00FA174D" w:rsidP="00D64FE8">
            <w:pPr>
              <w:pStyle w:val="Paragraphedeliste"/>
              <w:ind w:left="426"/>
            </w:pPr>
          </w:p>
        </w:tc>
        <w:tc>
          <w:tcPr>
            <w:tcW w:w="3588" w:type="dxa"/>
          </w:tcPr>
          <w:p w:rsidR="00FA174D" w:rsidRDefault="0039426D" w:rsidP="00D64FE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38220C5" wp14:editId="522FD897">
                      <wp:simplePos x="0" y="0"/>
                      <wp:positionH relativeFrom="column">
                        <wp:posOffset>243204</wp:posOffset>
                      </wp:positionH>
                      <wp:positionV relativeFrom="paragraph">
                        <wp:posOffset>1590040</wp:posOffset>
                      </wp:positionV>
                      <wp:extent cx="1857375" cy="895350"/>
                      <wp:effectExtent l="0" t="0" r="0" b="0"/>
                      <wp:wrapNone/>
                      <wp:docPr id="47" name="Zone de text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7375" cy="895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26D" w:rsidRDefault="0039426D">
                                  <w:r>
                                    <w:t>On a un petit dépassement a niveau de la barre mais</w:t>
                                  </w:r>
                                </w:p>
                                <w:p w:rsidR="0039426D" w:rsidRDefault="0039426D">
                                  <w:r>
                                    <w:t xml:space="preserve">      par forcément au </w:t>
                                  </w:r>
                                </w:p>
                                <w:p w:rsidR="0039426D" w:rsidRDefault="0039426D">
                                  <w:r>
                                    <w:t xml:space="preserve">        niveau de teta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220C5" id="Zone de texte 47" o:spid="_x0000_s1054" type="#_x0000_t202" style="position:absolute;margin-left:19.15pt;margin-top:125.2pt;width:146.25pt;height:7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" filled="f" stroked="f" strokeweight=".5pt">
                      <v:textbox>
                        <w:txbxContent>
                          <w:p w:rsidR="0039426D" w:rsidRDefault="0039426D">
                            <w:r>
                              <w:t>On a un petit dépassement a niveau de la barre mais</w:t>
                            </w:r>
                          </w:p>
                          <w:p w:rsidR="0039426D" w:rsidRDefault="0039426D">
                            <w:r>
                              <w:t xml:space="preserve">      </w:t>
                            </w:r>
                            <w:proofErr w:type="gramStart"/>
                            <w:r>
                              <w:t>par</w:t>
                            </w:r>
                            <w:proofErr w:type="gramEnd"/>
                            <w:r>
                              <w:t xml:space="preserve"> forcément au </w:t>
                            </w:r>
                          </w:p>
                          <w:p w:rsidR="0039426D" w:rsidRDefault="0039426D">
                            <w:r>
                              <w:t xml:space="preserve">        </w:t>
                            </w:r>
                            <w:proofErr w:type="gramStart"/>
                            <w:r>
                              <w:t>niveau</w:t>
                            </w:r>
                            <w:proofErr w:type="gramEnd"/>
                            <w:r>
                              <w:t xml:space="preserve"> de teta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5414515" wp14:editId="64044045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951865</wp:posOffset>
                      </wp:positionV>
                      <wp:extent cx="914400" cy="571500"/>
                      <wp:effectExtent l="0" t="0" r="0" b="0"/>
                      <wp:wrapNone/>
                      <wp:docPr id="46" name="Zone de text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26D" w:rsidRDefault="0039426D">
                                  <w:r>
                                    <w:t>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14515" id="Zone de texte 46" o:spid="_x0000_s1055" type="#_x0000_t202" style="position:absolute;margin-left:46.15pt;margin-top:74.95pt;width:1in;height: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" filled="f" stroked="f" strokeweight=".5pt">
                      <v:textbox>
                        <w:txbxContent>
                          <w:p w:rsidR="0039426D" w:rsidRDefault="0039426D">
                            <w:r>
                              <w:t>Conforme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2845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650E905" wp14:editId="0908258F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46990</wp:posOffset>
                      </wp:positionV>
                      <wp:extent cx="1333500" cy="781050"/>
                      <wp:effectExtent l="0" t="0" r="0" b="0"/>
                      <wp:wrapNone/>
                      <wp:docPr id="43" name="Zone de text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781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2845" w:rsidRDefault="004A2845">
                                  <w:r>
                                    <w:t>Le système rapide mais il faudrait le bateau pour vérifier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0E905" id="Zone de texte 43" o:spid="_x0000_s1056" type="#_x0000_t202" style="position:absolute;margin-left:36.4pt;margin-top:3.7pt;width:105pt;height:61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" filled="f" stroked="f" strokeweight=".5pt">
                      <v:textbox>
                        <w:txbxContent>
                          <w:p w:rsidR="004A2845" w:rsidRDefault="004A2845">
                            <w:r>
                              <w:t>Le système rapide mais il faudrait le bateau pour vérifier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2845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1A9A343" wp14:editId="73E9296A">
                      <wp:simplePos x="0" y="0"/>
                      <wp:positionH relativeFrom="column">
                        <wp:posOffset>-509270</wp:posOffset>
                      </wp:positionH>
                      <wp:positionV relativeFrom="paragraph">
                        <wp:posOffset>342265</wp:posOffset>
                      </wp:positionV>
                      <wp:extent cx="914400" cy="571500"/>
                      <wp:effectExtent l="0" t="0" r="0" b="0"/>
                      <wp:wrapNone/>
                      <wp:docPr id="42" name="Zone de text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2845" w:rsidRDefault="004A2845">
                                  <w:r>
                                    <w:t>Pas d’écart décelé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A9A343" id="Zone de texte 42" o:spid="_x0000_s1057" type="#_x0000_t202" style="position:absolute;margin-left:-40.1pt;margin-top:26.95pt;width:1in;height: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" filled="f" stroked="f" strokeweight=".5pt">
                      <v:textbox>
                        <w:txbxContent>
                          <w:p w:rsidR="004A2845" w:rsidRDefault="004A2845">
                            <w:r>
                              <w:t>Pas d’écart décelé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2845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91659EB" wp14:editId="19848396">
                      <wp:simplePos x="0" y="0"/>
                      <wp:positionH relativeFrom="column">
                        <wp:posOffset>-3218815</wp:posOffset>
                      </wp:positionH>
                      <wp:positionV relativeFrom="paragraph">
                        <wp:posOffset>-2568575</wp:posOffset>
                      </wp:positionV>
                      <wp:extent cx="914400" cy="571500"/>
                      <wp:effectExtent l="0" t="0" r="0" b="0"/>
                      <wp:wrapNone/>
                      <wp:docPr id="41" name="Zone de text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2845" w:rsidRDefault="004A2845">
                                  <w:r>
                                    <w:t>Pas d’écart décelé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659EB" id="Zone de texte 41" o:spid="_x0000_s1058" type="#_x0000_t202" style="position:absolute;margin-left:-253.45pt;margin-top:-202.25pt;width:1in;height: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" filled="f" stroked="f" strokeweight=".5pt">
                      <v:textbox>
                        <w:txbxContent>
                          <w:p w:rsidR="004A2845" w:rsidRDefault="004A2845">
                            <w:r>
                              <w:t>Pas d’écart décelé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174D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9D58E56" wp14:editId="60C2424C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231775</wp:posOffset>
                      </wp:positionV>
                      <wp:extent cx="1295400" cy="786765"/>
                      <wp:effectExtent l="19050" t="19050" r="19050" b="32385"/>
                      <wp:wrapNone/>
                      <wp:docPr id="111" name="Double flèche horizonta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15E7D" id="Double flèche horizontale 111" o:spid="_x0000_s1026" type="#_x0000_t69" style="position:absolute;margin-left:123.45pt;margin-top:18.25pt;width:102pt;height:61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" adj="6247,3570" fillcolor="window" strokecolor="windowText" strokeweight="1pt"/>
                  </w:pict>
                </mc:Fallback>
              </mc:AlternateContent>
            </w:r>
            <w:r w:rsidR="00FA174D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7763B46" wp14:editId="2DCCA1DB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231775</wp:posOffset>
                      </wp:positionV>
                      <wp:extent cx="1295400" cy="786765"/>
                      <wp:effectExtent l="19050" t="19050" r="19050" b="32385"/>
                      <wp:wrapNone/>
                      <wp:docPr id="112" name="Double flèche horizonta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90130" id="Double flèche horizontale 112" o:spid="_x0000_s1026" type="#_x0000_t69" style="position:absolute;margin-left:-58.05pt;margin-top:18.25pt;width:102pt;height:61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" adj="6247,3570" fillcolor="window" strokecolor="windowText" strokeweight="1pt"/>
                  </w:pict>
                </mc:Fallback>
              </mc:AlternateContent>
            </w:r>
            <w:r w:rsidR="00FA174D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E6A1598" wp14:editId="66CB232F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812800</wp:posOffset>
                      </wp:positionV>
                      <wp:extent cx="3590925" cy="786765"/>
                      <wp:effectExtent l="19050" t="19050" r="28575" b="32385"/>
                      <wp:wrapNone/>
                      <wp:docPr id="113" name="Double flèche horizonta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2D64D" id="Double flèche horizontale 113" o:spid="_x0000_s1026" type="#_x0000_t69" style="position:absolute;margin-left:-58.15pt;margin-top:64pt;width:282.75pt;height:61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" adj="2254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FA174D" w:rsidRDefault="0039426D" w:rsidP="00D64FE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03FB35C" wp14:editId="06D0AF96">
                      <wp:simplePos x="0" y="0"/>
                      <wp:positionH relativeFrom="column">
                        <wp:posOffset>-463550</wp:posOffset>
                      </wp:positionH>
                      <wp:positionV relativeFrom="paragraph">
                        <wp:posOffset>1999615</wp:posOffset>
                      </wp:positionV>
                      <wp:extent cx="914400" cy="571500"/>
                      <wp:effectExtent l="0" t="0" r="0" b="0"/>
                      <wp:wrapNone/>
                      <wp:docPr id="61" name="Zone de text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26D" w:rsidRDefault="0039426D">
                                  <w:r>
                                    <w:t>Pas d’écart décelé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FB35C" id="Zone de texte 61" o:spid="_x0000_s1059" type="#_x0000_t202" style="position:absolute;margin-left:-36.5pt;margin-top:157.45pt;width:1in;height: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" filled="f" stroked="f" strokeweight=".5pt">
                      <v:textbox>
                        <w:txbxContent>
                          <w:p w:rsidR="0039426D" w:rsidRDefault="0039426D">
                            <w:r>
                              <w:t>Pas d’écart décelé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7A55000" wp14:editId="6BFAC5DF">
                      <wp:simplePos x="0" y="0"/>
                      <wp:positionH relativeFrom="column">
                        <wp:posOffset>-463550</wp:posOffset>
                      </wp:positionH>
                      <wp:positionV relativeFrom="paragraph">
                        <wp:posOffset>380365</wp:posOffset>
                      </wp:positionV>
                      <wp:extent cx="914400" cy="571500"/>
                      <wp:effectExtent l="0" t="0" r="0" b="0"/>
                      <wp:wrapNone/>
                      <wp:docPr id="45" name="Zone de text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26D" w:rsidRDefault="0039426D">
                                  <w:r>
                                    <w:t>Pas d’écart décelé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55000" id="Zone de texte 45" o:spid="_x0000_s1060" type="#_x0000_t202" style="position:absolute;margin-left:-36.5pt;margin-top:29.95pt;width:1in;height: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" filled="f" stroked="f" strokeweight=".5pt">
                      <v:textbox>
                        <w:txbxContent>
                          <w:p w:rsidR="0039426D" w:rsidRDefault="0039426D">
                            <w:r>
                              <w:t>Pas d’écart décelé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46D5C64" wp14:editId="227E58CC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98425</wp:posOffset>
                      </wp:positionV>
                      <wp:extent cx="1524000" cy="571500"/>
                      <wp:effectExtent l="0" t="0" r="0" b="0"/>
                      <wp:wrapNone/>
                      <wp:docPr id="44" name="Zone de text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26D" w:rsidRDefault="0039426D">
                                  <w:r>
                                    <w:t>T</w:t>
                                  </w:r>
                                  <w:r w:rsidR="00235C50">
                                    <w:t>r5%=3</w:t>
                                  </w:r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D5C64" id="Zone de texte 44" o:spid="_x0000_s1061" type="#_x0000_t202" style="position:absolute;margin-left:42.5pt;margin-top:7.75pt;width:120pt;height: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" filled="f" stroked="f" strokeweight=".5pt">
                      <v:textbox>
                        <w:txbxContent>
                          <w:p w:rsidR="0039426D" w:rsidRDefault="0039426D">
                            <w:r>
                              <w:t>T</w:t>
                            </w:r>
                            <w:r w:rsidR="00235C50">
                              <w:t>r5%=3</w:t>
                            </w:r>
                            <w: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174D" w:rsidTr="00D64FE8">
        <w:tc>
          <w:tcPr>
            <w:tcW w:w="3587" w:type="dxa"/>
          </w:tcPr>
          <w:p w:rsidR="00FA174D" w:rsidRDefault="00FA174D" w:rsidP="00D64FE8">
            <w:r>
              <w:t>Dépassement sur la réponse indicielle : 0 %</w:t>
            </w:r>
          </w:p>
          <w:p w:rsidR="00FA174D" w:rsidRDefault="00FA174D" w:rsidP="00D64FE8"/>
          <w:p w:rsidR="00FA174D" w:rsidRDefault="00FA174D" w:rsidP="00D64FE8"/>
          <w:p w:rsidR="00FA174D" w:rsidRDefault="00FA174D" w:rsidP="00D64FE8"/>
          <w:p w:rsidR="00FA174D" w:rsidRDefault="00FA174D" w:rsidP="00D64FE8"/>
          <w:p w:rsidR="00FA174D" w:rsidRDefault="00FA174D" w:rsidP="00D64FE8"/>
          <w:p w:rsidR="00FA174D" w:rsidRDefault="00FA174D" w:rsidP="00D64FE8"/>
          <w:p w:rsidR="00FA174D" w:rsidRDefault="00FA174D" w:rsidP="00D64FE8"/>
        </w:tc>
        <w:tc>
          <w:tcPr>
            <w:tcW w:w="3588" w:type="dxa"/>
          </w:tcPr>
          <w:p w:rsidR="00FA174D" w:rsidRDefault="0039426D" w:rsidP="00D64FE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AD38070" wp14:editId="3EF31078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987425</wp:posOffset>
                      </wp:positionV>
                      <wp:extent cx="914400" cy="571500"/>
                      <wp:effectExtent l="0" t="0" r="0" b="0"/>
                      <wp:wrapNone/>
                      <wp:docPr id="62" name="Zone de text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26D" w:rsidRDefault="0039426D">
                                  <w:r>
                                    <w:t>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38070" id="Zone de texte 62" o:spid="_x0000_s1062" type="#_x0000_t202" style="position:absolute;margin-left:46.15pt;margin-top:77.75pt;width:1in;height: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" filled="f" stroked="f" strokeweight=".5pt">
                      <v:textbox>
                        <w:txbxContent>
                          <w:p w:rsidR="0039426D" w:rsidRDefault="0039426D">
                            <w:r>
                              <w:t>Conforme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E98D058" wp14:editId="277DAEA4">
                      <wp:simplePos x="0" y="0"/>
                      <wp:positionH relativeFrom="column">
                        <wp:posOffset>-509270</wp:posOffset>
                      </wp:positionH>
                      <wp:positionV relativeFrom="paragraph">
                        <wp:posOffset>358775</wp:posOffset>
                      </wp:positionV>
                      <wp:extent cx="914400" cy="571500"/>
                      <wp:effectExtent l="0" t="0" r="0" b="0"/>
                      <wp:wrapNone/>
                      <wp:docPr id="60" name="Zone de text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26D" w:rsidRDefault="0039426D">
                                  <w:r>
                                    <w:t>Pas d’écart décelé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8D058" id="Zone de texte 60" o:spid="_x0000_s1063" type="#_x0000_t202" style="position:absolute;margin-left:-40.1pt;margin-top:28.25pt;width:1in;height: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" filled="f" stroked="f" strokeweight=".5pt">
                      <v:textbox>
                        <w:txbxContent>
                          <w:p w:rsidR="0039426D" w:rsidRDefault="0039426D">
                            <w:r>
                              <w:t>Pas d’écart décelé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174D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A11C068" wp14:editId="360F12B3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238760</wp:posOffset>
                      </wp:positionV>
                      <wp:extent cx="1295400" cy="786765"/>
                      <wp:effectExtent l="19050" t="19050" r="19050" b="32385"/>
                      <wp:wrapNone/>
                      <wp:docPr id="114" name="Double flèche horizonta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A49DC" id="Double flèche horizontale 114" o:spid="_x0000_s1026" type="#_x0000_t69" style="position:absolute;margin-left:123.45pt;margin-top:18.8pt;width:102pt;height:61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" adj="6247,3570" fillcolor="window" strokecolor="windowText" strokeweight="1pt"/>
                  </w:pict>
                </mc:Fallback>
              </mc:AlternateContent>
            </w:r>
            <w:r w:rsidR="00FA174D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B4D2A5A" wp14:editId="5A5EA9EB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238760</wp:posOffset>
                      </wp:positionV>
                      <wp:extent cx="1295400" cy="786765"/>
                      <wp:effectExtent l="19050" t="19050" r="19050" b="32385"/>
                      <wp:wrapNone/>
                      <wp:docPr id="115" name="Double flèche horizonta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5A50D" id="Double flèche horizontale 115" o:spid="_x0000_s1026" type="#_x0000_t69" style="position:absolute;margin-left:-58.05pt;margin-top:18.8pt;width:102pt;height:61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" adj="6247,3570" fillcolor="window" strokecolor="windowText" strokeweight="1pt"/>
                  </w:pict>
                </mc:Fallback>
              </mc:AlternateContent>
            </w:r>
            <w:r w:rsidR="00FA174D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CA97382" wp14:editId="0BC14BF3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819785</wp:posOffset>
                      </wp:positionV>
                      <wp:extent cx="3590925" cy="786765"/>
                      <wp:effectExtent l="19050" t="19050" r="28575" b="32385"/>
                      <wp:wrapNone/>
                      <wp:docPr id="116" name="Double flèche horizonta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2F687" id="Double flèche horizontale 116" o:spid="_x0000_s1026" type="#_x0000_t69" style="position:absolute;margin-left:-58.15pt;margin-top:64.55pt;width:282.75pt;height:61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" adj="2254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FA174D" w:rsidRDefault="0039426D" w:rsidP="00D64FE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9DA465A" wp14:editId="25C9E355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95885</wp:posOffset>
                      </wp:positionV>
                      <wp:extent cx="1524000" cy="571500"/>
                      <wp:effectExtent l="0" t="0" r="0" b="0"/>
                      <wp:wrapNone/>
                      <wp:docPr id="59" name="Zone de text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426D" w:rsidRDefault="0039426D">
                                  <w:r>
                                    <w:t>Pas de dépassement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A465A" id="Zone de texte 59" o:spid="_x0000_s1064" type="#_x0000_t202" style="position:absolute;margin-left:41.75pt;margin-top:7.55pt;width:120pt;height: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" filled="f" stroked="f" strokeweight=".5pt">
                      <v:textbox>
                        <w:txbxContent>
                          <w:p w:rsidR="0039426D" w:rsidRDefault="0039426D">
                            <w:r>
                              <w:t>Pas de dépassement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A174D" w:rsidRDefault="00FA174D" w:rsidP="00FA174D"/>
    <w:p w:rsidR="00BB5335" w:rsidRDefault="00BB5335" w:rsidP="00FA174D"/>
    <w:p w:rsidR="00BB5335" w:rsidRDefault="00BB5335">
      <w:pPr>
        <w:overflowPunct/>
        <w:autoSpaceDE/>
        <w:autoSpaceDN/>
        <w:adjustRightInd/>
        <w:textAlignment w:val="auto"/>
      </w:pPr>
      <w:r>
        <w:br w:type="page"/>
      </w:r>
    </w:p>
    <w:p w:rsidR="00BB5335" w:rsidRPr="00BB5335" w:rsidRDefault="00BB5335" w:rsidP="00BB5335">
      <w:pPr>
        <w:jc w:val="center"/>
        <w:textAlignment w:val="auto"/>
        <w:rPr>
          <w:rFonts w:ascii="Arial Rounded MT Bold" w:hAnsi="Arial Rounded MT Bold"/>
          <w:b/>
          <w:bCs/>
          <w:i/>
          <w:iCs/>
          <w:sz w:val="28"/>
          <w:szCs w:val="40"/>
          <w:lang w:eastAsia="fr-FR"/>
        </w:rPr>
      </w:pPr>
      <w:r w:rsidRPr="00BB5335">
        <w:rPr>
          <w:rFonts w:ascii="Arial Rounded MT Bold" w:hAnsi="Arial Rounded MT Bold"/>
          <w:b/>
          <w:bCs/>
          <w:i/>
          <w:iCs/>
          <w:sz w:val="28"/>
          <w:szCs w:val="40"/>
          <w:lang w:eastAsia="fr-FR"/>
        </w:rPr>
        <w:lastRenderedPageBreak/>
        <w:t xml:space="preserve">Correction : Asservissement en </w:t>
      </w:r>
      <w:r>
        <w:rPr>
          <w:rFonts w:ascii="Arial Rounded MT Bold" w:hAnsi="Arial Rounded MT Bold"/>
          <w:b/>
          <w:bCs/>
          <w:i/>
          <w:iCs/>
          <w:sz w:val="28"/>
          <w:szCs w:val="40"/>
          <w:lang w:eastAsia="fr-FR"/>
        </w:rPr>
        <w:t>position</w:t>
      </w:r>
      <w:r w:rsidRPr="00BB5335">
        <w:rPr>
          <w:rFonts w:ascii="Arial Rounded MT Bold" w:hAnsi="Arial Rounded MT Bold"/>
          <w:b/>
          <w:bCs/>
          <w:i/>
          <w:iCs/>
          <w:sz w:val="28"/>
          <w:szCs w:val="40"/>
          <w:lang w:eastAsia="fr-FR"/>
        </w:rPr>
        <w:t xml:space="preserve"> d’un pilote automatique de pénichette</w:t>
      </w:r>
    </w:p>
    <w:p w:rsidR="00BB5335" w:rsidRDefault="00BB5335" w:rsidP="00FA174D"/>
    <w:p w:rsidR="00BB5335" w:rsidRDefault="00BB5335" w:rsidP="00FA174D"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</w:p>
    <w:p w:rsidR="00BB5335" w:rsidRDefault="00BB5335" w:rsidP="00BB5335">
      <w:r>
        <w:t xml:space="preserve">// Asservissement en position du pilote automatique   </w:t>
      </w:r>
    </w:p>
    <w:p w:rsidR="00BB5335" w:rsidRDefault="00BB5335" w:rsidP="00BB5335">
      <w:r>
        <w:t>Cap=-Kpos*(dref-d);</w:t>
      </w:r>
    </w:p>
    <w:p w:rsidR="00BB5335" w:rsidRDefault="00BB5335" w:rsidP="00FA174D"/>
    <w:p w:rsidR="00B879DA" w:rsidRPr="00B879DA" w:rsidRDefault="00B879DA" w:rsidP="00B879DA">
      <w:r w:rsidRPr="00D950F5">
        <w:rPr>
          <w:b/>
          <w:i/>
          <w:iCs/>
          <w:u w:val="single"/>
        </w:rPr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>
        <w:rPr>
          <w:bCs/>
        </w:rPr>
        <w:t>Si teta est petit, la vitesse d’éloignement de la rive est V*teta. Ensuite, on intègre pour avoir d.</w:t>
      </w:r>
    </w:p>
    <w:p w:rsidR="00521198" w:rsidRDefault="00521198" w:rsidP="00521198">
      <w:r>
        <w:t>Le vérin ne peut rentrer ou sortir que de 100 mm. Le longueur de la barre est e=360 mm.</w:t>
      </w:r>
    </w:p>
    <w:p w:rsidR="00521198" w:rsidRDefault="00521198" w:rsidP="00521198">
      <w:r>
        <w:t>Avec l’hypothèse teta p</w:t>
      </w:r>
      <w:r w:rsidR="00D3116D">
        <w:t>etit, les saturations sont +</w:t>
      </w:r>
      <w:r w:rsidR="00630636">
        <w:t>Arcsin(</w:t>
      </w:r>
      <w:r w:rsidR="00D3116D">
        <w:t>100/</w:t>
      </w:r>
      <w:r>
        <w:t>360</w:t>
      </w:r>
      <w:r w:rsidR="00630636">
        <w:t>)</w:t>
      </w:r>
      <w:r w:rsidR="00D3116D">
        <w:sym w:font="Symbol" w:char="F0BB"/>
      </w:r>
      <w:r w:rsidR="00D3116D">
        <w:t>+0.28 rad</w:t>
      </w:r>
      <w:r>
        <w:t xml:space="preserve">  et  -</w:t>
      </w:r>
      <w:r w:rsidR="00630636" w:rsidRPr="00630636">
        <w:t xml:space="preserve"> </w:t>
      </w:r>
      <w:r w:rsidR="00630636">
        <w:t>Arcsin(</w:t>
      </w:r>
      <w:r>
        <w:t>100/360</w:t>
      </w:r>
      <w:r w:rsidR="00630636">
        <w:t>)</w:t>
      </w:r>
      <w:r w:rsidR="00D3116D">
        <w:sym w:font="Symbol" w:char="F0BB"/>
      </w:r>
      <w:r w:rsidR="00D3116D">
        <w:t>-0.28 rad</w:t>
      </w:r>
    </w:p>
    <w:p w:rsidR="00521198" w:rsidRDefault="00521198" w:rsidP="00521198">
      <w:r>
        <w:t>Kpos=0.3 donne un système conforme au cahier des charges.</w:t>
      </w:r>
    </w:p>
    <w:p w:rsidR="00BF43BF" w:rsidRDefault="00B879DA" w:rsidP="00FA174D">
      <w:r w:rsidRPr="00B879DA">
        <w:rPr>
          <w:noProof/>
          <w:lang w:eastAsia="fr-FR"/>
        </w:rPr>
        <w:drawing>
          <wp:inline distT="0" distB="0" distL="0" distR="0" wp14:anchorId="07C3039C" wp14:editId="1E7A7980">
            <wp:extent cx="5810250" cy="3514725"/>
            <wp:effectExtent l="0" t="0" r="0" b="9525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3261" b="16522"/>
                    <a:stretch/>
                  </pic:blipFill>
                  <pic:spPr bwMode="auto">
                    <a:xfrm>
                      <a:off x="0" y="0"/>
                      <a:ext cx="581025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3BF" w:rsidRDefault="00B879DA" w:rsidP="00FA174D">
      <w:r w:rsidRPr="00B879DA">
        <w:rPr>
          <w:noProof/>
          <w:lang w:eastAsia="fr-FR"/>
        </w:rPr>
        <w:drawing>
          <wp:inline distT="0" distB="0" distL="0" distR="0" wp14:anchorId="40C349D7" wp14:editId="25643536">
            <wp:extent cx="5810250" cy="4381500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4C" w:rsidRDefault="008A404C" w:rsidP="008A404C">
      <w:r w:rsidRPr="00D950F5">
        <w:rPr>
          <w:b/>
          <w:i/>
          <w:iCs/>
          <w:u w:val="single"/>
        </w:rPr>
        <w:lastRenderedPageBreak/>
        <w:t xml:space="preserve">Question </w:t>
      </w:r>
      <w:r w:rsidRPr="00D950F5">
        <w:rPr>
          <w:b/>
          <w:i/>
          <w:iCs/>
          <w:u w:val="single"/>
        </w:rPr>
        <w:fldChar w:fldCharType="begin"/>
      </w:r>
      <w:r w:rsidRPr="00D950F5">
        <w:rPr>
          <w:b/>
          <w:i/>
          <w:iCs/>
          <w:u w:val="single"/>
        </w:rPr>
        <w:instrText xml:space="preserve"> AUTONUM </w:instrText>
      </w:r>
      <w:r w:rsidRPr="00D950F5">
        <w:rPr>
          <w:b/>
          <w:i/>
          <w:iCs/>
          <w:u w:val="single"/>
        </w:rPr>
        <w:fldChar w:fldCharType="end"/>
      </w:r>
      <w:r w:rsidRPr="00D950F5">
        <w:rPr>
          <w:b/>
          <w:i/>
          <w:iCs/>
          <w:u w:val="single"/>
        </w:rPr>
        <w:t> :</w:t>
      </w:r>
      <w:r w:rsidRPr="00D950F5">
        <w:rPr>
          <w:bCs/>
        </w:rPr>
        <w:tab/>
      </w:r>
      <w:r>
        <w:t>Vérifiez le cahier des charges et déterminez les écarts e</w:t>
      </w:r>
      <w:r w:rsidR="003B134A">
        <w:t>ntre les performances attendues et</w:t>
      </w:r>
      <w:r>
        <w:t xml:space="preserve"> les performances simulées (remplir le tableau ci-dessous).</w:t>
      </w:r>
    </w:p>
    <w:p w:rsidR="008A404C" w:rsidRPr="00D950F5" w:rsidRDefault="008A404C" w:rsidP="008A404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8A404C" w:rsidTr="00D64FE8">
        <w:tc>
          <w:tcPr>
            <w:tcW w:w="3587" w:type="dxa"/>
          </w:tcPr>
          <w:p w:rsidR="008A404C" w:rsidRDefault="008A404C" w:rsidP="00D64FE8">
            <w:pPr>
              <w:jc w:val="center"/>
            </w:pPr>
            <w:r>
              <w:t>Performances attendues</w:t>
            </w:r>
          </w:p>
        </w:tc>
        <w:tc>
          <w:tcPr>
            <w:tcW w:w="3588" w:type="dxa"/>
          </w:tcPr>
          <w:p w:rsidR="008A404C" w:rsidRDefault="008A404C" w:rsidP="00D64FE8">
            <w:pPr>
              <w:jc w:val="center"/>
            </w:pPr>
            <w:r>
              <w:t>Performances mesurées</w:t>
            </w:r>
          </w:p>
        </w:tc>
        <w:tc>
          <w:tcPr>
            <w:tcW w:w="3588" w:type="dxa"/>
          </w:tcPr>
          <w:p w:rsidR="008A404C" w:rsidRDefault="008A404C" w:rsidP="00D64FE8">
            <w:pPr>
              <w:jc w:val="center"/>
            </w:pPr>
            <w:r>
              <w:t>Performances simulées</w:t>
            </w:r>
          </w:p>
        </w:tc>
      </w:tr>
      <w:tr w:rsidR="008A404C" w:rsidTr="00D64FE8">
        <w:tc>
          <w:tcPr>
            <w:tcW w:w="3587" w:type="dxa"/>
          </w:tcPr>
          <w:p w:rsidR="008A404C" w:rsidRDefault="008A404C" w:rsidP="00D64FE8">
            <w:r>
              <w:t xml:space="preserve">Ecart statique nul, même en présence de perturbations </w:t>
            </w:r>
          </w:p>
          <w:p w:rsidR="008A404C" w:rsidRDefault="008A404C" w:rsidP="00D64FE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7974FD3" wp14:editId="52DE0919">
                      <wp:simplePos x="0" y="0"/>
                      <wp:positionH relativeFrom="column">
                        <wp:posOffset>1539874</wp:posOffset>
                      </wp:positionH>
                      <wp:positionV relativeFrom="paragraph">
                        <wp:posOffset>108585</wp:posOffset>
                      </wp:positionV>
                      <wp:extent cx="3590925" cy="786765"/>
                      <wp:effectExtent l="19050" t="19050" r="28575" b="32385"/>
                      <wp:wrapNone/>
                      <wp:docPr id="117" name="Double flèche horizonta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7F394" id="Double flèche horizontale 117" o:spid="_x0000_s1026" type="#_x0000_t69" style="position:absolute;margin-left:121.25pt;margin-top:8.55pt;width:282.75pt;height:61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" adj="2254,3570" fillcolor="window" strokecolor="windowText" strokeweight="1pt"/>
                  </w:pict>
                </mc:Fallback>
              </mc:AlternateContent>
            </w:r>
          </w:p>
          <w:p w:rsidR="008A404C" w:rsidRDefault="008A404C" w:rsidP="00D64FE8"/>
          <w:p w:rsidR="008A404C" w:rsidRDefault="008A404C" w:rsidP="00D64FE8"/>
          <w:p w:rsidR="008A404C" w:rsidRDefault="008A404C" w:rsidP="00D64FE8"/>
          <w:p w:rsidR="008A404C" w:rsidRDefault="008A404C" w:rsidP="00D64FE8"/>
        </w:tc>
        <w:tc>
          <w:tcPr>
            <w:tcW w:w="3588" w:type="dxa"/>
          </w:tcPr>
          <w:p w:rsidR="008A404C" w:rsidRDefault="008A404C" w:rsidP="00D64FE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B0FEDCF" wp14:editId="1D22DCFE">
                      <wp:simplePos x="0" y="0"/>
                      <wp:positionH relativeFrom="column">
                        <wp:posOffset>-61596</wp:posOffset>
                      </wp:positionH>
                      <wp:positionV relativeFrom="paragraph">
                        <wp:posOffset>-1</wp:posOffset>
                      </wp:positionV>
                      <wp:extent cx="2276475" cy="5648325"/>
                      <wp:effectExtent l="0" t="0" r="28575" b="28575"/>
                      <wp:wrapNone/>
                      <wp:docPr id="88" name="Connecteur droit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6475" cy="56483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5D4B8C" id="Connecteur droit 88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0" to="174.4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" strokecolor="windowTex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D84B7FD" wp14:editId="47935C32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68580</wp:posOffset>
                      </wp:positionV>
                      <wp:extent cx="1295400" cy="786765"/>
                      <wp:effectExtent l="19050" t="19050" r="19050" b="32385"/>
                      <wp:wrapNone/>
                      <wp:docPr id="118" name="Double flèche horizonta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5737C" id="Double flèche horizontale 118" o:spid="_x0000_s1026" type="#_x0000_t69" style="position:absolute;margin-left:123.45pt;margin-top:5.4pt;width:102pt;height:6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" adj="6247,3570" fillcolor="window" strokecolor="windowText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B44CA98" wp14:editId="191D20A8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68580</wp:posOffset>
                      </wp:positionV>
                      <wp:extent cx="1295400" cy="786765"/>
                      <wp:effectExtent l="19050" t="19050" r="19050" b="32385"/>
                      <wp:wrapNone/>
                      <wp:docPr id="119" name="Double flèche horizonta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029007" id="Double flèche horizontale 119" o:spid="_x0000_s1026" type="#_x0000_t69" style="position:absolute;margin-left:-58.05pt;margin-top:5.4pt;width:102pt;height:6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" adj="6247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8A404C" w:rsidRDefault="00084751" w:rsidP="00D64FE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236AD83" wp14:editId="06AB1EC9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154305</wp:posOffset>
                      </wp:positionV>
                      <wp:extent cx="1352550" cy="819150"/>
                      <wp:effectExtent l="0" t="0" r="0" b="0"/>
                      <wp:wrapNone/>
                      <wp:docPr id="98" name="Zone de text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819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84751" w:rsidRDefault="00084751" w:rsidP="00084751">
                                  <w:r>
                                    <w:t>Ecart statique nul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6AD83" id="Zone de texte 98" o:spid="_x0000_s1065" type="#_x0000_t202" style="position:absolute;margin-left:46pt;margin-top:12.15pt;width:106.5pt;height:64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" filled="f" stroked="f" strokeweight=".5pt">
                      <v:textbox>
                        <w:txbxContent>
                          <w:p w:rsidR="00084751" w:rsidRDefault="00084751" w:rsidP="00084751">
                            <w:r>
                              <w:t>Ecart statique nul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53123B1" wp14:editId="59331976">
                      <wp:simplePos x="0" y="0"/>
                      <wp:positionH relativeFrom="column">
                        <wp:posOffset>-1482725</wp:posOffset>
                      </wp:positionH>
                      <wp:positionV relativeFrom="paragraph">
                        <wp:posOffset>849630</wp:posOffset>
                      </wp:positionV>
                      <wp:extent cx="923925" cy="352425"/>
                      <wp:effectExtent l="0" t="0" r="0" b="0"/>
                      <wp:wrapNone/>
                      <wp:docPr id="101" name="Zone de text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84751" w:rsidRDefault="00084751" w:rsidP="00084751">
                                  <w:r>
                                    <w:t xml:space="preserve">Vérifié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123B1" id="Zone de texte 101" o:spid="_x0000_s1066" type="#_x0000_t202" style="position:absolute;margin-left:-116.75pt;margin-top:66.9pt;width:72.75pt;height:27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" filled="f" stroked="f" strokeweight=".5pt">
                      <v:textbox>
                        <w:txbxContent>
                          <w:p w:rsidR="00084751" w:rsidRDefault="00084751" w:rsidP="00084751">
                            <w:r>
                              <w:t xml:space="preserve">Vérifié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A404C" w:rsidTr="00D64FE8">
        <w:tc>
          <w:tcPr>
            <w:tcW w:w="3587" w:type="dxa"/>
          </w:tcPr>
          <w:p w:rsidR="008A404C" w:rsidRDefault="008A404C" w:rsidP="00D64FE8">
            <w:r>
              <w:t>Marge de phase M</w:t>
            </w:r>
            <w:r>
              <w:sym w:font="Symbol" w:char="F06A"/>
            </w:r>
            <w:r>
              <w:sym w:font="Symbol" w:char="F0B3"/>
            </w:r>
            <w:r>
              <w:t>50°</w:t>
            </w:r>
          </w:p>
          <w:p w:rsidR="008A404C" w:rsidRDefault="008A404C" w:rsidP="00D64FE8"/>
          <w:p w:rsidR="008A404C" w:rsidRDefault="008A404C" w:rsidP="00D64FE8"/>
          <w:p w:rsidR="008A404C" w:rsidRDefault="008A404C" w:rsidP="00D64FE8"/>
          <w:p w:rsidR="008A404C" w:rsidRDefault="008A404C" w:rsidP="00D64FE8"/>
          <w:p w:rsidR="008A404C" w:rsidRDefault="008A404C" w:rsidP="00D64FE8"/>
          <w:p w:rsidR="008A404C" w:rsidRDefault="008A404C" w:rsidP="00D64FE8"/>
          <w:p w:rsidR="008A404C" w:rsidRDefault="008A404C" w:rsidP="00D64FE8"/>
        </w:tc>
        <w:tc>
          <w:tcPr>
            <w:tcW w:w="3588" w:type="dxa"/>
          </w:tcPr>
          <w:p w:rsidR="008A404C" w:rsidRDefault="00084751" w:rsidP="00D64FE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F6CB10C" wp14:editId="07D12375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868045</wp:posOffset>
                      </wp:positionV>
                      <wp:extent cx="923925" cy="352425"/>
                      <wp:effectExtent l="0" t="0" r="0" b="0"/>
                      <wp:wrapNone/>
                      <wp:docPr id="102" name="Zone de text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84751" w:rsidRDefault="00084751" w:rsidP="00084751">
                                  <w:r>
                                    <w:t xml:space="preserve">Vérifié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CB10C" id="Zone de texte 102" o:spid="_x0000_s1067" type="#_x0000_t202" style="position:absolute;margin-left:61.15pt;margin-top:68.35pt;width:72.75pt;height:27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" filled="f" stroked="f" strokeweight=".5pt">
                      <v:textbox>
                        <w:txbxContent>
                          <w:p w:rsidR="00084751" w:rsidRDefault="00084751" w:rsidP="00084751">
                            <w:r>
                              <w:t xml:space="preserve">Vérifié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404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D7A9531" wp14:editId="32BA2935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55245</wp:posOffset>
                      </wp:positionV>
                      <wp:extent cx="1295400" cy="786765"/>
                      <wp:effectExtent l="19050" t="19050" r="19050" b="32385"/>
                      <wp:wrapNone/>
                      <wp:docPr id="120" name="Double flèche horizonta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BDF81" id="Double flèche horizontale 120" o:spid="_x0000_s1026" type="#_x0000_t69" style="position:absolute;margin-left:123.45pt;margin-top:4.35pt;width:102pt;height:61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" adj="6247,3570" fillcolor="window" strokecolor="windowText" strokeweight="1pt"/>
                  </w:pict>
                </mc:Fallback>
              </mc:AlternateContent>
            </w:r>
            <w:r w:rsidR="008A404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ACB96C5" wp14:editId="5F63C61A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55245</wp:posOffset>
                      </wp:positionV>
                      <wp:extent cx="1295400" cy="786765"/>
                      <wp:effectExtent l="19050" t="19050" r="19050" b="32385"/>
                      <wp:wrapNone/>
                      <wp:docPr id="121" name="Double flèche horizonta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14788" id="Double flèche horizontale 121" o:spid="_x0000_s1026" type="#_x0000_t69" style="position:absolute;margin-left:-58.05pt;margin-top:4.35pt;width:102pt;height:61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" adj="6247,3570" fillcolor="window" strokecolor="windowText" strokeweight="1pt"/>
                  </w:pict>
                </mc:Fallback>
              </mc:AlternateContent>
            </w:r>
            <w:r w:rsidR="008A404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1B3B8AD" wp14:editId="36C08789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636270</wp:posOffset>
                      </wp:positionV>
                      <wp:extent cx="3590925" cy="786765"/>
                      <wp:effectExtent l="19050" t="19050" r="28575" b="32385"/>
                      <wp:wrapNone/>
                      <wp:docPr id="122" name="Double flèche horizontal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997A1" id="Double flèche horizontale 122" o:spid="_x0000_s1026" type="#_x0000_t69" style="position:absolute;margin-left:-58.15pt;margin-top:50.1pt;width:282.75pt;height:6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" adj="2254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8A404C" w:rsidRDefault="00084751" w:rsidP="00D64FE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7FAF662" wp14:editId="61CAE557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130175</wp:posOffset>
                      </wp:positionV>
                      <wp:extent cx="1485900" cy="819150"/>
                      <wp:effectExtent l="0" t="0" r="0" b="0"/>
                      <wp:wrapNone/>
                      <wp:docPr id="99" name="Zone de text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819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84751" w:rsidRDefault="00084751" w:rsidP="00084751">
                                  <w:r>
                                    <w:t>M</w:t>
                                  </w:r>
                                  <w:r>
                                    <w:sym w:font="Symbol" w:char="F06A"/>
                                  </w:r>
                                  <w:r>
                                    <w:t>=5</w:t>
                                  </w:r>
                                  <w:r w:rsidR="003B134A">
                                    <w:t>2</w:t>
                                  </w:r>
                                  <w:r>
                                    <w:t>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7FAF662" id="Zone de texte 99" o:spid="_x0000_s1068" type="#_x0000_t202" style="position:absolute;margin-left:52.5pt;margin-top:10.25pt;width:117pt;height:64.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" filled="f" stroked="f" strokeweight=".5pt">
                      <v:textbox>
                        <w:txbxContent>
                          <w:p w:rsidR="00084751" w:rsidRDefault="00084751" w:rsidP="00084751">
                            <w:r>
                              <w:t>M</w:t>
                            </w:r>
                            <w:r>
                              <w:sym w:font="Symbol" w:char="F06A"/>
                            </w:r>
                            <w:r>
                              <w:t>=5</w:t>
                            </w:r>
                            <w:r w:rsidR="003B134A">
                              <w:t>2</w:t>
                            </w:r>
                            <w:r>
                              <w:t>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404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31C5F93" wp14:editId="428B44D9">
                      <wp:simplePos x="0" y="0"/>
                      <wp:positionH relativeFrom="column">
                        <wp:posOffset>-2330450</wp:posOffset>
                      </wp:positionH>
                      <wp:positionV relativeFrom="paragraph">
                        <wp:posOffset>-1419860</wp:posOffset>
                      </wp:positionV>
                      <wp:extent cx="2238375" cy="5676900"/>
                      <wp:effectExtent l="0" t="0" r="28575" b="19050"/>
                      <wp:wrapNone/>
                      <wp:docPr id="100" name="Connecteur droit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38375" cy="56769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AC4E4D" id="Connecteur droit 100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3.5pt,-111.8pt" to="-7.25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" strokecolor="windowText">
                      <v:stroke joinstyle="miter"/>
                    </v:line>
                  </w:pict>
                </mc:Fallback>
              </mc:AlternateContent>
            </w:r>
          </w:p>
        </w:tc>
      </w:tr>
      <w:tr w:rsidR="008A404C" w:rsidTr="00D64FE8">
        <w:tc>
          <w:tcPr>
            <w:tcW w:w="3587" w:type="dxa"/>
          </w:tcPr>
          <w:p w:rsidR="008A404C" w:rsidRDefault="008A404C" w:rsidP="00D64FE8">
            <w:pPr>
              <w:pStyle w:val="Paragraphedeliste"/>
              <w:ind w:left="0"/>
            </w:pPr>
            <w:r>
              <w:t>Temps de réponse à 5%</w:t>
            </w:r>
          </w:p>
          <w:p w:rsidR="008A404C" w:rsidRDefault="008A404C" w:rsidP="00D64FE8">
            <w:pPr>
              <w:pStyle w:val="Paragraphedeliste"/>
              <w:ind w:left="0"/>
            </w:pPr>
            <w:r>
              <w:t>  inférieur à 30s pour une</w:t>
            </w:r>
          </w:p>
          <w:p w:rsidR="008A404C" w:rsidRDefault="008A404C" w:rsidP="00D64FE8">
            <w:pPr>
              <w:pStyle w:val="Paragraphedeliste"/>
              <w:ind w:left="0"/>
            </w:pPr>
            <w:r>
              <w:t xml:space="preserve"> consigne en </w:t>
            </w:r>
          </w:p>
          <w:p w:rsidR="008A404C" w:rsidRDefault="00084751" w:rsidP="00D64FE8">
            <w:pPr>
              <w:pStyle w:val="Paragraphedeliste"/>
              <w:ind w:left="0"/>
            </w:pPr>
            <w:r>
              <w:t xml:space="preserve">échelon de </w:t>
            </w:r>
            <w:r w:rsidR="00B879DA">
              <w:t>0.2</w:t>
            </w:r>
            <w:r w:rsidR="008A404C">
              <w:t xml:space="preserve"> m </w:t>
            </w:r>
          </w:p>
          <w:p w:rsidR="008A404C" w:rsidRDefault="008A404C" w:rsidP="00D64FE8">
            <w:pPr>
              <w:pStyle w:val="Paragraphedeliste"/>
              <w:ind w:left="0"/>
            </w:pPr>
          </w:p>
          <w:p w:rsidR="008A404C" w:rsidRDefault="008A404C" w:rsidP="00D64FE8">
            <w:pPr>
              <w:pStyle w:val="Paragraphedeliste"/>
              <w:ind w:left="0"/>
            </w:pPr>
          </w:p>
          <w:p w:rsidR="008A404C" w:rsidRDefault="008A404C" w:rsidP="00D64FE8">
            <w:pPr>
              <w:pStyle w:val="Paragraphedeliste"/>
              <w:ind w:left="0"/>
            </w:pPr>
          </w:p>
          <w:p w:rsidR="008A404C" w:rsidRDefault="008A404C" w:rsidP="00D64FE8">
            <w:pPr>
              <w:pStyle w:val="Paragraphedeliste"/>
              <w:ind w:left="426"/>
            </w:pPr>
          </w:p>
        </w:tc>
        <w:tc>
          <w:tcPr>
            <w:tcW w:w="3588" w:type="dxa"/>
          </w:tcPr>
          <w:p w:rsidR="008A404C" w:rsidRDefault="00084751" w:rsidP="00D64FE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9A50A51" wp14:editId="0B899514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906145</wp:posOffset>
                      </wp:positionV>
                      <wp:extent cx="923925" cy="352425"/>
                      <wp:effectExtent l="0" t="0" r="0" b="0"/>
                      <wp:wrapNone/>
                      <wp:docPr id="64" name="Zone de text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84751" w:rsidRDefault="00084751" w:rsidP="00084751">
                                  <w:r>
                                    <w:t xml:space="preserve">Vérifié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50A51" id="Zone de texte 64" o:spid="_x0000_s1069" type="#_x0000_t202" style="position:absolute;margin-left:55.15pt;margin-top:71.35pt;width:72.75pt;height:27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" filled="f" stroked="f" strokeweight=".5pt">
                      <v:textbox>
                        <w:txbxContent>
                          <w:p w:rsidR="00084751" w:rsidRDefault="00084751" w:rsidP="00084751">
                            <w:r>
                              <w:t xml:space="preserve">Vérifié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404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3DD0661" wp14:editId="014AB75F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50800</wp:posOffset>
                      </wp:positionV>
                      <wp:extent cx="1295400" cy="786765"/>
                      <wp:effectExtent l="19050" t="19050" r="19050" b="32385"/>
                      <wp:wrapNone/>
                      <wp:docPr id="123" name="Double flèche horizonta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EB102" id="Double flèche horizontale 123" o:spid="_x0000_s1026" type="#_x0000_t69" style="position:absolute;margin-left:123.45pt;margin-top:4pt;width:102pt;height:6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" adj="6247,3570" fillcolor="window" strokecolor="windowText" strokeweight="1pt"/>
                  </w:pict>
                </mc:Fallback>
              </mc:AlternateContent>
            </w:r>
            <w:r w:rsidR="008A404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A695C01" wp14:editId="26FB5773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50800</wp:posOffset>
                      </wp:positionV>
                      <wp:extent cx="1295400" cy="786765"/>
                      <wp:effectExtent l="19050" t="19050" r="19050" b="32385"/>
                      <wp:wrapNone/>
                      <wp:docPr id="124" name="Double flèche horizonta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2A7F1" id="Double flèche horizontale 124" o:spid="_x0000_s1026" type="#_x0000_t69" style="position:absolute;margin-left:-58.05pt;margin-top:4pt;width:102pt;height:6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" adj="6247,3570" fillcolor="window" strokecolor="windowText" strokeweight="1pt"/>
                  </w:pict>
                </mc:Fallback>
              </mc:AlternateContent>
            </w:r>
            <w:r w:rsidR="008A404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356A7E4" wp14:editId="7E738E22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631825</wp:posOffset>
                      </wp:positionV>
                      <wp:extent cx="3590925" cy="786765"/>
                      <wp:effectExtent l="19050" t="19050" r="28575" b="32385"/>
                      <wp:wrapNone/>
                      <wp:docPr id="125" name="Double flèche horizonta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41A17" id="Double flèche horizontale 125" o:spid="_x0000_s1026" type="#_x0000_t69" style="position:absolute;margin-left:-58.15pt;margin-top:49.75pt;width:282.75pt;height:61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" adj="2254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8A404C" w:rsidRDefault="00084751" w:rsidP="00D64FE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44C47A4" wp14:editId="2D655D82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149225</wp:posOffset>
                      </wp:positionV>
                      <wp:extent cx="1485900" cy="819150"/>
                      <wp:effectExtent l="0" t="0" r="0" b="0"/>
                      <wp:wrapNone/>
                      <wp:docPr id="103" name="Zone de text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819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84751" w:rsidRDefault="00084751" w:rsidP="00084751">
                                  <w:r>
                                    <w:t>T</w:t>
                                  </w:r>
                                  <w:r w:rsidR="003B134A">
                                    <w:t xml:space="preserve">r5%=10 </w:t>
                                  </w:r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4C47A4" id="Zone de texte 103" o:spid="_x0000_s1070" type="#_x0000_t202" style="position:absolute;margin-left:46.5pt;margin-top:11.75pt;width:117pt;height:64.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" filled="f" stroked="f" strokeweight=".5pt">
                      <v:textbox>
                        <w:txbxContent>
                          <w:p w:rsidR="00084751" w:rsidRDefault="00084751" w:rsidP="00084751">
                            <w:r>
                              <w:t>T</w:t>
                            </w:r>
                            <w:r w:rsidR="003B134A">
                              <w:t xml:space="preserve">r5%=10 </w:t>
                            </w:r>
                            <w: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A404C" w:rsidTr="00D64FE8">
        <w:tc>
          <w:tcPr>
            <w:tcW w:w="3587" w:type="dxa"/>
          </w:tcPr>
          <w:p w:rsidR="008A404C" w:rsidRDefault="008A404C" w:rsidP="00D64FE8">
            <w:r>
              <w:t>Dépasseme</w:t>
            </w:r>
            <w:r w:rsidR="00B879DA">
              <w:t xml:space="preserve">nt sur la réponse indicielle  &lt; </w:t>
            </w:r>
            <w:r w:rsidR="003B134A">
              <w:t>20</w:t>
            </w:r>
            <w:r>
              <w:t xml:space="preserve"> %</w:t>
            </w:r>
          </w:p>
          <w:p w:rsidR="008A404C" w:rsidRDefault="003B134A" w:rsidP="00D64FE8">
            <w:r>
              <w:t>pour un échelon de 0.2 m</w:t>
            </w:r>
          </w:p>
          <w:p w:rsidR="008A404C" w:rsidRDefault="008A404C" w:rsidP="00D64FE8"/>
          <w:p w:rsidR="008A404C" w:rsidRDefault="008A404C" w:rsidP="00D64FE8"/>
          <w:p w:rsidR="008A404C" w:rsidRDefault="008A404C" w:rsidP="00D64FE8"/>
          <w:p w:rsidR="008A404C" w:rsidRDefault="008A404C" w:rsidP="00D64FE8"/>
          <w:p w:rsidR="008A404C" w:rsidRDefault="008A404C" w:rsidP="00D64FE8"/>
        </w:tc>
        <w:tc>
          <w:tcPr>
            <w:tcW w:w="3588" w:type="dxa"/>
          </w:tcPr>
          <w:p w:rsidR="008A404C" w:rsidRDefault="00084751" w:rsidP="00D64FE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6D530C6" wp14:editId="7BBCE43B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907415</wp:posOffset>
                      </wp:positionV>
                      <wp:extent cx="923925" cy="352425"/>
                      <wp:effectExtent l="0" t="0" r="0" b="0"/>
                      <wp:wrapNone/>
                      <wp:docPr id="65" name="Zone de text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392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84751" w:rsidRDefault="00084751" w:rsidP="00084751">
                                  <w:r>
                                    <w:t xml:space="preserve">Vérifié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530C6" id="Zone de texte 65" o:spid="_x0000_s1071" type="#_x0000_t202" style="position:absolute;margin-left:54.4pt;margin-top:71.45pt;width:72.75pt;height:27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" filled="f" stroked="f" strokeweight=".5pt">
                      <v:textbox>
                        <w:txbxContent>
                          <w:p w:rsidR="00084751" w:rsidRDefault="00084751" w:rsidP="00084751">
                            <w:r>
                              <w:t xml:space="preserve">Vérifié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404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220AEAB" wp14:editId="2AD99F2E">
                      <wp:simplePos x="0" y="0"/>
                      <wp:positionH relativeFrom="column">
                        <wp:posOffset>1567815</wp:posOffset>
                      </wp:positionH>
                      <wp:positionV relativeFrom="paragraph">
                        <wp:posOffset>67310</wp:posOffset>
                      </wp:positionV>
                      <wp:extent cx="1295400" cy="786765"/>
                      <wp:effectExtent l="19050" t="19050" r="19050" b="32385"/>
                      <wp:wrapNone/>
                      <wp:docPr id="126" name="Double flèche horizonta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4C4B7" id="Double flèche horizontale 126" o:spid="_x0000_s1026" type="#_x0000_t69" style="position:absolute;margin-left:123.45pt;margin-top:5.3pt;width:102pt;height:61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" adj="6247,3570" fillcolor="window" strokecolor="windowText" strokeweight="1pt"/>
                  </w:pict>
                </mc:Fallback>
              </mc:AlternateContent>
            </w:r>
            <w:r w:rsidR="008A404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9BC5F01" wp14:editId="4A95AB83">
                      <wp:simplePos x="0" y="0"/>
                      <wp:positionH relativeFrom="column">
                        <wp:posOffset>-737235</wp:posOffset>
                      </wp:positionH>
                      <wp:positionV relativeFrom="paragraph">
                        <wp:posOffset>67310</wp:posOffset>
                      </wp:positionV>
                      <wp:extent cx="1295400" cy="786765"/>
                      <wp:effectExtent l="19050" t="19050" r="19050" b="32385"/>
                      <wp:wrapNone/>
                      <wp:docPr id="127" name="Double flèche horizonta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C07FB" id="Double flèche horizontale 127" o:spid="_x0000_s1026" type="#_x0000_t69" style="position:absolute;margin-left:-58.05pt;margin-top:5.3pt;width:102pt;height:6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" adj="6247,3570" fillcolor="window" strokecolor="windowText" strokeweight="1pt"/>
                  </w:pict>
                </mc:Fallback>
              </mc:AlternateContent>
            </w:r>
            <w:r w:rsidR="008A404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AE1AE0F" wp14:editId="6EDF5DBF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648335</wp:posOffset>
                      </wp:positionV>
                      <wp:extent cx="3590925" cy="786765"/>
                      <wp:effectExtent l="19050" t="19050" r="28575" b="32385"/>
                      <wp:wrapNone/>
                      <wp:docPr id="128" name="Double flèche horizonta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0925" cy="786765"/>
                              </a:xfrm>
                              <a:prstGeom prst="leftRightArrow">
                                <a:avLst>
                                  <a:gd name="adj1" fmla="val 66949"/>
                                  <a:gd name="adj2" fmla="val 47618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A2983" id="Double flèche horizontale 128" o:spid="_x0000_s1026" type="#_x0000_t69" style="position:absolute;margin-left:-58.15pt;margin-top:51.05pt;width:282.75pt;height:6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" adj="2254,3570" fillcolor="window" strokecolor="windowText" strokeweight="1pt"/>
                  </w:pict>
                </mc:Fallback>
              </mc:AlternateContent>
            </w:r>
          </w:p>
        </w:tc>
        <w:tc>
          <w:tcPr>
            <w:tcW w:w="3588" w:type="dxa"/>
          </w:tcPr>
          <w:p w:rsidR="008A404C" w:rsidRDefault="00084751" w:rsidP="00D64FE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D4A3A13" wp14:editId="23A2EDF4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188595</wp:posOffset>
                      </wp:positionV>
                      <wp:extent cx="1485900" cy="819150"/>
                      <wp:effectExtent l="0" t="0" r="0" b="0"/>
                      <wp:wrapNone/>
                      <wp:docPr id="104" name="Zone de text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819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84751" w:rsidRDefault="00084751" w:rsidP="00084751">
                                  <w:r>
                                    <w:t>Dépassement 1</w:t>
                                  </w:r>
                                  <w:r w:rsidR="003B134A">
                                    <w:t>5</w:t>
                                  </w:r>
                                  <w:r>
                                    <w:t>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4A3A13" id="Zone de texte 104" o:spid="_x0000_s1072" type="#_x0000_t202" style="position:absolute;margin-left:49.5pt;margin-top:14.85pt;width:117pt;height:64.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" filled="f" stroked="f" strokeweight=".5pt">
                      <v:textbox>
                        <w:txbxContent>
                          <w:p w:rsidR="00084751" w:rsidRDefault="00084751" w:rsidP="00084751">
                            <w:r>
                              <w:t>Dépassement 1</w:t>
                            </w:r>
                            <w:r w:rsidR="003B134A">
                              <w:t>5</w:t>
                            </w:r>
                            <w: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A404C" w:rsidRDefault="008A404C" w:rsidP="008A404C"/>
    <w:p w:rsidR="00477494" w:rsidRPr="00374480" w:rsidRDefault="00477494" w:rsidP="002F08BA">
      <w:pPr>
        <w:rPr>
          <w:lang w:eastAsia="fr-FR"/>
        </w:rPr>
      </w:pPr>
    </w:p>
    <w:p w:rsidR="0089389C" w:rsidRPr="0089389C" w:rsidRDefault="0089389C" w:rsidP="0089389C">
      <w:pPr>
        <w:textAlignment w:val="auto"/>
        <w:rPr>
          <w:lang w:eastAsia="fr-FR"/>
        </w:rPr>
      </w:pPr>
    </w:p>
    <w:p w:rsidR="0089389C" w:rsidRPr="00EC3977" w:rsidRDefault="0089389C" w:rsidP="00EC3977"/>
    <w:sectPr w:rsidR="0089389C" w:rsidRPr="00EC3977" w:rsidSect="0089389C">
      <w:headerReference w:type="default" r:id="rId32"/>
      <w:footerReference w:type="default" r:id="rId33"/>
      <w:pgSz w:w="11907" w:h="16834" w:code="9"/>
      <w:pgMar w:top="680" w:right="567" w:bottom="680" w:left="567" w:header="510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29E" w:rsidRDefault="00EF029E" w:rsidP="0089389C">
      <w:r>
        <w:separator/>
      </w:r>
    </w:p>
  </w:endnote>
  <w:endnote w:type="continuationSeparator" w:id="0">
    <w:p w:rsidR="00EF029E" w:rsidRDefault="00EF029E" w:rsidP="0089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89C" w:rsidRPr="0089389C" w:rsidRDefault="0089389C" w:rsidP="0089389C">
    <w:pPr>
      <w:pBdr>
        <w:top w:val="single" w:sz="4" w:space="1" w:color="auto"/>
      </w:pBdr>
      <w:tabs>
        <w:tab w:val="center" w:pos="5954"/>
        <w:tab w:val="right" w:pos="10773"/>
      </w:tabs>
      <w:textAlignment w:val="auto"/>
      <w:rPr>
        <w:rFonts w:ascii="Arial" w:hAnsi="Arial" w:cs="Arial"/>
        <w:color w:val="0000FF"/>
        <w:sz w:val="14"/>
        <w:szCs w:val="14"/>
        <w:lang w:eastAsia="fr-FR"/>
      </w:rPr>
    </w:pPr>
    <w:r w:rsidRPr="0089389C">
      <w:rPr>
        <w:rFonts w:ascii="Arial" w:hAnsi="Arial" w:cs="Arial"/>
        <w:color w:val="0000FF"/>
        <w:sz w:val="14"/>
        <w:szCs w:val="14"/>
        <w:lang w:eastAsia="fr-FR"/>
      </w:rPr>
      <w:fldChar w:fldCharType="begin"/>
    </w:r>
    <w:r w:rsidRPr="0089389C">
      <w:rPr>
        <w:rFonts w:ascii="Arial" w:hAnsi="Arial" w:cs="Arial"/>
        <w:color w:val="0000FF"/>
        <w:sz w:val="14"/>
        <w:szCs w:val="14"/>
        <w:lang w:eastAsia="fr-FR"/>
      </w:rPr>
      <w:instrText xml:space="preserve"> FILENAME  \* FirstCap  \* MERGEFORMAT </w:instrText>
    </w:r>
    <w:r w:rsidRPr="0089389C">
      <w:rPr>
        <w:rFonts w:ascii="Arial" w:hAnsi="Arial" w:cs="Arial"/>
        <w:color w:val="0000FF"/>
        <w:sz w:val="14"/>
        <w:szCs w:val="14"/>
        <w:lang w:eastAsia="fr-FR"/>
      </w:rPr>
      <w:fldChar w:fldCharType="separate"/>
    </w:r>
    <w:r w:rsidR="00374480">
      <w:rPr>
        <w:rFonts w:ascii="Arial" w:hAnsi="Arial" w:cs="Arial"/>
        <w:noProof/>
        <w:color w:val="0000FF"/>
        <w:sz w:val="14"/>
        <w:szCs w:val="14"/>
        <w:lang w:eastAsia="fr-FR"/>
      </w:rPr>
      <w:t>Document1</w:t>
    </w:r>
    <w:r w:rsidRPr="0089389C">
      <w:rPr>
        <w:rFonts w:ascii="Arial" w:hAnsi="Arial" w:cs="Arial"/>
        <w:color w:val="0000FF"/>
        <w:sz w:val="14"/>
        <w:szCs w:val="14"/>
        <w:lang w:eastAsia="fr-FR"/>
      </w:rPr>
      <w:fldChar w:fldCharType="end"/>
    </w:r>
    <w:r w:rsidRPr="0089389C">
      <w:rPr>
        <w:rFonts w:ascii="Arial" w:hAnsi="Arial" w:cs="Arial"/>
        <w:color w:val="0000FF"/>
        <w:sz w:val="14"/>
        <w:szCs w:val="14"/>
        <w:lang w:eastAsia="fr-FR"/>
      </w:rPr>
      <w:tab/>
      <w:t>Lycée Jean Mermoz 717 avenue Jean Mermoz, 34060 MONTPELLIER Cedex 2</w:t>
    </w:r>
    <w:r w:rsidRPr="0089389C">
      <w:rPr>
        <w:rFonts w:ascii="Arial" w:hAnsi="Arial" w:cs="Arial"/>
        <w:color w:val="0000FF"/>
        <w:sz w:val="14"/>
        <w:szCs w:val="14"/>
        <w:lang w:eastAsia="fr-FR"/>
      </w:rPr>
      <w:tab/>
    </w:r>
    <w:r w:rsidRPr="0089389C">
      <w:rPr>
        <w:rFonts w:ascii="Arial" w:hAnsi="Arial" w:cs="Arial"/>
        <w:color w:val="0000FF"/>
        <w:sz w:val="14"/>
        <w:szCs w:val="14"/>
        <w:lang w:eastAsia="fr-FR"/>
      </w:rPr>
      <w:fldChar w:fldCharType="begin"/>
    </w:r>
    <w:r w:rsidRPr="0089389C">
      <w:rPr>
        <w:rFonts w:ascii="Arial" w:hAnsi="Arial" w:cs="Arial"/>
        <w:color w:val="0000FF"/>
        <w:sz w:val="14"/>
        <w:szCs w:val="14"/>
        <w:lang w:eastAsia="fr-FR"/>
      </w:rPr>
      <w:instrText xml:space="preserve"> DATE \@ "dd/MM/yyyy" </w:instrText>
    </w:r>
    <w:r w:rsidRPr="0089389C">
      <w:rPr>
        <w:rFonts w:ascii="Arial" w:hAnsi="Arial" w:cs="Arial"/>
        <w:color w:val="0000FF"/>
        <w:sz w:val="14"/>
        <w:szCs w:val="14"/>
        <w:lang w:eastAsia="fr-FR"/>
      </w:rPr>
      <w:fldChar w:fldCharType="separate"/>
    </w:r>
    <w:r w:rsidR="000738B7">
      <w:rPr>
        <w:rFonts w:ascii="Arial" w:hAnsi="Arial" w:cs="Arial"/>
        <w:noProof/>
        <w:color w:val="0000FF"/>
        <w:sz w:val="14"/>
        <w:szCs w:val="14"/>
        <w:lang w:eastAsia="fr-FR"/>
      </w:rPr>
      <w:t>08/01/2019</w:t>
    </w:r>
    <w:r w:rsidRPr="0089389C">
      <w:rPr>
        <w:rFonts w:ascii="Arial" w:hAnsi="Arial" w:cs="Arial"/>
        <w:color w:val="0000FF"/>
        <w:sz w:val="14"/>
        <w:szCs w:val="14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29E" w:rsidRDefault="00EF029E" w:rsidP="0089389C">
      <w:r>
        <w:separator/>
      </w:r>
    </w:p>
  </w:footnote>
  <w:footnote w:type="continuationSeparator" w:id="0">
    <w:p w:rsidR="00EF029E" w:rsidRDefault="00EF029E" w:rsidP="008938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89C" w:rsidRPr="0089389C" w:rsidRDefault="0089389C" w:rsidP="0089389C">
    <w:pPr>
      <w:pBdr>
        <w:bottom w:val="single" w:sz="6" w:space="1" w:color="auto"/>
      </w:pBdr>
      <w:tabs>
        <w:tab w:val="center" w:pos="5387"/>
        <w:tab w:val="right" w:pos="10773"/>
      </w:tabs>
      <w:textAlignment w:val="auto"/>
      <w:rPr>
        <w:rFonts w:ascii="Arial Rounded MT Bold" w:hAnsi="Arial Rounded MT Bold" w:cs="Arial"/>
        <w:b/>
        <w:color w:val="0000FF"/>
        <w:lang w:eastAsia="fr-FR"/>
      </w:rPr>
    </w:pPr>
    <w:r w:rsidRPr="0089389C">
      <w:rPr>
        <w:rFonts w:ascii="Arial Rounded MT Bold" w:hAnsi="Arial Rounded MT Bold" w:cs="Arial"/>
        <w:b/>
        <w:bCs/>
        <w:color w:val="0000FF"/>
        <w:lang w:eastAsia="fr-FR"/>
      </w:rPr>
      <w:t>PT</w:t>
    </w:r>
    <w:r w:rsidRPr="0089389C">
      <w:rPr>
        <w:rFonts w:ascii="Arial Rounded MT Bold" w:hAnsi="Arial Rounded MT Bold" w:cs="Arial"/>
        <w:b/>
        <w:color w:val="0000FF"/>
        <w:lang w:eastAsia="fr-FR"/>
      </w:rPr>
      <w:tab/>
    </w:r>
    <w:r w:rsidRPr="0089389C">
      <w:rPr>
        <w:rFonts w:ascii="Arial Rounded MT Bold" w:hAnsi="Arial Rounded MT Bold" w:cs="Arial"/>
        <w:b/>
        <w:color w:val="0000FF"/>
        <w:lang w:eastAsia="fr-FR"/>
      </w:rPr>
      <w:tab/>
    </w:r>
    <w:r w:rsidRPr="0089389C">
      <w:rPr>
        <w:rFonts w:ascii="Arial Rounded MT Bold" w:hAnsi="Arial Rounded MT Bold" w:cs="Arial"/>
        <w:b/>
        <w:bCs/>
        <w:color w:val="0000FF"/>
        <w:lang w:eastAsia="fr-FR"/>
      </w:rPr>
      <w:t xml:space="preserve">p </w:t>
    </w:r>
    <w:r w:rsidRPr="0089389C">
      <w:rPr>
        <w:rFonts w:ascii="Arial Rounded MT Bold" w:hAnsi="Arial Rounded MT Bold" w:cs="Arial"/>
        <w:b/>
        <w:bCs/>
        <w:color w:val="0000FF"/>
        <w:lang w:eastAsia="fr-FR"/>
      </w:rPr>
      <w:fldChar w:fldCharType="begin"/>
    </w:r>
    <w:r w:rsidRPr="0089389C">
      <w:rPr>
        <w:rFonts w:ascii="Arial Rounded MT Bold" w:hAnsi="Arial Rounded MT Bold" w:cs="Arial"/>
        <w:b/>
        <w:bCs/>
        <w:color w:val="0000FF"/>
        <w:lang w:eastAsia="fr-FR"/>
      </w:rPr>
      <w:instrText xml:space="preserve"> PAGE </w:instrText>
    </w:r>
    <w:r w:rsidRPr="0089389C">
      <w:rPr>
        <w:rFonts w:ascii="Arial Rounded MT Bold" w:hAnsi="Arial Rounded MT Bold" w:cs="Arial"/>
        <w:b/>
        <w:bCs/>
        <w:color w:val="0000FF"/>
        <w:lang w:eastAsia="fr-FR"/>
      </w:rPr>
      <w:fldChar w:fldCharType="separate"/>
    </w:r>
    <w:r w:rsidR="000738B7">
      <w:rPr>
        <w:rFonts w:ascii="Arial Rounded MT Bold" w:hAnsi="Arial Rounded MT Bold" w:cs="Arial"/>
        <w:b/>
        <w:bCs/>
        <w:noProof/>
        <w:color w:val="0000FF"/>
        <w:lang w:eastAsia="fr-FR"/>
      </w:rPr>
      <w:t>8</w:t>
    </w:r>
    <w:r w:rsidRPr="0089389C">
      <w:rPr>
        <w:rFonts w:ascii="Arial Rounded MT Bold" w:hAnsi="Arial Rounded MT Bold" w:cs="Arial"/>
        <w:b/>
        <w:bCs/>
        <w:color w:val="0000FF"/>
        <w:lang w:eastAsia="fr-F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209F6"/>
    <w:multiLevelType w:val="hybridMultilevel"/>
    <w:tmpl w:val="85EE94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DB2494"/>
    <w:multiLevelType w:val="hybridMultilevel"/>
    <w:tmpl w:val="0C1253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57"/>
  <w:drawingGridVerticalSpacing w:val="57"/>
  <w:displayHorizontalDrawingGridEvery w:val="5"/>
  <w:displayVerticalDrawingGridEvery w:val="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80"/>
    <w:rsid w:val="00000321"/>
    <w:rsid w:val="00000532"/>
    <w:rsid w:val="00003796"/>
    <w:rsid w:val="00003995"/>
    <w:rsid w:val="00003CCF"/>
    <w:rsid w:val="00003EB2"/>
    <w:rsid w:val="00004178"/>
    <w:rsid w:val="00007C7F"/>
    <w:rsid w:val="00007F95"/>
    <w:rsid w:val="00014E7D"/>
    <w:rsid w:val="00015602"/>
    <w:rsid w:val="0001586D"/>
    <w:rsid w:val="00015A8D"/>
    <w:rsid w:val="00016A48"/>
    <w:rsid w:val="00016DEB"/>
    <w:rsid w:val="000178DB"/>
    <w:rsid w:val="00017F2E"/>
    <w:rsid w:val="00020BE4"/>
    <w:rsid w:val="000216A3"/>
    <w:rsid w:val="00021B82"/>
    <w:rsid w:val="000221B4"/>
    <w:rsid w:val="000234F5"/>
    <w:rsid w:val="00024299"/>
    <w:rsid w:val="000253DC"/>
    <w:rsid w:val="000268CE"/>
    <w:rsid w:val="00026F47"/>
    <w:rsid w:val="000275DA"/>
    <w:rsid w:val="00027A7D"/>
    <w:rsid w:val="00027E66"/>
    <w:rsid w:val="00027F5A"/>
    <w:rsid w:val="00030025"/>
    <w:rsid w:val="00030171"/>
    <w:rsid w:val="00031867"/>
    <w:rsid w:val="00031F46"/>
    <w:rsid w:val="000320A1"/>
    <w:rsid w:val="00032570"/>
    <w:rsid w:val="000325DD"/>
    <w:rsid w:val="0003286F"/>
    <w:rsid w:val="00033864"/>
    <w:rsid w:val="00033B79"/>
    <w:rsid w:val="00033B8C"/>
    <w:rsid w:val="00033E50"/>
    <w:rsid w:val="000341EA"/>
    <w:rsid w:val="000354A9"/>
    <w:rsid w:val="0003651B"/>
    <w:rsid w:val="00036921"/>
    <w:rsid w:val="0003696D"/>
    <w:rsid w:val="0004143E"/>
    <w:rsid w:val="00041D47"/>
    <w:rsid w:val="00041E5A"/>
    <w:rsid w:val="00041E6F"/>
    <w:rsid w:val="000442B9"/>
    <w:rsid w:val="00044742"/>
    <w:rsid w:val="000451CB"/>
    <w:rsid w:val="00046718"/>
    <w:rsid w:val="0004760E"/>
    <w:rsid w:val="000505E8"/>
    <w:rsid w:val="0005246B"/>
    <w:rsid w:val="00052BA9"/>
    <w:rsid w:val="00053D22"/>
    <w:rsid w:val="000567BF"/>
    <w:rsid w:val="000604BE"/>
    <w:rsid w:val="000630B0"/>
    <w:rsid w:val="00063121"/>
    <w:rsid w:val="00063332"/>
    <w:rsid w:val="000635D6"/>
    <w:rsid w:val="00063A8C"/>
    <w:rsid w:val="00064166"/>
    <w:rsid w:val="00064B50"/>
    <w:rsid w:val="000657BB"/>
    <w:rsid w:val="00065D04"/>
    <w:rsid w:val="000665D0"/>
    <w:rsid w:val="00066B2F"/>
    <w:rsid w:val="00066D14"/>
    <w:rsid w:val="00070940"/>
    <w:rsid w:val="00071B74"/>
    <w:rsid w:val="000738B7"/>
    <w:rsid w:val="00076989"/>
    <w:rsid w:val="00076C61"/>
    <w:rsid w:val="0007711F"/>
    <w:rsid w:val="0007772C"/>
    <w:rsid w:val="00077A22"/>
    <w:rsid w:val="000820A8"/>
    <w:rsid w:val="000821FF"/>
    <w:rsid w:val="00083D22"/>
    <w:rsid w:val="000840EA"/>
    <w:rsid w:val="00084751"/>
    <w:rsid w:val="00085340"/>
    <w:rsid w:val="000862DF"/>
    <w:rsid w:val="00087A7F"/>
    <w:rsid w:val="000908F8"/>
    <w:rsid w:val="0009238D"/>
    <w:rsid w:val="00092FC0"/>
    <w:rsid w:val="000951B7"/>
    <w:rsid w:val="000953D6"/>
    <w:rsid w:val="000957B5"/>
    <w:rsid w:val="00096062"/>
    <w:rsid w:val="00097ED8"/>
    <w:rsid w:val="000A12AE"/>
    <w:rsid w:val="000A1979"/>
    <w:rsid w:val="000A1B9C"/>
    <w:rsid w:val="000A1F04"/>
    <w:rsid w:val="000A2D24"/>
    <w:rsid w:val="000A2F7B"/>
    <w:rsid w:val="000A3602"/>
    <w:rsid w:val="000A3E23"/>
    <w:rsid w:val="000A3F5F"/>
    <w:rsid w:val="000A62C2"/>
    <w:rsid w:val="000A6606"/>
    <w:rsid w:val="000A6C3D"/>
    <w:rsid w:val="000A6CF0"/>
    <w:rsid w:val="000A7B55"/>
    <w:rsid w:val="000B033F"/>
    <w:rsid w:val="000B04D0"/>
    <w:rsid w:val="000B3E74"/>
    <w:rsid w:val="000B4973"/>
    <w:rsid w:val="000B64F4"/>
    <w:rsid w:val="000C024C"/>
    <w:rsid w:val="000C25BC"/>
    <w:rsid w:val="000C29BA"/>
    <w:rsid w:val="000C31F3"/>
    <w:rsid w:val="000C36BF"/>
    <w:rsid w:val="000C41BF"/>
    <w:rsid w:val="000C4871"/>
    <w:rsid w:val="000C4E15"/>
    <w:rsid w:val="000C62AA"/>
    <w:rsid w:val="000C669E"/>
    <w:rsid w:val="000D09FD"/>
    <w:rsid w:val="000D0BC7"/>
    <w:rsid w:val="000D1249"/>
    <w:rsid w:val="000D14B5"/>
    <w:rsid w:val="000D22FB"/>
    <w:rsid w:val="000D31FF"/>
    <w:rsid w:val="000D3C04"/>
    <w:rsid w:val="000D79EB"/>
    <w:rsid w:val="000D7C4C"/>
    <w:rsid w:val="000E45F0"/>
    <w:rsid w:val="000E4729"/>
    <w:rsid w:val="000E5017"/>
    <w:rsid w:val="000E59B5"/>
    <w:rsid w:val="000F051F"/>
    <w:rsid w:val="000F109B"/>
    <w:rsid w:val="000F15E4"/>
    <w:rsid w:val="000F15EB"/>
    <w:rsid w:val="000F19A1"/>
    <w:rsid w:val="000F2664"/>
    <w:rsid w:val="000F2BDD"/>
    <w:rsid w:val="000F328F"/>
    <w:rsid w:val="000F4A14"/>
    <w:rsid w:val="000F4FD4"/>
    <w:rsid w:val="000F5C7F"/>
    <w:rsid w:val="000F6181"/>
    <w:rsid w:val="00100000"/>
    <w:rsid w:val="0010034C"/>
    <w:rsid w:val="0010172F"/>
    <w:rsid w:val="00102765"/>
    <w:rsid w:val="001039E7"/>
    <w:rsid w:val="00104EA9"/>
    <w:rsid w:val="00105C3A"/>
    <w:rsid w:val="00106819"/>
    <w:rsid w:val="00107A0D"/>
    <w:rsid w:val="00110539"/>
    <w:rsid w:val="001106F6"/>
    <w:rsid w:val="00110BAD"/>
    <w:rsid w:val="001117C1"/>
    <w:rsid w:val="001126A3"/>
    <w:rsid w:val="00112DB3"/>
    <w:rsid w:val="0011351B"/>
    <w:rsid w:val="00113EF4"/>
    <w:rsid w:val="00115E8B"/>
    <w:rsid w:val="00116BA2"/>
    <w:rsid w:val="00117646"/>
    <w:rsid w:val="00117911"/>
    <w:rsid w:val="00117BE0"/>
    <w:rsid w:val="00120742"/>
    <w:rsid w:val="0012074D"/>
    <w:rsid w:val="00120F73"/>
    <w:rsid w:val="0012134F"/>
    <w:rsid w:val="00121AD8"/>
    <w:rsid w:val="00122B19"/>
    <w:rsid w:val="00122E28"/>
    <w:rsid w:val="0012419A"/>
    <w:rsid w:val="001244C2"/>
    <w:rsid w:val="001253B7"/>
    <w:rsid w:val="00125CDE"/>
    <w:rsid w:val="00126519"/>
    <w:rsid w:val="00127685"/>
    <w:rsid w:val="00127707"/>
    <w:rsid w:val="00127BC7"/>
    <w:rsid w:val="00131A0E"/>
    <w:rsid w:val="001323CB"/>
    <w:rsid w:val="00132FA8"/>
    <w:rsid w:val="001377A3"/>
    <w:rsid w:val="001400D9"/>
    <w:rsid w:val="00140FC9"/>
    <w:rsid w:val="001419A9"/>
    <w:rsid w:val="00142D79"/>
    <w:rsid w:val="001433DF"/>
    <w:rsid w:val="001439CC"/>
    <w:rsid w:val="00143AE6"/>
    <w:rsid w:val="0014459C"/>
    <w:rsid w:val="00145B22"/>
    <w:rsid w:val="00150F1D"/>
    <w:rsid w:val="00151D39"/>
    <w:rsid w:val="00152A2F"/>
    <w:rsid w:val="0015349A"/>
    <w:rsid w:val="0015549A"/>
    <w:rsid w:val="00155B62"/>
    <w:rsid w:val="001566D5"/>
    <w:rsid w:val="0015736F"/>
    <w:rsid w:val="00160D50"/>
    <w:rsid w:val="001620CE"/>
    <w:rsid w:val="00162A16"/>
    <w:rsid w:val="001638D4"/>
    <w:rsid w:val="001641BB"/>
    <w:rsid w:val="00164B4C"/>
    <w:rsid w:val="00165009"/>
    <w:rsid w:val="0016727A"/>
    <w:rsid w:val="00167577"/>
    <w:rsid w:val="001678FF"/>
    <w:rsid w:val="00171598"/>
    <w:rsid w:val="00171B7A"/>
    <w:rsid w:val="001749FD"/>
    <w:rsid w:val="00175FEC"/>
    <w:rsid w:val="00176D2C"/>
    <w:rsid w:val="00176E3D"/>
    <w:rsid w:val="001778CB"/>
    <w:rsid w:val="00177B73"/>
    <w:rsid w:val="00180C8E"/>
    <w:rsid w:val="00180F06"/>
    <w:rsid w:val="00181093"/>
    <w:rsid w:val="001813E0"/>
    <w:rsid w:val="001816B6"/>
    <w:rsid w:val="00181F10"/>
    <w:rsid w:val="00182ECB"/>
    <w:rsid w:val="00183374"/>
    <w:rsid w:val="0018413D"/>
    <w:rsid w:val="00184EFC"/>
    <w:rsid w:val="00185A76"/>
    <w:rsid w:val="001875EC"/>
    <w:rsid w:val="0019032B"/>
    <w:rsid w:val="00190E40"/>
    <w:rsid w:val="001920E7"/>
    <w:rsid w:val="00192158"/>
    <w:rsid w:val="00192435"/>
    <w:rsid w:val="0019284F"/>
    <w:rsid w:val="00192A92"/>
    <w:rsid w:val="00193DAE"/>
    <w:rsid w:val="00194290"/>
    <w:rsid w:val="001951E9"/>
    <w:rsid w:val="00195920"/>
    <w:rsid w:val="00196175"/>
    <w:rsid w:val="00196A39"/>
    <w:rsid w:val="00196F71"/>
    <w:rsid w:val="00197EA4"/>
    <w:rsid w:val="001A0CB5"/>
    <w:rsid w:val="001A1222"/>
    <w:rsid w:val="001A2963"/>
    <w:rsid w:val="001A3EF1"/>
    <w:rsid w:val="001A5A61"/>
    <w:rsid w:val="001A5B56"/>
    <w:rsid w:val="001A5FC8"/>
    <w:rsid w:val="001A7693"/>
    <w:rsid w:val="001B0C98"/>
    <w:rsid w:val="001B1560"/>
    <w:rsid w:val="001B2379"/>
    <w:rsid w:val="001B2AAF"/>
    <w:rsid w:val="001B2E47"/>
    <w:rsid w:val="001B3189"/>
    <w:rsid w:val="001B3B50"/>
    <w:rsid w:val="001B45A2"/>
    <w:rsid w:val="001B494B"/>
    <w:rsid w:val="001B60BA"/>
    <w:rsid w:val="001B61CE"/>
    <w:rsid w:val="001B62A5"/>
    <w:rsid w:val="001B6728"/>
    <w:rsid w:val="001B6744"/>
    <w:rsid w:val="001B680D"/>
    <w:rsid w:val="001B7216"/>
    <w:rsid w:val="001C0EAD"/>
    <w:rsid w:val="001C1065"/>
    <w:rsid w:val="001C113A"/>
    <w:rsid w:val="001C115B"/>
    <w:rsid w:val="001C1239"/>
    <w:rsid w:val="001C16F8"/>
    <w:rsid w:val="001C31D4"/>
    <w:rsid w:val="001C647F"/>
    <w:rsid w:val="001C65FD"/>
    <w:rsid w:val="001C6885"/>
    <w:rsid w:val="001C6AB7"/>
    <w:rsid w:val="001C79D2"/>
    <w:rsid w:val="001C7A52"/>
    <w:rsid w:val="001D0B4C"/>
    <w:rsid w:val="001D11C9"/>
    <w:rsid w:val="001D3DB1"/>
    <w:rsid w:val="001D591A"/>
    <w:rsid w:val="001D6366"/>
    <w:rsid w:val="001D6990"/>
    <w:rsid w:val="001D6D16"/>
    <w:rsid w:val="001D6DBC"/>
    <w:rsid w:val="001D7E47"/>
    <w:rsid w:val="001E0852"/>
    <w:rsid w:val="001E1800"/>
    <w:rsid w:val="001E28A9"/>
    <w:rsid w:val="001E2A09"/>
    <w:rsid w:val="001E2F56"/>
    <w:rsid w:val="001E40B0"/>
    <w:rsid w:val="001E4CCB"/>
    <w:rsid w:val="001E50F8"/>
    <w:rsid w:val="001E55B8"/>
    <w:rsid w:val="001E6053"/>
    <w:rsid w:val="001E6C79"/>
    <w:rsid w:val="001E75DA"/>
    <w:rsid w:val="001F1280"/>
    <w:rsid w:val="001F2BA0"/>
    <w:rsid w:val="001F5016"/>
    <w:rsid w:val="001F558A"/>
    <w:rsid w:val="00200246"/>
    <w:rsid w:val="00200CDD"/>
    <w:rsid w:val="0020119E"/>
    <w:rsid w:val="002016C0"/>
    <w:rsid w:val="00201B50"/>
    <w:rsid w:val="00203164"/>
    <w:rsid w:val="00203A06"/>
    <w:rsid w:val="002045AE"/>
    <w:rsid w:val="0020674A"/>
    <w:rsid w:val="00207845"/>
    <w:rsid w:val="002106D8"/>
    <w:rsid w:val="00210CC2"/>
    <w:rsid w:val="00212B40"/>
    <w:rsid w:val="00212C88"/>
    <w:rsid w:val="00213707"/>
    <w:rsid w:val="00214190"/>
    <w:rsid w:val="00214D30"/>
    <w:rsid w:val="00214E00"/>
    <w:rsid w:val="00215406"/>
    <w:rsid w:val="002162A9"/>
    <w:rsid w:val="0021668A"/>
    <w:rsid w:val="00217A17"/>
    <w:rsid w:val="002201AC"/>
    <w:rsid w:val="00222FC3"/>
    <w:rsid w:val="0022553C"/>
    <w:rsid w:val="002263F2"/>
    <w:rsid w:val="002267FE"/>
    <w:rsid w:val="00227A77"/>
    <w:rsid w:val="00227D21"/>
    <w:rsid w:val="00227E1C"/>
    <w:rsid w:val="0023271A"/>
    <w:rsid w:val="002339F6"/>
    <w:rsid w:val="00233B88"/>
    <w:rsid w:val="0023452E"/>
    <w:rsid w:val="00234899"/>
    <w:rsid w:val="00234A81"/>
    <w:rsid w:val="00235C50"/>
    <w:rsid w:val="00235CA1"/>
    <w:rsid w:val="0023768D"/>
    <w:rsid w:val="00241E5D"/>
    <w:rsid w:val="00241F57"/>
    <w:rsid w:val="002420AF"/>
    <w:rsid w:val="002427E2"/>
    <w:rsid w:val="00244945"/>
    <w:rsid w:val="00246C4B"/>
    <w:rsid w:val="0024732D"/>
    <w:rsid w:val="00247852"/>
    <w:rsid w:val="002500E4"/>
    <w:rsid w:val="00250BD7"/>
    <w:rsid w:val="0025191C"/>
    <w:rsid w:val="00251AA4"/>
    <w:rsid w:val="002534F1"/>
    <w:rsid w:val="002547FC"/>
    <w:rsid w:val="002558E2"/>
    <w:rsid w:val="00255907"/>
    <w:rsid w:val="00256D91"/>
    <w:rsid w:val="002572EE"/>
    <w:rsid w:val="00257578"/>
    <w:rsid w:val="0025780E"/>
    <w:rsid w:val="00257B3C"/>
    <w:rsid w:val="0026091B"/>
    <w:rsid w:val="00260CD2"/>
    <w:rsid w:val="002616EE"/>
    <w:rsid w:val="002618D1"/>
    <w:rsid w:val="00261B2C"/>
    <w:rsid w:val="0026208E"/>
    <w:rsid w:val="0026240C"/>
    <w:rsid w:val="00263C87"/>
    <w:rsid w:val="002643B4"/>
    <w:rsid w:val="002645A1"/>
    <w:rsid w:val="0026497F"/>
    <w:rsid w:val="0026535D"/>
    <w:rsid w:val="002656C1"/>
    <w:rsid w:val="00266874"/>
    <w:rsid w:val="0026687C"/>
    <w:rsid w:val="0027100B"/>
    <w:rsid w:val="00274C94"/>
    <w:rsid w:val="002750D6"/>
    <w:rsid w:val="00275448"/>
    <w:rsid w:val="00276473"/>
    <w:rsid w:val="00276E6B"/>
    <w:rsid w:val="00281211"/>
    <w:rsid w:val="0028133F"/>
    <w:rsid w:val="00282329"/>
    <w:rsid w:val="00282353"/>
    <w:rsid w:val="00282AF5"/>
    <w:rsid w:val="00283C82"/>
    <w:rsid w:val="0028414C"/>
    <w:rsid w:val="00285E9D"/>
    <w:rsid w:val="0028600C"/>
    <w:rsid w:val="00286EE4"/>
    <w:rsid w:val="002870CB"/>
    <w:rsid w:val="002919DF"/>
    <w:rsid w:val="00291E4E"/>
    <w:rsid w:val="00292CD0"/>
    <w:rsid w:val="0029301B"/>
    <w:rsid w:val="00293208"/>
    <w:rsid w:val="00293B39"/>
    <w:rsid w:val="002955FA"/>
    <w:rsid w:val="0029624D"/>
    <w:rsid w:val="002966AB"/>
    <w:rsid w:val="0029702A"/>
    <w:rsid w:val="00297254"/>
    <w:rsid w:val="002A13B6"/>
    <w:rsid w:val="002A14BC"/>
    <w:rsid w:val="002A3395"/>
    <w:rsid w:val="002A48B5"/>
    <w:rsid w:val="002A4977"/>
    <w:rsid w:val="002A558A"/>
    <w:rsid w:val="002A561E"/>
    <w:rsid w:val="002A5F45"/>
    <w:rsid w:val="002A6454"/>
    <w:rsid w:val="002B108B"/>
    <w:rsid w:val="002B3B20"/>
    <w:rsid w:val="002B4F1B"/>
    <w:rsid w:val="002B60D2"/>
    <w:rsid w:val="002B67B9"/>
    <w:rsid w:val="002B67C7"/>
    <w:rsid w:val="002C0EE1"/>
    <w:rsid w:val="002C11BA"/>
    <w:rsid w:val="002C172E"/>
    <w:rsid w:val="002C2175"/>
    <w:rsid w:val="002C264D"/>
    <w:rsid w:val="002C2FF7"/>
    <w:rsid w:val="002C38F7"/>
    <w:rsid w:val="002C3E2A"/>
    <w:rsid w:val="002C4B9A"/>
    <w:rsid w:val="002C5A2A"/>
    <w:rsid w:val="002D066D"/>
    <w:rsid w:val="002D0C9B"/>
    <w:rsid w:val="002D11CC"/>
    <w:rsid w:val="002D2EA9"/>
    <w:rsid w:val="002D2FF6"/>
    <w:rsid w:val="002D4A48"/>
    <w:rsid w:val="002D5B09"/>
    <w:rsid w:val="002D7D8D"/>
    <w:rsid w:val="002E05E5"/>
    <w:rsid w:val="002E0A18"/>
    <w:rsid w:val="002E0C05"/>
    <w:rsid w:val="002E127E"/>
    <w:rsid w:val="002E1F22"/>
    <w:rsid w:val="002E3275"/>
    <w:rsid w:val="002E3860"/>
    <w:rsid w:val="002E4F11"/>
    <w:rsid w:val="002E59F0"/>
    <w:rsid w:val="002E5D78"/>
    <w:rsid w:val="002E6105"/>
    <w:rsid w:val="002E648D"/>
    <w:rsid w:val="002E6968"/>
    <w:rsid w:val="002E707C"/>
    <w:rsid w:val="002E7199"/>
    <w:rsid w:val="002E7617"/>
    <w:rsid w:val="002E7BA7"/>
    <w:rsid w:val="002E7DFB"/>
    <w:rsid w:val="002F00F4"/>
    <w:rsid w:val="002F04E7"/>
    <w:rsid w:val="002F08BA"/>
    <w:rsid w:val="002F12FD"/>
    <w:rsid w:val="002F1548"/>
    <w:rsid w:val="002F1986"/>
    <w:rsid w:val="002F3772"/>
    <w:rsid w:val="002F4261"/>
    <w:rsid w:val="002F4B54"/>
    <w:rsid w:val="002F567A"/>
    <w:rsid w:val="002F6150"/>
    <w:rsid w:val="002F7C58"/>
    <w:rsid w:val="003009C6"/>
    <w:rsid w:val="00300B4A"/>
    <w:rsid w:val="00300ECB"/>
    <w:rsid w:val="00301032"/>
    <w:rsid w:val="00301216"/>
    <w:rsid w:val="00301760"/>
    <w:rsid w:val="00301BE3"/>
    <w:rsid w:val="00301D45"/>
    <w:rsid w:val="00301E57"/>
    <w:rsid w:val="00302428"/>
    <w:rsid w:val="00302AE5"/>
    <w:rsid w:val="003039EF"/>
    <w:rsid w:val="00303C1A"/>
    <w:rsid w:val="00304DD1"/>
    <w:rsid w:val="00305315"/>
    <w:rsid w:val="0030547D"/>
    <w:rsid w:val="003055A4"/>
    <w:rsid w:val="00306E5C"/>
    <w:rsid w:val="00307B1E"/>
    <w:rsid w:val="00310C5E"/>
    <w:rsid w:val="003119DE"/>
    <w:rsid w:val="00311EDD"/>
    <w:rsid w:val="00313035"/>
    <w:rsid w:val="0031323D"/>
    <w:rsid w:val="003157FF"/>
    <w:rsid w:val="00315C5D"/>
    <w:rsid w:val="00316080"/>
    <w:rsid w:val="00316613"/>
    <w:rsid w:val="0031786A"/>
    <w:rsid w:val="003204CC"/>
    <w:rsid w:val="00321843"/>
    <w:rsid w:val="00322A2A"/>
    <w:rsid w:val="00322D45"/>
    <w:rsid w:val="00322FEE"/>
    <w:rsid w:val="003233C0"/>
    <w:rsid w:val="00323B1C"/>
    <w:rsid w:val="00323E48"/>
    <w:rsid w:val="003247C7"/>
    <w:rsid w:val="003254BB"/>
    <w:rsid w:val="0032601B"/>
    <w:rsid w:val="0032640A"/>
    <w:rsid w:val="003269A0"/>
    <w:rsid w:val="00326D5C"/>
    <w:rsid w:val="00333B0E"/>
    <w:rsid w:val="00334366"/>
    <w:rsid w:val="00334AA6"/>
    <w:rsid w:val="003352A8"/>
    <w:rsid w:val="00335F3D"/>
    <w:rsid w:val="003367CE"/>
    <w:rsid w:val="00336BC4"/>
    <w:rsid w:val="00336D22"/>
    <w:rsid w:val="0033702B"/>
    <w:rsid w:val="003407A1"/>
    <w:rsid w:val="003414F9"/>
    <w:rsid w:val="003426FE"/>
    <w:rsid w:val="003432B0"/>
    <w:rsid w:val="00343B7B"/>
    <w:rsid w:val="00343D81"/>
    <w:rsid w:val="003443F3"/>
    <w:rsid w:val="0034448C"/>
    <w:rsid w:val="00344C7C"/>
    <w:rsid w:val="00347409"/>
    <w:rsid w:val="00347E52"/>
    <w:rsid w:val="00347F22"/>
    <w:rsid w:val="0035165A"/>
    <w:rsid w:val="00351D1C"/>
    <w:rsid w:val="00352259"/>
    <w:rsid w:val="00352572"/>
    <w:rsid w:val="003531F7"/>
    <w:rsid w:val="003541BB"/>
    <w:rsid w:val="00354D50"/>
    <w:rsid w:val="00354EB5"/>
    <w:rsid w:val="00355B40"/>
    <w:rsid w:val="00355FD7"/>
    <w:rsid w:val="003562CD"/>
    <w:rsid w:val="00357C83"/>
    <w:rsid w:val="0036077C"/>
    <w:rsid w:val="0036101D"/>
    <w:rsid w:val="003613A0"/>
    <w:rsid w:val="00361F5B"/>
    <w:rsid w:val="00362545"/>
    <w:rsid w:val="00362601"/>
    <w:rsid w:val="00362724"/>
    <w:rsid w:val="00364715"/>
    <w:rsid w:val="00365268"/>
    <w:rsid w:val="0036526C"/>
    <w:rsid w:val="00365CDA"/>
    <w:rsid w:val="00366CB9"/>
    <w:rsid w:val="003740C7"/>
    <w:rsid w:val="00374480"/>
    <w:rsid w:val="003757DB"/>
    <w:rsid w:val="00376232"/>
    <w:rsid w:val="003765D7"/>
    <w:rsid w:val="00376C94"/>
    <w:rsid w:val="0037787E"/>
    <w:rsid w:val="003778A0"/>
    <w:rsid w:val="00377D75"/>
    <w:rsid w:val="003806FA"/>
    <w:rsid w:val="003819D5"/>
    <w:rsid w:val="00381E26"/>
    <w:rsid w:val="00383045"/>
    <w:rsid w:val="00383360"/>
    <w:rsid w:val="00383B4B"/>
    <w:rsid w:val="00384468"/>
    <w:rsid w:val="003849E5"/>
    <w:rsid w:val="003855DB"/>
    <w:rsid w:val="00386AB9"/>
    <w:rsid w:val="00391E1B"/>
    <w:rsid w:val="00392290"/>
    <w:rsid w:val="003929A8"/>
    <w:rsid w:val="00392CAB"/>
    <w:rsid w:val="0039426D"/>
    <w:rsid w:val="00396DAB"/>
    <w:rsid w:val="00397FDB"/>
    <w:rsid w:val="003A0CAB"/>
    <w:rsid w:val="003A1401"/>
    <w:rsid w:val="003A1453"/>
    <w:rsid w:val="003A4015"/>
    <w:rsid w:val="003A4070"/>
    <w:rsid w:val="003A41C4"/>
    <w:rsid w:val="003A54B9"/>
    <w:rsid w:val="003A6C6D"/>
    <w:rsid w:val="003A7EE0"/>
    <w:rsid w:val="003B0217"/>
    <w:rsid w:val="003B058E"/>
    <w:rsid w:val="003B134A"/>
    <w:rsid w:val="003B3A65"/>
    <w:rsid w:val="003B4232"/>
    <w:rsid w:val="003B467C"/>
    <w:rsid w:val="003B4ECD"/>
    <w:rsid w:val="003B5248"/>
    <w:rsid w:val="003B53F6"/>
    <w:rsid w:val="003B7312"/>
    <w:rsid w:val="003C01F7"/>
    <w:rsid w:val="003C0D22"/>
    <w:rsid w:val="003C0F16"/>
    <w:rsid w:val="003C1189"/>
    <w:rsid w:val="003C1A25"/>
    <w:rsid w:val="003C219A"/>
    <w:rsid w:val="003C40B4"/>
    <w:rsid w:val="003C42C8"/>
    <w:rsid w:val="003C64B7"/>
    <w:rsid w:val="003C667A"/>
    <w:rsid w:val="003C66C8"/>
    <w:rsid w:val="003D005B"/>
    <w:rsid w:val="003D0B9C"/>
    <w:rsid w:val="003D13CE"/>
    <w:rsid w:val="003D1E5D"/>
    <w:rsid w:val="003D2115"/>
    <w:rsid w:val="003D30B5"/>
    <w:rsid w:val="003D336B"/>
    <w:rsid w:val="003D6C86"/>
    <w:rsid w:val="003D779D"/>
    <w:rsid w:val="003E10E6"/>
    <w:rsid w:val="003E133F"/>
    <w:rsid w:val="003E1539"/>
    <w:rsid w:val="003E364C"/>
    <w:rsid w:val="003E3841"/>
    <w:rsid w:val="003E40CC"/>
    <w:rsid w:val="003E4100"/>
    <w:rsid w:val="003E4C7F"/>
    <w:rsid w:val="003E5ED0"/>
    <w:rsid w:val="003E5F3B"/>
    <w:rsid w:val="003E6C79"/>
    <w:rsid w:val="003E70B9"/>
    <w:rsid w:val="003E7AC5"/>
    <w:rsid w:val="003F183D"/>
    <w:rsid w:val="003F1980"/>
    <w:rsid w:val="003F2EF2"/>
    <w:rsid w:val="003F4EF8"/>
    <w:rsid w:val="003F5796"/>
    <w:rsid w:val="003F5FB8"/>
    <w:rsid w:val="003F62FF"/>
    <w:rsid w:val="003F6AB8"/>
    <w:rsid w:val="003F6DAB"/>
    <w:rsid w:val="003F6DE9"/>
    <w:rsid w:val="003F7571"/>
    <w:rsid w:val="003F77DB"/>
    <w:rsid w:val="004007F8"/>
    <w:rsid w:val="00403079"/>
    <w:rsid w:val="00404569"/>
    <w:rsid w:val="00404E03"/>
    <w:rsid w:val="0040510F"/>
    <w:rsid w:val="004061D5"/>
    <w:rsid w:val="0040712F"/>
    <w:rsid w:val="00407F17"/>
    <w:rsid w:val="00410707"/>
    <w:rsid w:val="00411505"/>
    <w:rsid w:val="00414E79"/>
    <w:rsid w:val="00417040"/>
    <w:rsid w:val="00417440"/>
    <w:rsid w:val="00420178"/>
    <w:rsid w:val="00420798"/>
    <w:rsid w:val="00420B8A"/>
    <w:rsid w:val="00422679"/>
    <w:rsid w:val="00422E3B"/>
    <w:rsid w:val="004237D2"/>
    <w:rsid w:val="00423932"/>
    <w:rsid w:val="00423B9D"/>
    <w:rsid w:val="00424D39"/>
    <w:rsid w:val="00424EEE"/>
    <w:rsid w:val="00425C86"/>
    <w:rsid w:val="00425DF8"/>
    <w:rsid w:val="00425F46"/>
    <w:rsid w:val="00426007"/>
    <w:rsid w:val="00427972"/>
    <w:rsid w:val="00427AD0"/>
    <w:rsid w:val="004315B2"/>
    <w:rsid w:val="00431685"/>
    <w:rsid w:val="0043171F"/>
    <w:rsid w:val="00431740"/>
    <w:rsid w:val="004317BD"/>
    <w:rsid w:val="00432179"/>
    <w:rsid w:val="00432A46"/>
    <w:rsid w:val="00436304"/>
    <w:rsid w:val="00436EB0"/>
    <w:rsid w:val="004372F8"/>
    <w:rsid w:val="004373CE"/>
    <w:rsid w:val="00437842"/>
    <w:rsid w:val="00440DE6"/>
    <w:rsid w:val="00442113"/>
    <w:rsid w:val="00442117"/>
    <w:rsid w:val="004421AE"/>
    <w:rsid w:val="0044261A"/>
    <w:rsid w:val="00442B63"/>
    <w:rsid w:val="00442B7E"/>
    <w:rsid w:val="00442F7D"/>
    <w:rsid w:val="004430E8"/>
    <w:rsid w:val="00444BA6"/>
    <w:rsid w:val="004450BC"/>
    <w:rsid w:val="00445306"/>
    <w:rsid w:val="0044570F"/>
    <w:rsid w:val="00445A2D"/>
    <w:rsid w:val="00446F86"/>
    <w:rsid w:val="00446FB3"/>
    <w:rsid w:val="00447A5E"/>
    <w:rsid w:val="004509B6"/>
    <w:rsid w:val="00450CF4"/>
    <w:rsid w:val="0045132A"/>
    <w:rsid w:val="004518C2"/>
    <w:rsid w:val="00452A0C"/>
    <w:rsid w:val="00453524"/>
    <w:rsid w:val="004535D6"/>
    <w:rsid w:val="00453757"/>
    <w:rsid w:val="0045475E"/>
    <w:rsid w:val="00454ABD"/>
    <w:rsid w:val="00455017"/>
    <w:rsid w:val="00456D2F"/>
    <w:rsid w:val="004608AD"/>
    <w:rsid w:val="00460A4A"/>
    <w:rsid w:val="00460D23"/>
    <w:rsid w:val="00463B41"/>
    <w:rsid w:val="00464609"/>
    <w:rsid w:val="00465C30"/>
    <w:rsid w:val="004700C2"/>
    <w:rsid w:val="00470419"/>
    <w:rsid w:val="0047282E"/>
    <w:rsid w:val="00473034"/>
    <w:rsid w:val="0047329B"/>
    <w:rsid w:val="00473546"/>
    <w:rsid w:val="00475719"/>
    <w:rsid w:val="00476233"/>
    <w:rsid w:val="00476B2E"/>
    <w:rsid w:val="00477494"/>
    <w:rsid w:val="004776B8"/>
    <w:rsid w:val="00477903"/>
    <w:rsid w:val="00477AFD"/>
    <w:rsid w:val="0048145A"/>
    <w:rsid w:val="00481F81"/>
    <w:rsid w:val="004823E2"/>
    <w:rsid w:val="00484076"/>
    <w:rsid w:val="00485926"/>
    <w:rsid w:val="0048603E"/>
    <w:rsid w:val="00487EFB"/>
    <w:rsid w:val="004902F6"/>
    <w:rsid w:val="004915E8"/>
    <w:rsid w:val="00491EE2"/>
    <w:rsid w:val="00493A0C"/>
    <w:rsid w:val="00493EDF"/>
    <w:rsid w:val="00494129"/>
    <w:rsid w:val="00497886"/>
    <w:rsid w:val="00497A2E"/>
    <w:rsid w:val="004A0D6F"/>
    <w:rsid w:val="004A0D99"/>
    <w:rsid w:val="004A18E2"/>
    <w:rsid w:val="004A1CBA"/>
    <w:rsid w:val="004A2625"/>
    <w:rsid w:val="004A2816"/>
    <w:rsid w:val="004A2845"/>
    <w:rsid w:val="004A2A09"/>
    <w:rsid w:val="004A2E5B"/>
    <w:rsid w:val="004A37C7"/>
    <w:rsid w:val="004A4063"/>
    <w:rsid w:val="004A642B"/>
    <w:rsid w:val="004A740E"/>
    <w:rsid w:val="004A7D0E"/>
    <w:rsid w:val="004A7F70"/>
    <w:rsid w:val="004B11A5"/>
    <w:rsid w:val="004B1948"/>
    <w:rsid w:val="004B2308"/>
    <w:rsid w:val="004B3070"/>
    <w:rsid w:val="004B353D"/>
    <w:rsid w:val="004B4290"/>
    <w:rsid w:val="004B592B"/>
    <w:rsid w:val="004B71EB"/>
    <w:rsid w:val="004C11B4"/>
    <w:rsid w:val="004C218A"/>
    <w:rsid w:val="004C4C36"/>
    <w:rsid w:val="004C4E89"/>
    <w:rsid w:val="004C533F"/>
    <w:rsid w:val="004D2ADC"/>
    <w:rsid w:val="004D4686"/>
    <w:rsid w:val="004D4FA3"/>
    <w:rsid w:val="004D58F5"/>
    <w:rsid w:val="004D7CF1"/>
    <w:rsid w:val="004E098F"/>
    <w:rsid w:val="004E0DCA"/>
    <w:rsid w:val="004E2A2A"/>
    <w:rsid w:val="004E2D5E"/>
    <w:rsid w:val="004E34B1"/>
    <w:rsid w:val="004E39FE"/>
    <w:rsid w:val="004E456E"/>
    <w:rsid w:val="004E4AAD"/>
    <w:rsid w:val="004E6A54"/>
    <w:rsid w:val="004E78AC"/>
    <w:rsid w:val="004F02A1"/>
    <w:rsid w:val="004F2051"/>
    <w:rsid w:val="004F2483"/>
    <w:rsid w:val="004F4506"/>
    <w:rsid w:val="004F522F"/>
    <w:rsid w:val="004F589A"/>
    <w:rsid w:val="004F5BC2"/>
    <w:rsid w:val="004F5F1A"/>
    <w:rsid w:val="004F5F6E"/>
    <w:rsid w:val="004F6CBF"/>
    <w:rsid w:val="00501A25"/>
    <w:rsid w:val="00501F7B"/>
    <w:rsid w:val="00503532"/>
    <w:rsid w:val="00503FFB"/>
    <w:rsid w:val="00505639"/>
    <w:rsid w:val="0051098F"/>
    <w:rsid w:val="00511CD7"/>
    <w:rsid w:val="005120CB"/>
    <w:rsid w:val="00513CB1"/>
    <w:rsid w:val="00514A02"/>
    <w:rsid w:val="00515721"/>
    <w:rsid w:val="005157E4"/>
    <w:rsid w:val="0051711F"/>
    <w:rsid w:val="00517242"/>
    <w:rsid w:val="0051788C"/>
    <w:rsid w:val="005178D1"/>
    <w:rsid w:val="005201B5"/>
    <w:rsid w:val="00520546"/>
    <w:rsid w:val="00521198"/>
    <w:rsid w:val="005233D0"/>
    <w:rsid w:val="00523552"/>
    <w:rsid w:val="005257D4"/>
    <w:rsid w:val="00527611"/>
    <w:rsid w:val="00531890"/>
    <w:rsid w:val="0053458F"/>
    <w:rsid w:val="0053492E"/>
    <w:rsid w:val="005357FE"/>
    <w:rsid w:val="00536EFF"/>
    <w:rsid w:val="005379F6"/>
    <w:rsid w:val="005407EF"/>
    <w:rsid w:val="00540DD2"/>
    <w:rsid w:val="0054116B"/>
    <w:rsid w:val="00542ABE"/>
    <w:rsid w:val="00542DDF"/>
    <w:rsid w:val="0054449A"/>
    <w:rsid w:val="00544640"/>
    <w:rsid w:val="0054473E"/>
    <w:rsid w:val="00550223"/>
    <w:rsid w:val="005502DF"/>
    <w:rsid w:val="005510D6"/>
    <w:rsid w:val="005512C0"/>
    <w:rsid w:val="005513EB"/>
    <w:rsid w:val="00551730"/>
    <w:rsid w:val="005528D0"/>
    <w:rsid w:val="00556191"/>
    <w:rsid w:val="00556445"/>
    <w:rsid w:val="005602B9"/>
    <w:rsid w:val="0056080C"/>
    <w:rsid w:val="00560B43"/>
    <w:rsid w:val="0056125C"/>
    <w:rsid w:val="005614EE"/>
    <w:rsid w:val="00562ADA"/>
    <w:rsid w:val="00565B97"/>
    <w:rsid w:val="00567E60"/>
    <w:rsid w:val="00571E44"/>
    <w:rsid w:val="005723F3"/>
    <w:rsid w:val="0057440F"/>
    <w:rsid w:val="00576CE6"/>
    <w:rsid w:val="00576D9B"/>
    <w:rsid w:val="00576DC9"/>
    <w:rsid w:val="005776AE"/>
    <w:rsid w:val="00580A74"/>
    <w:rsid w:val="0058285F"/>
    <w:rsid w:val="00582CE1"/>
    <w:rsid w:val="00582D26"/>
    <w:rsid w:val="0058372D"/>
    <w:rsid w:val="005873F3"/>
    <w:rsid w:val="00587777"/>
    <w:rsid w:val="00590496"/>
    <w:rsid w:val="005907C2"/>
    <w:rsid w:val="0059085D"/>
    <w:rsid w:val="00590C1F"/>
    <w:rsid w:val="00591787"/>
    <w:rsid w:val="005922B3"/>
    <w:rsid w:val="00592F82"/>
    <w:rsid w:val="00593844"/>
    <w:rsid w:val="00594A07"/>
    <w:rsid w:val="00594B58"/>
    <w:rsid w:val="00596715"/>
    <w:rsid w:val="005A0392"/>
    <w:rsid w:val="005A12A7"/>
    <w:rsid w:val="005A22D8"/>
    <w:rsid w:val="005A385C"/>
    <w:rsid w:val="005A51C9"/>
    <w:rsid w:val="005A6ED0"/>
    <w:rsid w:val="005A7292"/>
    <w:rsid w:val="005A75A8"/>
    <w:rsid w:val="005A7EF0"/>
    <w:rsid w:val="005B1F3B"/>
    <w:rsid w:val="005B303E"/>
    <w:rsid w:val="005B35AD"/>
    <w:rsid w:val="005B5104"/>
    <w:rsid w:val="005B60EE"/>
    <w:rsid w:val="005B67F6"/>
    <w:rsid w:val="005B6F74"/>
    <w:rsid w:val="005C00CF"/>
    <w:rsid w:val="005C0940"/>
    <w:rsid w:val="005C2403"/>
    <w:rsid w:val="005C31EC"/>
    <w:rsid w:val="005C3475"/>
    <w:rsid w:val="005C35CE"/>
    <w:rsid w:val="005C372E"/>
    <w:rsid w:val="005C3D72"/>
    <w:rsid w:val="005C4729"/>
    <w:rsid w:val="005C49EE"/>
    <w:rsid w:val="005C5DED"/>
    <w:rsid w:val="005C747F"/>
    <w:rsid w:val="005D1390"/>
    <w:rsid w:val="005D1639"/>
    <w:rsid w:val="005D3738"/>
    <w:rsid w:val="005D37DB"/>
    <w:rsid w:val="005D445F"/>
    <w:rsid w:val="005D6F14"/>
    <w:rsid w:val="005D735B"/>
    <w:rsid w:val="005D7A66"/>
    <w:rsid w:val="005E09FA"/>
    <w:rsid w:val="005E2541"/>
    <w:rsid w:val="005E2B00"/>
    <w:rsid w:val="005E3D7E"/>
    <w:rsid w:val="005E40A5"/>
    <w:rsid w:val="005E4DF3"/>
    <w:rsid w:val="005E5BE6"/>
    <w:rsid w:val="005E6673"/>
    <w:rsid w:val="005E6EB5"/>
    <w:rsid w:val="005E7DBF"/>
    <w:rsid w:val="005F1852"/>
    <w:rsid w:val="005F1A88"/>
    <w:rsid w:val="005F64DB"/>
    <w:rsid w:val="005F65F0"/>
    <w:rsid w:val="005F67AC"/>
    <w:rsid w:val="005F7AAA"/>
    <w:rsid w:val="00600083"/>
    <w:rsid w:val="0060018F"/>
    <w:rsid w:val="0060048D"/>
    <w:rsid w:val="0060353E"/>
    <w:rsid w:val="0060361B"/>
    <w:rsid w:val="00603AAD"/>
    <w:rsid w:val="00603B2B"/>
    <w:rsid w:val="00604149"/>
    <w:rsid w:val="00605281"/>
    <w:rsid w:val="00605E77"/>
    <w:rsid w:val="006065DD"/>
    <w:rsid w:val="00606E54"/>
    <w:rsid w:val="00610D65"/>
    <w:rsid w:val="006119EE"/>
    <w:rsid w:val="00612113"/>
    <w:rsid w:val="00612BDB"/>
    <w:rsid w:val="0061506E"/>
    <w:rsid w:val="00615493"/>
    <w:rsid w:val="00615B79"/>
    <w:rsid w:val="00616A97"/>
    <w:rsid w:val="00617657"/>
    <w:rsid w:val="00617C2F"/>
    <w:rsid w:val="006201C6"/>
    <w:rsid w:val="006205F8"/>
    <w:rsid w:val="00620D8D"/>
    <w:rsid w:val="00622996"/>
    <w:rsid w:val="00622F4A"/>
    <w:rsid w:val="006235D4"/>
    <w:rsid w:val="00623CB0"/>
    <w:rsid w:val="0062555D"/>
    <w:rsid w:val="00625C1A"/>
    <w:rsid w:val="00625CBD"/>
    <w:rsid w:val="006272AC"/>
    <w:rsid w:val="006274BA"/>
    <w:rsid w:val="00627A94"/>
    <w:rsid w:val="00627C45"/>
    <w:rsid w:val="0063051F"/>
    <w:rsid w:val="00630636"/>
    <w:rsid w:val="00631599"/>
    <w:rsid w:val="00631F26"/>
    <w:rsid w:val="0063230F"/>
    <w:rsid w:val="00632587"/>
    <w:rsid w:val="0063281F"/>
    <w:rsid w:val="00633C63"/>
    <w:rsid w:val="00634038"/>
    <w:rsid w:val="00635100"/>
    <w:rsid w:val="00635B44"/>
    <w:rsid w:val="006367BA"/>
    <w:rsid w:val="00640EC3"/>
    <w:rsid w:val="006432DD"/>
    <w:rsid w:val="0064498F"/>
    <w:rsid w:val="00644BF0"/>
    <w:rsid w:val="006451B2"/>
    <w:rsid w:val="00645531"/>
    <w:rsid w:val="006456F5"/>
    <w:rsid w:val="006457EB"/>
    <w:rsid w:val="0064667A"/>
    <w:rsid w:val="0064749D"/>
    <w:rsid w:val="00647CA0"/>
    <w:rsid w:val="00650B45"/>
    <w:rsid w:val="00650EEB"/>
    <w:rsid w:val="00651231"/>
    <w:rsid w:val="006514A8"/>
    <w:rsid w:val="0065186B"/>
    <w:rsid w:val="00652997"/>
    <w:rsid w:val="00653306"/>
    <w:rsid w:val="006539AE"/>
    <w:rsid w:val="006546FA"/>
    <w:rsid w:val="00654A1B"/>
    <w:rsid w:val="00655717"/>
    <w:rsid w:val="00655D03"/>
    <w:rsid w:val="0065679A"/>
    <w:rsid w:val="006571C1"/>
    <w:rsid w:val="00657763"/>
    <w:rsid w:val="006578E0"/>
    <w:rsid w:val="00660A5D"/>
    <w:rsid w:val="00660E0B"/>
    <w:rsid w:val="0066187C"/>
    <w:rsid w:val="0066450C"/>
    <w:rsid w:val="00664973"/>
    <w:rsid w:val="0066545D"/>
    <w:rsid w:val="00665A98"/>
    <w:rsid w:val="006667DC"/>
    <w:rsid w:val="0066780D"/>
    <w:rsid w:val="00667C19"/>
    <w:rsid w:val="00670992"/>
    <w:rsid w:val="00670AB1"/>
    <w:rsid w:val="00671261"/>
    <w:rsid w:val="00671559"/>
    <w:rsid w:val="006725C7"/>
    <w:rsid w:val="00673408"/>
    <w:rsid w:val="00674255"/>
    <w:rsid w:val="006743BA"/>
    <w:rsid w:val="00674419"/>
    <w:rsid w:val="006766F1"/>
    <w:rsid w:val="00677D71"/>
    <w:rsid w:val="0068013C"/>
    <w:rsid w:val="0068037B"/>
    <w:rsid w:val="00680778"/>
    <w:rsid w:val="006808C3"/>
    <w:rsid w:val="00680E06"/>
    <w:rsid w:val="00681DA1"/>
    <w:rsid w:val="00681E40"/>
    <w:rsid w:val="00681FEE"/>
    <w:rsid w:val="00682979"/>
    <w:rsid w:val="00682B62"/>
    <w:rsid w:val="006845E6"/>
    <w:rsid w:val="006875F8"/>
    <w:rsid w:val="00687DFE"/>
    <w:rsid w:val="006906BC"/>
    <w:rsid w:val="00693C09"/>
    <w:rsid w:val="00695320"/>
    <w:rsid w:val="006A0C82"/>
    <w:rsid w:val="006A0F8E"/>
    <w:rsid w:val="006A1993"/>
    <w:rsid w:val="006A1D1A"/>
    <w:rsid w:val="006A36F9"/>
    <w:rsid w:val="006A3D9A"/>
    <w:rsid w:val="006A47AA"/>
    <w:rsid w:val="006A5171"/>
    <w:rsid w:val="006A53E7"/>
    <w:rsid w:val="006A62E2"/>
    <w:rsid w:val="006A67F9"/>
    <w:rsid w:val="006A67FC"/>
    <w:rsid w:val="006A693E"/>
    <w:rsid w:val="006A7755"/>
    <w:rsid w:val="006B0337"/>
    <w:rsid w:val="006B0442"/>
    <w:rsid w:val="006B051C"/>
    <w:rsid w:val="006B0BAC"/>
    <w:rsid w:val="006B1F65"/>
    <w:rsid w:val="006B21EB"/>
    <w:rsid w:val="006B3CD7"/>
    <w:rsid w:val="006B3F36"/>
    <w:rsid w:val="006B4E0B"/>
    <w:rsid w:val="006B5005"/>
    <w:rsid w:val="006B637E"/>
    <w:rsid w:val="006C035F"/>
    <w:rsid w:val="006C106E"/>
    <w:rsid w:val="006C25E0"/>
    <w:rsid w:val="006C3E38"/>
    <w:rsid w:val="006C42FC"/>
    <w:rsid w:val="006C44DF"/>
    <w:rsid w:val="006C4A96"/>
    <w:rsid w:val="006C5149"/>
    <w:rsid w:val="006C53B9"/>
    <w:rsid w:val="006C5FE8"/>
    <w:rsid w:val="006C7B95"/>
    <w:rsid w:val="006D1B62"/>
    <w:rsid w:val="006D1E32"/>
    <w:rsid w:val="006D1F47"/>
    <w:rsid w:val="006D2584"/>
    <w:rsid w:val="006D4881"/>
    <w:rsid w:val="006D4A7A"/>
    <w:rsid w:val="006D52F4"/>
    <w:rsid w:val="006D68E1"/>
    <w:rsid w:val="006D752C"/>
    <w:rsid w:val="006E052B"/>
    <w:rsid w:val="006E1EEB"/>
    <w:rsid w:val="006E2ABF"/>
    <w:rsid w:val="006E2CA2"/>
    <w:rsid w:val="006E318B"/>
    <w:rsid w:val="006E4AE9"/>
    <w:rsid w:val="006E55F4"/>
    <w:rsid w:val="006E73D5"/>
    <w:rsid w:val="006E7B3C"/>
    <w:rsid w:val="006F03C9"/>
    <w:rsid w:val="006F0875"/>
    <w:rsid w:val="006F1182"/>
    <w:rsid w:val="006F1981"/>
    <w:rsid w:val="006F2994"/>
    <w:rsid w:val="006F2D51"/>
    <w:rsid w:val="006F2DCE"/>
    <w:rsid w:val="006F524C"/>
    <w:rsid w:val="006F5749"/>
    <w:rsid w:val="006F581C"/>
    <w:rsid w:val="006F63DC"/>
    <w:rsid w:val="006F67CD"/>
    <w:rsid w:val="006F788B"/>
    <w:rsid w:val="007004A1"/>
    <w:rsid w:val="00700E73"/>
    <w:rsid w:val="007013BC"/>
    <w:rsid w:val="007013EB"/>
    <w:rsid w:val="00701A34"/>
    <w:rsid w:val="00703259"/>
    <w:rsid w:val="00706659"/>
    <w:rsid w:val="007069C1"/>
    <w:rsid w:val="00706E8E"/>
    <w:rsid w:val="00707B6C"/>
    <w:rsid w:val="00710A5A"/>
    <w:rsid w:val="00710DF3"/>
    <w:rsid w:val="0071297D"/>
    <w:rsid w:val="00712A8C"/>
    <w:rsid w:val="00714E47"/>
    <w:rsid w:val="00715425"/>
    <w:rsid w:val="00716440"/>
    <w:rsid w:val="00717620"/>
    <w:rsid w:val="00717DB1"/>
    <w:rsid w:val="00717FCD"/>
    <w:rsid w:val="00720605"/>
    <w:rsid w:val="0072612E"/>
    <w:rsid w:val="00726ED6"/>
    <w:rsid w:val="007319E0"/>
    <w:rsid w:val="0073208E"/>
    <w:rsid w:val="00733376"/>
    <w:rsid w:val="00734309"/>
    <w:rsid w:val="0073432C"/>
    <w:rsid w:val="0073436B"/>
    <w:rsid w:val="00734603"/>
    <w:rsid w:val="00734F27"/>
    <w:rsid w:val="00734F42"/>
    <w:rsid w:val="00735180"/>
    <w:rsid w:val="00736149"/>
    <w:rsid w:val="0073626C"/>
    <w:rsid w:val="0073688D"/>
    <w:rsid w:val="00737A69"/>
    <w:rsid w:val="00741689"/>
    <w:rsid w:val="00741898"/>
    <w:rsid w:val="00741E02"/>
    <w:rsid w:val="00744709"/>
    <w:rsid w:val="0074495F"/>
    <w:rsid w:val="0074540B"/>
    <w:rsid w:val="00745B21"/>
    <w:rsid w:val="007464A0"/>
    <w:rsid w:val="007475FF"/>
    <w:rsid w:val="00747E0E"/>
    <w:rsid w:val="0075089B"/>
    <w:rsid w:val="00750CD2"/>
    <w:rsid w:val="00751231"/>
    <w:rsid w:val="007512EF"/>
    <w:rsid w:val="007518ED"/>
    <w:rsid w:val="00753343"/>
    <w:rsid w:val="00753569"/>
    <w:rsid w:val="007537FA"/>
    <w:rsid w:val="00754384"/>
    <w:rsid w:val="00754989"/>
    <w:rsid w:val="007552E4"/>
    <w:rsid w:val="00755B3C"/>
    <w:rsid w:val="00757713"/>
    <w:rsid w:val="00757CCC"/>
    <w:rsid w:val="00760A08"/>
    <w:rsid w:val="007613DA"/>
    <w:rsid w:val="00764CBF"/>
    <w:rsid w:val="007653FC"/>
    <w:rsid w:val="007658CC"/>
    <w:rsid w:val="007669B2"/>
    <w:rsid w:val="007672D5"/>
    <w:rsid w:val="00771566"/>
    <w:rsid w:val="007717E1"/>
    <w:rsid w:val="00771E14"/>
    <w:rsid w:val="00772328"/>
    <w:rsid w:val="007730BB"/>
    <w:rsid w:val="00775133"/>
    <w:rsid w:val="00775D80"/>
    <w:rsid w:val="00776CC7"/>
    <w:rsid w:val="007816CE"/>
    <w:rsid w:val="007818A2"/>
    <w:rsid w:val="00782173"/>
    <w:rsid w:val="007833C7"/>
    <w:rsid w:val="00783786"/>
    <w:rsid w:val="007838C2"/>
    <w:rsid w:val="00783932"/>
    <w:rsid w:val="00784ACD"/>
    <w:rsid w:val="00786F9E"/>
    <w:rsid w:val="00787193"/>
    <w:rsid w:val="00787C7B"/>
    <w:rsid w:val="00787C83"/>
    <w:rsid w:val="007904DE"/>
    <w:rsid w:val="007916D2"/>
    <w:rsid w:val="00792609"/>
    <w:rsid w:val="00793231"/>
    <w:rsid w:val="00795428"/>
    <w:rsid w:val="007958A9"/>
    <w:rsid w:val="007964F2"/>
    <w:rsid w:val="007A0429"/>
    <w:rsid w:val="007A04E4"/>
    <w:rsid w:val="007A0A9E"/>
    <w:rsid w:val="007A2955"/>
    <w:rsid w:val="007A5097"/>
    <w:rsid w:val="007A50EE"/>
    <w:rsid w:val="007A557A"/>
    <w:rsid w:val="007A6D40"/>
    <w:rsid w:val="007A7B32"/>
    <w:rsid w:val="007B1C94"/>
    <w:rsid w:val="007B3670"/>
    <w:rsid w:val="007B4650"/>
    <w:rsid w:val="007B53E7"/>
    <w:rsid w:val="007B5B8E"/>
    <w:rsid w:val="007B5F94"/>
    <w:rsid w:val="007B6D62"/>
    <w:rsid w:val="007C0370"/>
    <w:rsid w:val="007C146A"/>
    <w:rsid w:val="007C1B28"/>
    <w:rsid w:val="007C1EC0"/>
    <w:rsid w:val="007C3AA4"/>
    <w:rsid w:val="007C481D"/>
    <w:rsid w:val="007C4AA1"/>
    <w:rsid w:val="007C4F90"/>
    <w:rsid w:val="007C5046"/>
    <w:rsid w:val="007C5756"/>
    <w:rsid w:val="007C5B0F"/>
    <w:rsid w:val="007C7D14"/>
    <w:rsid w:val="007D137F"/>
    <w:rsid w:val="007D1782"/>
    <w:rsid w:val="007D281D"/>
    <w:rsid w:val="007D3407"/>
    <w:rsid w:val="007D56E5"/>
    <w:rsid w:val="007D6C62"/>
    <w:rsid w:val="007D7117"/>
    <w:rsid w:val="007D7659"/>
    <w:rsid w:val="007E234D"/>
    <w:rsid w:val="007E5431"/>
    <w:rsid w:val="007E6902"/>
    <w:rsid w:val="007F0B6E"/>
    <w:rsid w:val="007F0F82"/>
    <w:rsid w:val="007F1A37"/>
    <w:rsid w:val="007F291B"/>
    <w:rsid w:val="007F2CE3"/>
    <w:rsid w:val="007F2E0A"/>
    <w:rsid w:val="007F3994"/>
    <w:rsid w:val="007F48EC"/>
    <w:rsid w:val="007F4CA2"/>
    <w:rsid w:val="007F4CB4"/>
    <w:rsid w:val="007F4F82"/>
    <w:rsid w:val="007F4FBF"/>
    <w:rsid w:val="007F5532"/>
    <w:rsid w:val="007F5A02"/>
    <w:rsid w:val="007F6F28"/>
    <w:rsid w:val="007F7DC0"/>
    <w:rsid w:val="00800211"/>
    <w:rsid w:val="0080098D"/>
    <w:rsid w:val="008009F3"/>
    <w:rsid w:val="00804A73"/>
    <w:rsid w:val="00805195"/>
    <w:rsid w:val="00805A41"/>
    <w:rsid w:val="00805D98"/>
    <w:rsid w:val="008066BB"/>
    <w:rsid w:val="00806BF3"/>
    <w:rsid w:val="008073B2"/>
    <w:rsid w:val="008076EE"/>
    <w:rsid w:val="00807F29"/>
    <w:rsid w:val="00811CA3"/>
    <w:rsid w:val="00812247"/>
    <w:rsid w:val="008129BE"/>
    <w:rsid w:val="00812C69"/>
    <w:rsid w:val="00812DA3"/>
    <w:rsid w:val="008153A5"/>
    <w:rsid w:val="008162BC"/>
    <w:rsid w:val="00816DDC"/>
    <w:rsid w:val="00816F1C"/>
    <w:rsid w:val="00817681"/>
    <w:rsid w:val="00817AB0"/>
    <w:rsid w:val="008206FD"/>
    <w:rsid w:val="00820854"/>
    <w:rsid w:val="008216CB"/>
    <w:rsid w:val="00821D2F"/>
    <w:rsid w:val="00822C19"/>
    <w:rsid w:val="0082369C"/>
    <w:rsid w:val="00823DC6"/>
    <w:rsid w:val="0082483B"/>
    <w:rsid w:val="00824B33"/>
    <w:rsid w:val="00825FF5"/>
    <w:rsid w:val="00826402"/>
    <w:rsid w:val="008271CC"/>
    <w:rsid w:val="00827450"/>
    <w:rsid w:val="00830B13"/>
    <w:rsid w:val="0083138E"/>
    <w:rsid w:val="008322F1"/>
    <w:rsid w:val="00832B8E"/>
    <w:rsid w:val="00833EE8"/>
    <w:rsid w:val="0083411A"/>
    <w:rsid w:val="00834477"/>
    <w:rsid w:val="00834A9F"/>
    <w:rsid w:val="00835D3D"/>
    <w:rsid w:val="008360C8"/>
    <w:rsid w:val="008363EB"/>
    <w:rsid w:val="00836A39"/>
    <w:rsid w:val="00836BE2"/>
    <w:rsid w:val="00837433"/>
    <w:rsid w:val="00837AE1"/>
    <w:rsid w:val="00837CD1"/>
    <w:rsid w:val="00842A9A"/>
    <w:rsid w:val="00842FFB"/>
    <w:rsid w:val="00844469"/>
    <w:rsid w:val="0084468E"/>
    <w:rsid w:val="008456D4"/>
    <w:rsid w:val="008458E5"/>
    <w:rsid w:val="00845CC7"/>
    <w:rsid w:val="008475EF"/>
    <w:rsid w:val="0084798F"/>
    <w:rsid w:val="008510CE"/>
    <w:rsid w:val="008514CF"/>
    <w:rsid w:val="008519FB"/>
    <w:rsid w:val="00851A55"/>
    <w:rsid w:val="00852155"/>
    <w:rsid w:val="00852930"/>
    <w:rsid w:val="008531F4"/>
    <w:rsid w:val="00853316"/>
    <w:rsid w:val="008536F0"/>
    <w:rsid w:val="00854ADE"/>
    <w:rsid w:val="00854F99"/>
    <w:rsid w:val="008563C8"/>
    <w:rsid w:val="00856B48"/>
    <w:rsid w:val="00856CF2"/>
    <w:rsid w:val="00861B83"/>
    <w:rsid w:val="00863980"/>
    <w:rsid w:val="008645AE"/>
    <w:rsid w:val="00865386"/>
    <w:rsid w:val="008655B9"/>
    <w:rsid w:val="00865E3C"/>
    <w:rsid w:val="00865F7F"/>
    <w:rsid w:val="00870D3A"/>
    <w:rsid w:val="00871382"/>
    <w:rsid w:val="00873294"/>
    <w:rsid w:val="008739E8"/>
    <w:rsid w:val="008744EB"/>
    <w:rsid w:val="00876059"/>
    <w:rsid w:val="00877122"/>
    <w:rsid w:val="008802EF"/>
    <w:rsid w:val="0088297B"/>
    <w:rsid w:val="0088491D"/>
    <w:rsid w:val="00884983"/>
    <w:rsid w:val="00884ED7"/>
    <w:rsid w:val="008863F8"/>
    <w:rsid w:val="00886B10"/>
    <w:rsid w:val="008874A4"/>
    <w:rsid w:val="00887E3A"/>
    <w:rsid w:val="00890227"/>
    <w:rsid w:val="0089043C"/>
    <w:rsid w:val="00890DE3"/>
    <w:rsid w:val="00891121"/>
    <w:rsid w:val="008921B5"/>
    <w:rsid w:val="00892F2B"/>
    <w:rsid w:val="0089389C"/>
    <w:rsid w:val="008940D2"/>
    <w:rsid w:val="0089464B"/>
    <w:rsid w:val="008953DB"/>
    <w:rsid w:val="00895526"/>
    <w:rsid w:val="0089565A"/>
    <w:rsid w:val="008975E5"/>
    <w:rsid w:val="008A315E"/>
    <w:rsid w:val="008A404C"/>
    <w:rsid w:val="008A45A4"/>
    <w:rsid w:val="008A7E4C"/>
    <w:rsid w:val="008B15CA"/>
    <w:rsid w:val="008B17CC"/>
    <w:rsid w:val="008B2BD6"/>
    <w:rsid w:val="008B2E9E"/>
    <w:rsid w:val="008B4A2E"/>
    <w:rsid w:val="008B631A"/>
    <w:rsid w:val="008B679A"/>
    <w:rsid w:val="008B74F2"/>
    <w:rsid w:val="008B7751"/>
    <w:rsid w:val="008C0702"/>
    <w:rsid w:val="008C166D"/>
    <w:rsid w:val="008C1B0F"/>
    <w:rsid w:val="008C1C66"/>
    <w:rsid w:val="008C2707"/>
    <w:rsid w:val="008C2F8D"/>
    <w:rsid w:val="008C42F1"/>
    <w:rsid w:val="008C4496"/>
    <w:rsid w:val="008C4B8B"/>
    <w:rsid w:val="008C54EF"/>
    <w:rsid w:val="008C55E3"/>
    <w:rsid w:val="008C5CCF"/>
    <w:rsid w:val="008C6363"/>
    <w:rsid w:val="008C7288"/>
    <w:rsid w:val="008C799C"/>
    <w:rsid w:val="008D00BD"/>
    <w:rsid w:val="008D0E21"/>
    <w:rsid w:val="008D1C1C"/>
    <w:rsid w:val="008D1CF7"/>
    <w:rsid w:val="008D3B01"/>
    <w:rsid w:val="008D4201"/>
    <w:rsid w:val="008D4384"/>
    <w:rsid w:val="008D682F"/>
    <w:rsid w:val="008D7466"/>
    <w:rsid w:val="008D746B"/>
    <w:rsid w:val="008E1A89"/>
    <w:rsid w:val="008E1D9F"/>
    <w:rsid w:val="008E2380"/>
    <w:rsid w:val="008E36A6"/>
    <w:rsid w:val="008E4B26"/>
    <w:rsid w:val="008E55F6"/>
    <w:rsid w:val="008E5740"/>
    <w:rsid w:val="008E6113"/>
    <w:rsid w:val="008E699D"/>
    <w:rsid w:val="008E6DB4"/>
    <w:rsid w:val="008E700F"/>
    <w:rsid w:val="008E7B46"/>
    <w:rsid w:val="008F02B6"/>
    <w:rsid w:val="008F116A"/>
    <w:rsid w:val="008F1E83"/>
    <w:rsid w:val="008F25F9"/>
    <w:rsid w:val="008F2F7F"/>
    <w:rsid w:val="008F2F8D"/>
    <w:rsid w:val="008F35CC"/>
    <w:rsid w:val="008F389A"/>
    <w:rsid w:val="008F3D02"/>
    <w:rsid w:val="008F4C8E"/>
    <w:rsid w:val="008F4E10"/>
    <w:rsid w:val="008F65A0"/>
    <w:rsid w:val="008F6A32"/>
    <w:rsid w:val="008F7DBC"/>
    <w:rsid w:val="009005A5"/>
    <w:rsid w:val="00902C08"/>
    <w:rsid w:val="0090509B"/>
    <w:rsid w:val="00905611"/>
    <w:rsid w:val="00906074"/>
    <w:rsid w:val="009100ED"/>
    <w:rsid w:val="009109D2"/>
    <w:rsid w:val="009109EF"/>
    <w:rsid w:val="00912295"/>
    <w:rsid w:val="009136CD"/>
    <w:rsid w:val="009138CA"/>
    <w:rsid w:val="00913D81"/>
    <w:rsid w:val="0091578B"/>
    <w:rsid w:val="009157A4"/>
    <w:rsid w:val="009165CC"/>
    <w:rsid w:val="00916739"/>
    <w:rsid w:val="00920412"/>
    <w:rsid w:val="00920BE8"/>
    <w:rsid w:val="00920DE3"/>
    <w:rsid w:val="00921088"/>
    <w:rsid w:val="00921FF8"/>
    <w:rsid w:val="00922561"/>
    <w:rsid w:val="00922CE5"/>
    <w:rsid w:val="009233E0"/>
    <w:rsid w:val="00923DFB"/>
    <w:rsid w:val="00924649"/>
    <w:rsid w:val="00924D2D"/>
    <w:rsid w:val="00924F89"/>
    <w:rsid w:val="00925DA2"/>
    <w:rsid w:val="009274CE"/>
    <w:rsid w:val="00930D4D"/>
    <w:rsid w:val="0093101F"/>
    <w:rsid w:val="00931152"/>
    <w:rsid w:val="009317C0"/>
    <w:rsid w:val="0093278D"/>
    <w:rsid w:val="00932B47"/>
    <w:rsid w:val="00935681"/>
    <w:rsid w:val="00935931"/>
    <w:rsid w:val="0093668E"/>
    <w:rsid w:val="00940355"/>
    <w:rsid w:val="00940EF8"/>
    <w:rsid w:val="00941313"/>
    <w:rsid w:val="009416D5"/>
    <w:rsid w:val="00942B14"/>
    <w:rsid w:val="00945DF9"/>
    <w:rsid w:val="00945F3F"/>
    <w:rsid w:val="0094620F"/>
    <w:rsid w:val="00946D62"/>
    <w:rsid w:val="00946E51"/>
    <w:rsid w:val="00947725"/>
    <w:rsid w:val="00947C20"/>
    <w:rsid w:val="009528DB"/>
    <w:rsid w:val="009536CA"/>
    <w:rsid w:val="00953BAC"/>
    <w:rsid w:val="00954A01"/>
    <w:rsid w:val="00956BE0"/>
    <w:rsid w:val="00956C20"/>
    <w:rsid w:val="009570F6"/>
    <w:rsid w:val="00957319"/>
    <w:rsid w:val="00957A52"/>
    <w:rsid w:val="00957F46"/>
    <w:rsid w:val="00960AA4"/>
    <w:rsid w:val="00961162"/>
    <w:rsid w:val="009614ED"/>
    <w:rsid w:val="00961CE2"/>
    <w:rsid w:val="00961ED8"/>
    <w:rsid w:val="00962656"/>
    <w:rsid w:val="00962E66"/>
    <w:rsid w:val="0096389A"/>
    <w:rsid w:val="009658BD"/>
    <w:rsid w:val="009658DA"/>
    <w:rsid w:val="00967590"/>
    <w:rsid w:val="00967835"/>
    <w:rsid w:val="00971102"/>
    <w:rsid w:val="00971295"/>
    <w:rsid w:val="00971C69"/>
    <w:rsid w:val="00971C71"/>
    <w:rsid w:val="009720C8"/>
    <w:rsid w:val="00976346"/>
    <w:rsid w:val="00976929"/>
    <w:rsid w:val="00977786"/>
    <w:rsid w:val="0098090F"/>
    <w:rsid w:val="00980CAC"/>
    <w:rsid w:val="00980D45"/>
    <w:rsid w:val="00981CD1"/>
    <w:rsid w:val="0098237B"/>
    <w:rsid w:val="009827D3"/>
    <w:rsid w:val="009829E7"/>
    <w:rsid w:val="009836BD"/>
    <w:rsid w:val="00983F39"/>
    <w:rsid w:val="0098758C"/>
    <w:rsid w:val="00991037"/>
    <w:rsid w:val="00992774"/>
    <w:rsid w:val="009928D3"/>
    <w:rsid w:val="00992DD6"/>
    <w:rsid w:val="0099332E"/>
    <w:rsid w:val="009937F9"/>
    <w:rsid w:val="00993D7B"/>
    <w:rsid w:val="00994057"/>
    <w:rsid w:val="00995E29"/>
    <w:rsid w:val="00997DA4"/>
    <w:rsid w:val="009A0657"/>
    <w:rsid w:val="009A086A"/>
    <w:rsid w:val="009A0C18"/>
    <w:rsid w:val="009A219B"/>
    <w:rsid w:val="009A4D31"/>
    <w:rsid w:val="009A574A"/>
    <w:rsid w:val="009A6011"/>
    <w:rsid w:val="009A6595"/>
    <w:rsid w:val="009A76A8"/>
    <w:rsid w:val="009A77A1"/>
    <w:rsid w:val="009B030E"/>
    <w:rsid w:val="009B0578"/>
    <w:rsid w:val="009B18C6"/>
    <w:rsid w:val="009B31CE"/>
    <w:rsid w:val="009B33A0"/>
    <w:rsid w:val="009B4C17"/>
    <w:rsid w:val="009B6047"/>
    <w:rsid w:val="009B725A"/>
    <w:rsid w:val="009B7DA2"/>
    <w:rsid w:val="009C0D3E"/>
    <w:rsid w:val="009C2097"/>
    <w:rsid w:val="009C4643"/>
    <w:rsid w:val="009C4851"/>
    <w:rsid w:val="009C4B3E"/>
    <w:rsid w:val="009C4C50"/>
    <w:rsid w:val="009C59A3"/>
    <w:rsid w:val="009C61D8"/>
    <w:rsid w:val="009C6934"/>
    <w:rsid w:val="009C76AF"/>
    <w:rsid w:val="009D00BD"/>
    <w:rsid w:val="009D035A"/>
    <w:rsid w:val="009D22E8"/>
    <w:rsid w:val="009D2B4F"/>
    <w:rsid w:val="009D4248"/>
    <w:rsid w:val="009D4F15"/>
    <w:rsid w:val="009D564B"/>
    <w:rsid w:val="009D74FF"/>
    <w:rsid w:val="009D7A80"/>
    <w:rsid w:val="009D7B3A"/>
    <w:rsid w:val="009E0E03"/>
    <w:rsid w:val="009E3962"/>
    <w:rsid w:val="009E5000"/>
    <w:rsid w:val="009E502C"/>
    <w:rsid w:val="009E50CA"/>
    <w:rsid w:val="009E51A5"/>
    <w:rsid w:val="009E5C3D"/>
    <w:rsid w:val="009E685D"/>
    <w:rsid w:val="009E741A"/>
    <w:rsid w:val="009E7FBD"/>
    <w:rsid w:val="009F0AC3"/>
    <w:rsid w:val="009F2103"/>
    <w:rsid w:val="009F2A8F"/>
    <w:rsid w:val="009F3C05"/>
    <w:rsid w:val="009F4F48"/>
    <w:rsid w:val="009F5CE6"/>
    <w:rsid w:val="009F5E11"/>
    <w:rsid w:val="009F6086"/>
    <w:rsid w:val="009F63CC"/>
    <w:rsid w:val="009F6732"/>
    <w:rsid w:val="009F6FEF"/>
    <w:rsid w:val="00A014C2"/>
    <w:rsid w:val="00A01864"/>
    <w:rsid w:val="00A033CA"/>
    <w:rsid w:val="00A03D49"/>
    <w:rsid w:val="00A04999"/>
    <w:rsid w:val="00A05522"/>
    <w:rsid w:val="00A0599C"/>
    <w:rsid w:val="00A05A71"/>
    <w:rsid w:val="00A1013C"/>
    <w:rsid w:val="00A124C2"/>
    <w:rsid w:val="00A12615"/>
    <w:rsid w:val="00A12967"/>
    <w:rsid w:val="00A13F5B"/>
    <w:rsid w:val="00A142C5"/>
    <w:rsid w:val="00A145BE"/>
    <w:rsid w:val="00A14BD0"/>
    <w:rsid w:val="00A16B78"/>
    <w:rsid w:val="00A172CE"/>
    <w:rsid w:val="00A205B2"/>
    <w:rsid w:val="00A208FB"/>
    <w:rsid w:val="00A211CB"/>
    <w:rsid w:val="00A22F11"/>
    <w:rsid w:val="00A24EEF"/>
    <w:rsid w:val="00A254D6"/>
    <w:rsid w:val="00A25DC2"/>
    <w:rsid w:val="00A25ECF"/>
    <w:rsid w:val="00A260A6"/>
    <w:rsid w:val="00A264B1"/>
    <w:rsid w:val="00A26678"/>
    <w:rsid w:val="00A27AC5"/>
    <w:rsid w:val="00A3039F"/>
    <w:rsid w:val="00A316EB"/>
    <w:rsid w:val="00A3268A"/>
    <w:rsid w:val="00A33903"/>
    <w:rsid w:val="00A3394D"/>
    <w:rsid w:val="00A34CFC"/>
    <w:rsid w:val="00A3507A"/>
    <w:rsid w:val="00A37C13"/>
    <w:rsid w:val="00A42CDF"/>
    <w:rsid w:val="00A45146"/>
    <w:rsid w:val="00A452FB"/>
    <w:rsid w:val="00A478C6"/>
    <w:rsid w:val="00A509E3"/>
    <w:rsid w:val="00A50C38"/>
    <w:rsid w:val="00A50C53"/>
    <w:rsid w:val="00A50CF8"/>
    <w:rsid w:val="00A516D0"/>
    <w:rsid w:val="00A51B97"/>
    <w:rsid w:val="00A529F8"/>
    <w:rsid w:val="00A53D10"/>
    <w:rsid w:val="00A5552B"/>
    <w:rsid w:val="00A5691E"/>
    <w:rsid w:val="00A56AE1"/>
    <w:rsid w:val="00A57049"/>
    <w:rsid w:val="00A60F9F"/>
    <w:rsid w:val="00A61914"/>
    <w:rsid w:val="00A62164"/>
    <w:rsid w:val="00A623D6"/>
    <w:rsid w:val="00A627F5"/>
    <w:rsid w:val="00A6363A"/>
    <w:rsid w:val="00A63855"/>
    <w:rsid w:val="00A63DE6"/>
    <w:rsid w:val="00A64703"/>
    <w:rsid w:val="00A64982"/>
    <w:rsid w:val="00A64A32"/>
    <w:rsid w:val="00A653BB"/>
    <w:rsid w:val="00A66480"/>
    <w:rsid w:val="00A669FD"/>
    <w:rsid w:val="00A71420"/>
    <w:rsid w:val="00A71AB4"/>
    <w:rsid w:val="00A71C56"/>
    <w:rsid w:val="00A7344F"/>
    <w:rsid w:val="00A75BDF"/>
    <w:rsid w:val="00A769E7"/>
    <w:rsid w:val="00A8007F"/>
    <w:rsid w:val="00A80114"/>
    <w:rsid w:val="00A82325"/>
    <w:rsid w:val="00A82B06"/>
    <w:rsid w:val="00A838C6"/>
    <w:rsid w:val="00A852D3"/>
    <w:rsid w:val="00A8730C"/>
    <w:rsid w:val="00A92757"/>
    <w:rsid w:val="00A92FB3"/>
    <w:rsid w:val="00A94890"/>
    <w:rsid w:val="00A94D7C"/>
    <w:rsid w:val="00A94DAF"/>
    <w:rsid w:val="00A95406"/>
    <w:rsid w:val="00A95B53"/>
    <w:rsid w:val="00A9605B"/>
    <w:rsid w:val="00A96D98"/>
    <w:rsid w:val="00A96DA0"/>
    <w:rsid w:val="00AA007B"/>
    <w:rsid w:val="00AA0675"/>
    <w:rsid w:val="00AA08B9"/>
    <w:rsid w:val="00AA2EE8"/>
    <w:rsid w:val="00AA3D30"/>
    <w:rsid w:val="00AA4FB4"/>
    <w:rsid w:val="00AA5805"/>
    <w:rsid w:val="00AA629E"/>
    <w:rsid w:val="00AA6648"/>
    <w:rsid w:val="00AA79EF"/>
    <w:rsid w:val="00AA7E21"/>
    <w:rsid w:val="00AB37B5"/>
    <w:rsid w:val="00AB4822"/>
    <w:rsid w:val="00AB4B92"/>
    <w:rsid w:val="00AB4C26"/>
    <w:rsid w:val="00AB53A7"/>
    <w:rsid w:val="00AB549D"/>
    <w:rsid w:val="00AB7204"/>
    <w:rsid w:val="00AB7E2E"/>
    <w:rsid w:val="00AB7F17"/>
    <w:rsid w:val="00AC078A"/>
    <w:rsid w:val="00AC0A79"/>
    <w:rsid w:val="00AC1223"/>
    <w:rsid w:val="00AC2118"/>
    <w:rsid w:val="00AC22A9"/>
    <w:rsid w:val="00AC26D0"/>
    <w:rsid w:val="00AC370A"/>
    <w:rsid w:val="00AC3E58"/>
    <w:rsid w:val="00AC4E4A"/>
    <w:rsid w:val="00AC607B"/>
    <w:rsid w:val="00AC7F45"/>
    <w:rsid w:val="00AD0B1A"/>
    <w:rsid w:val="00AD0E97"/>
    <w:rsid w:val="00AD292F"/>
    <w:rsid w:val="00AD51D6"/>
    <w:rsid w:val="00AD5FC5"/>
    <w:rsid w:val="00AD6624"/>
    <w:rsid w:val="00AD76DA"/>
    <w:rsid w:val="00AE2C19"/>
    <w:rsid w:val="00AE2DC5"/>
    <w:rsid w:val="00AE32FA"/>
    <w:rsid w:val="00AE3412"/>
    <w:rsid w:val="00AE385C"/>
    <w:rsid w:val="00AE3E3D"/>
    <w:rsid w:val="00AE4617"/>
    <w:rsid w:val="00AE5CFA"/>
    <w:rsid w:val="00AE682A"/>
    <w:rsid w:val="00AE6967"/>
    <w:rsid w:val="00AE6CAC"/>
    <w:rsid w:val="00AF0047"/>
    <w:rsid w:val="00AF2289"/>
    <w:rsid w:val="00AF23AC"/>
    <w:rsid w:val="00AF4D54"/>
    <w:rsid w:val="00AF5985"/>
    <w:rsid w:val="00AF63F9"/>
    <w:rsid w:val="00AF6EC7"/>
    <w:rsid w:val="00AF7539"/>
    <w:rsid w:val="00B00F91"/>
    <w:rsid w:val="00B028E8"/>
    <w:rsid w:val="00B03469"/>
    <w:rsid w:val="00B0359F"/>
    <w:rsid w:val="00B03FA7"/>
    <w:rsid w:val="00B05B86"/>
    <w:rsid w:val="00B06A86"/>
    <w:rsid w:val="00B06C1D"/>
    <w:rsid w:val="00B07E15"/>
    <w:rsid w:val="00B139BB"/>
    <w:rsid w:val="00B1415C"/>
    <w:rsid w:val="00B17312"/>
    <w:rsid w:val="00B17EC5"/>
    <w:rsid w:val="00B204F8"/>
    <w:rsid w:val="00B20E1D"/>
    <w:rsid w:val="00B226E3"/>
    <w:rsid w:val="00B2329A"/>
    <w:rsid w:val="00B232E7"/>
    <w:rsid w:val="00B23A72"/>
    <w:rsid w:val="00B23D22"/>
    <w:rsid w:val="00B24487"/>
    <w:rsid w:val="00B24A42"/>
    <w:rsid w:val="00B257B0"/>
    <w:rsid w:val="00B259A1"/>
    <w:rsid w:val="00B259C5"/>
    <w:rsid w:val="00B27559"/>
    <w:rsid w:val="00B2795E"/>
    <w:rsid w:val="00B30226"/>
    <w:rsid w:val="00B31BA1"/>
    <w:rsid w:val="00B33D74"/>
    <w:rsid w:val="00B34258"/>
    <w:rsid w:val="00B35320"/>
    <w:rsid w:val="00B36FD0"/>
    <w:rsid w:val="00B40014"/>
    <w:rsid w:val="00B40A4D"/>
    <w:rsid w:val="00B42110"/>
    <w:rsid w:val="00B4351B"/>
    <w:rsid w:val="00B43BAA"/>
    <w:rsid w:val="00B43EBC"/>
    <w:rsid w:val="00B44143"/>
    <w:rsid w:val="00B44E14"/>
    <w:rsid w:val="00B45024"/>
    <w:rsid w:val="00B45C4C"/>
    <w:rsid w:val="00B45D38"/>
    <w:rsid w:val="00B46B52"/>
    <w:rsid w:val="00B46C6B"/>
    <w:rsid w:val="00B47647"/>
    <w:rsid w:val="00B50DE0"/>
    <w:rsid w:val="00B5111F"/>
    <w:rsid w:val="00B52D17"/>
    <w:rsid w:val="00B52E97"/>
    <w:rsid w:val="00B54AB0"/>
    <w:rsid w:val="00B55956"/>
    <w:rsid w:val="00B56099"/>
    <w:rsid w:val="00B56F81"/>
    <w:rsid w:val="00B6040D"/>
    <w:rsid w:val="00B61993"/>
    <w:rsid w:val="00B62BB8"/>
    <w:rsid w:val="00B62D66"/>
    <w:rsid w:val="00B6347D"/>
    <w:rsid w:val="00B64B46"/>
    <w:rsid w:val="00B64E40"/>
    <w:rsid w:val="00B658F0"/>
    <w:rsid w:val="00B65B88"/>
    <w:rsid w:val="00B677A5"/>
    <w:rsid w:val="00B70B99"/>
    <w:rsid w:val="00B721E9"/>
    <w:rsid w:val="00B728C2"/>
    <w:rsid w:val="00B72EEE"/>
    <w:rsid w:val="00B7480A"/>
    <w:rsid w:val="00B74AD5"/>
    <w:rsid w:val="00B74F86"/>
    <w:rsid w:val="00B75E2B"/>
    <w:rsid w:val="00B76196"/>
    <w:rsid w:val="00B76251"/>
    <w:rsid w:val="00B76CCA"/>
    <w:rsid w:val="00B77006"/>
    <w:rsid w:val="00B811E1"/>
    <w:rsid w:val="00B81AAB"/>
    <w:rsid w:val="00B81F0D"/>
    <w:rsid w:val="00B82B0E"/>
    <w:rsid w:val="00B84721"/>
    <w:rsid w:val="00B86C72"/>
    <w:rsid w:val="00B876BB"/>
    <w:rsid w:val="00B879DA"/>
    <w:rsid w:val="00B87B50"/>
    <w:rsid w:val="00B9050F"/>
    <w:rsid w:val="00B90B1B"/>
    <w:rsid w:val="00B91934"/>
    <w:rsid w:val="00B930C8"/>
    <w:rsid w:val="00B936EA"/>
    <w:rsid w:val="00B94A4C"/>
    <w:rsid w:val="00B95EA4"/>
    <w:rsid w:val="00B96BD4"/>
    <w:rsid w:val="00B96C70"/>
    <w:rsid w:val="00BA03F0"/>
    <w:rsid w:val="00BA0802"/>
    <w:rsid w:val="00BA1764"/>
    <w:rsid w:val="00BA1F20"/>
    <w:rsid w:val="00BA2A68"/>
    <w:rsid w:val="00BA2D80"/>
    <w:rsid w:val="00BA517F"/>
    <w:rsid w:val="00BA6D18"/>
    <w:rsid w:val="00BB0673"/>
    <w:rsid w:val="00BB26FB"/>
    <w:rsid w:val="00BB2A28"/>
    <w:rsid w:val="00BB34DF"/>
    <w:rsid w:val="00BB36FA"/>
    <w:rsid w:val="00BB3843"/>
    <w:rsid w:val="00BB3DAB"/>
    <w:rsid w:val="00BB46F5"/>
    <w:rsid w:val="00BB5335"/>
    <w:rsid w:val="00BB7512"/>
    <w:rsid w:val="00BB7713"/>
    <w:rsid w:val="00BB775B"/>
    <w:rsid w:val="00BC04D3"/>
    <w:rsid w:val="00BC08D9"/>
    <w:rsid w:val="00BC1AFC"/>
    <w:rsid w:val="00BC28EC"/>
    <w:rsid w:val="00BC297C"/>
    <w:rsid w:val="00BC2A6A"/>
    <w:rsid w:val="00BC2EFC"/>
    <w:rsid w:val="00BC4B8B"/>
    <w:rsid w:val="00BC4F7B"/>
    <w:rsid w:val="00BC5815"/>
    <w:rsid w:val="00BC6BAA"/>
    <w:rsid w:val="00BC7F12"/>
    <w:rsid w:val="00BC7F53"/>
    <w:rsid w:val="00BD067D"/>
    <w:rsid w:val="00BD15A8"/>
    <w:rsid w:val="00BD2B16"/>
    <w:rsid w:val="00BD5227"/>
    <w:rsid w:val="00BE0279"/>
    <w:rsid w:val="00BE0B6A"/>
    <w:rsid w:val="00BE13D4"/>
    <w:rsid w:val="00BE4849"/>
    <w:rsid w:val="00BE50AF"/>
    <w:rsid w:val="00BE6F00"/>
    <w:rsid w:val="00BF0DFA"/>
    <w:rsid w:val="00BF1FC3"/>
    <w:rsid w:val="00BF241B"/>
    <w:rsid w:val="00BF3035"/>
    <w:rsid w:val="00BF3F0B"/>
    <w:rsid w:val="00BF436C"/>
    <w:rsid w:val="00BF43BF"/>
    <w:rsid w:val="00BF4BFE"/>
    <w:rsid w:val="00BF5E88"/>
    <w:rsid w:val="00BF6EDB"/>
    <w:rsid w:val="00C007BB"/>
    <w:rsid w:val="00C012C9"/>
    <w:rsid w:val="00C01530"/>
    <w:rsid w:val="00C02C26"/>
    <w:rsid w:val="00C06285"/>
    <w:rsid w:val="00C07393"/>
    <w:rsid w:val="00C0749D"/>
    <w:rsid w:val="00C075E8"/>
    <w:rsid w:val="00C11AD6"/>
    <w:rsid w:val="00C1278B"/>
    <w:rsid w:val="00C12837"/>
    <w:rsid w:val="00C137F3"/>
    <w:rsid w:val="00C1402C"/>
    <w:rsid w:val="00C141D4"/>
    <w:rsid w:val="00C1511E"/>
    <w:rsid w:val="00C168E5"/>
    <w:rsid w:val="00C16B69"/>
    <w:rsid w:val="00C16D8E"/>
    <w:rsid w:val="00C20B95"/>
    <w:rsid w:val="00C23088"/>
    <w:rsid w:val="00C23921"/>
    <w:rsid w:val="00C239EE"/>
    <w:rsid w:val="00C2638B"/>
    <w:rsid w:val="00C30B09"/>
    <w:rsid w:val="00C30E58"/>
    <w:rsid w:val="00C31C48"/>
    <w:rsid w:val="00C32972"/>
    <w:rsid w:val="00C358B5"/>
    <w:rsid w:val="00C4013F"/>
    <w:rsid w:val="00C401EE"/>
    <w:rsid w:val="00C40E1D"/>
    <w:rsid w:val="00C41029"/>
    <w:rsid w:val="00C431DE"/>
    <w:rsid w:val="00C43FDF"/>
    <w:rsid w:val="00C440FC"/>
    <w:rsid w:val="00C44ACF"/>
    <w:rsid w:val="00C44C51"/>
    <w:rsid w:val="00C44E5D"/>
    <w:rsid w:val="00C4549E"/>
    <w:rsid w:val="00C458BF"/>
    <w:rsid w:val="00C47279"/>
    <w:rsid w:val="00C47C3F"/>
    <w:rsid w:val="00C50D0B"/>
    <w:rsid w:val="00C5312A"/>
    <w:rsid w:val="00C572B5"/>
    <w:rsid w:val="00C57632"/>
    <w:rsid w:val="00C60BF3"/>
    <w:rsid w:val="00C62470"/>
    <w:rsid w:val="00C63888"/>
    <w:rsid w:val="00C63903"/>
    <w:rsid w:val="00C63B2F"/>
    <w:rsid w:val="00C655E7"/>
    <w:rsid w:val="00C65865"/>
    <w:rsid w:val="00C65A16"/>
    <w:rsid w:val="00C660AC"/>
    <w:rsid w:val="00C707D9"/>
    <w:rsid w:val="00C71CFA"/>
    <w:rsid w:val="00C73FCD"/>
    <w:rsid w:val="00C747E4"/>
    <w:rsid w:val="00C75647"/>
    <w:rsid w:val="00C75AF5"/>
    <w:rsid w:val="00C76973"/>
    <w:rsid w:val="00C775CE"/>
    <w:rsid w:val="00C778A1"/>
    <w:rsid w:val="00C80763"/>
    <w:rsid w:val="00C8082D"/>
    <w:rsid w:val="00C815D5"/>
    <w:rsid w:val="00C81878"/>
    <w:rsid w:val="00C81C0C"/>
    <w:rsid w:val="00C81F65"/>
    <w:rsid w:val="00C8322C"/>
    <w:rsid w:val="00C83C54"/>
    <w:rsid w:val="00C84913"/>
    <w:rsid w:val="00C84B52"/>
    <w:rsid w:val="00C87144"/>
    <w:rsid w:val="00C876F3"/>
    <w:rsid w:val="00C9114A"/>
    <w:rsid w:val="00C91E86"/>
    <w:rsid w:val="00C92019"/>
    <w:rsid w:val="00C9274C"/>
    <w:rsid w:val="00C92E33"/>
    <w:rsid w:val="00C931F6"/>
    <w:rsid w:val="00C93628"/>
    <w:rsid w:val="00C938FE"/>
    <w:rsid w:val="00C93D63"/>
    <w:rsid w:val="00C94453"/>
    <w:rsid w:val="00C948C1"/>
    <w:rsid w:val="00C95477"/>
    <w:rsid w:val="00C95CE3"/>
    <w:rsid w:val="00C95E68"/>
    <w:rsid w:val="00C97206"/>
    <w:rsid w:val="00C9743E"/>
    <w:rsid w:val="00CA011B"/>
    <w:rsid w:val="00CA12A5"/>
    <w:rsid w:val="00CA17C7"/>
    <w:rsid w:val="00CA19B7"/>
    <w:rsid w:val="00CA4B4F"/>
    <w:rsid w:val="00CA5528"/>
    <w:rsid w:val="00CA5869"/>
    <w:rsid w:val="00CA675D"/>
    <w:rsid w:val="00CA7006"/>
    <w:rsid w:val="00CB0CEF"/>
    <w:rsid w:val="00CB28C3"/>
    <w:rsid w:val="00CB36F8"/>
    <w:rsid w:val="00CB397E"/>
    <w:rsid w:val="00CB4601"/>
    <w:rsid w:val="00CB4E1F"/>
    <w:rsid w:val="00CB55C1"/>
    <w:rsid w:val="00CB5C6B"/>
    <w:rsid w:val="00CB7521"/>
    <w:rsid w:val="00CC1982"/>
    <w:rsid w:val="00CC2E1C"/>
    <w:rsid w:val="00CC31BF"/>
    <w:rsid w:val="00CC3353"/>
    <w:rsid w:val="00CC3ED9"/>
    <w:rsid w:val="00CC447B"/>
    <w:rsid w:val="00CC50E5"/>
    <w:rsid w:val="00CC5AEB"/>
    <w:rsid w:val="00CC7D33"/>
    <w:rsid w:val="00CD309F"/>
    <w:rsid w:val="00CD3998"/>
    <w:rsid w:val="00CD41A5"/>
    <w:rsid w:val="00CD4BD2"/>
    <w:rsid w:val="00CD6772"/>
    <w:rsid w:val="00CD6850"/>
    <w:rsid w:val="00CD6F78"/>
    <w:rsid w:val="00CD71E3"/>
    <w:rsid w:val="00CD7B76"/>
    <w:rsid w:val="00CE0D08"/>
    <w:rsid w:val="00CE0FB8"/>
    <w:rsid w:val="00CE3A48"/>
    <w:rsid w:val="00CE4521"/>
    <w:rsid w:val="00CE5D9D"/>
    <w:rsid w:val="00CE6483"/>
    <w:rsid w:val="00CE7D5E"/>
    <w:rsid w:val="00CF0730"/>
    <w:rsid w:val="00CF1E35"/>
    <w:rsid w:val="00CF399E"/>
    <w:rsid w:val="00CF4ABC"/>
    <w:rsid w:val="00CF54CA"/>
    <w:rsid w:val="00CF59B5"/>
    <w:rsid w:val="00CF6F75"/>
    <w:rsid w:val="00D01302"/>
    <w:rsid w:val="00D020F0"/>
    <w:rsid w:val="00D03D33"/>
    <w:rsid w:val="00D0420C"/>
    <w:rsid w:val="00D042D2"/>
    <w:rsid w:val="00D043F1"/>
    <w:rsid w:val="00D04AEA"/>
    <w:rsid w:val="00D05475"/>
    <w:rsid w:val="00D05DFD"/>
    <w:rsid w:val="00D061D4"/>
    <w:rsid w:val="00D065A1"/>
    <w:rsid w:val="00D06A48"/>
    <w:rsid w:val="00D1002B"/>
    <w:rsid w:val="00D10131"/>
    <w:rsid w:val="00D101B4"/>
    <w:rsid w:val="00D11B06"/>
    <w:rsid w:val="00D12D9D"/>
    <w:rsid w:val="00D13198"/>
    <w:rsid w:val="00D131C8"/>
    <w:rsid w:val="00D13CDA"/>
    <w:rsid w:val="00D14066"/>
    <w:rsid w:val="00D151F3"/>
    <w:rsid w:val="00D16337"/>
    <w:rsid w:val="00D17720"/>
    <w:rsid w:val="00D178D4"/>
    <w:rsid w:val="00D2065E"/>
    <w:rsid w:val="00D21D37"/>
    <w:rsid w:val="00D22557"/>
    <w:rsid w:val="00D22582"/>
    <w:rsid w:val="00D22FA2"/>
    <w:rsid w:val="00D2335C"/>
    <w:rsid w:val="00D23463"/>
    <w:rsid w:val="00D23755"/>
    <w:rsid w:val="00D24CD6"/>
    <w:rsid w:val="00D24FB9"/>
    <w:rsid w:val="00D25405"/>
    <w:rsid w:val="00D257AC"/>
    <w:rsid w:val="00D25AFC"/>
    <w:rsid w:val="00D2621B"/>
    <w:rsid w:val="00D262D5"/>
    <w:rsid w:val="00D266DD"/>
    <w:rsid w:val="00D26D58"/>
    <w:rsid w:val="00D27A9C"/>
    <w:rsid w:val="00D3116D"/>
    <w:rsid w:val="00D32763"/>
    <w:rsid w:val="00D349E1"/>
    <w:rsid w:val="00D34E26"/>
    <w:rsid w:val="00D35B82"/>
    <w:rsid w:val="00D36AFC"/>
    <w:rsid w:val="00D37091"/>
    <w:rsid w:val="00D40068"/>
    <w:rsid w:val="00D415F6"/>
    <w:rsid w:val="00D42002"/>
    <w:rsid w:val="00D42759"/>
    <w:rsid w:val="00D43E93"/>
    <w:rsid w:val="00D45336"/>
    <w:rsid w:val="00D4677A"/>
    <w:rsid w:val="00D46F5B"/>
    <w:rsid w:val="00D4710B"/>
    <w:rsid w:val="00D476EE"/>
    <w:rsid w:val="00D501A3"/>
    <w:rsid w:val="00D51740"/>
    <w:rsid w:val="00D5214B"/>
    <w:rsid w:val="00D52785"/>
    <w:rsid w:val="00D538FB"/>
    <w:rsid w:val="00D5391E"/>
    <w:rsid w:val="00D57371"/>
    <w:rsid w:val="00D60BD9"/>
    <w:rsid w:val="00D6164A"/>
    <w:rsid w:val="00D61FC1"/>
    <w:rsid w:val="00D621B7"/>
    <w:rsid w:val="00D6265E"/>
    <w:rsid w:val="00D62EE0"/>
    <w:rsid w:val="00D6395B"/>
    <w:rsid w:val="00D63A0D"/>
    <w:rsid w:val="00D6437D"/>
    <w:rsid w:val="00D657A5"/>
    <w:rsid w:val="00D66253"/>
    <w:rsid w:val="00D66CF8"/>
    <w:rsid w:val="00D671F7"/>
    <w:rsid w:val="00D67EE5"/>
    <w:rsid w:val="00D7001D"/>
    <w:rsid w:val="00D70193"/>
    <w:rsid w:val="00D70773"/>
    <w:rsid w:val="00D71425"/>
    <w:rsid w:val="00D71F1C"/>
    <w:rsid w:val="00D7249E"/>
    <w:rsid w:val="00D729E3"/>
    <w:rsid w:val="00D741E0"/>
    <w:rsid w:val="00D742C1"/>
    <w:rsid w:val="00D75F31"/>
    <w:rsid w:val="00D76C75"/>
    <w:rsid w:val="00D82C11"/>
    <w:rsid w:val="00D84473"/>
    <w:rsid w:val="00D90CBC"/>
    <w:rsid w:val="00D90D2D"/>
    <w:rsid w:val="00D9223B"/>
    <w:rsid w:val="00D926DD"/>
    <w:rsid w:val="00D93058"/>
    <w:rsid w:val="00D94325"/>
    <w:rsid w:val="00D94BD9"/>
    <w:rsid w:val="00D94E3E"/>
    <w:rsid w:val="00D94E86"/>
    <w:rsid w:val="00DA1D18"/>
    <w:rsid w:val="00DA366F"/>
    <w:rsid w:val="00DA3CF1"/>
    <w:rsid w:val="00DA3D1A"/>
    <w:rsid w:val="00DA4789"/>
    <w:rsid w:val="00DA487E"/>
    <w:rsid w:val="00DA59EC"/>
    <w:rsid w:val="00DA65A5"/>
    <w:rsid w:val="00DA706A"/>
    <w:rsid w:val="00DA7986"/>
    <w:rsid w:val="00DB018C"/>
    <w:rsid w:val="00DB0572"/>
    <w:rsid w:val="00DB1790"/>
    <w:rsid w:val="00DB2E90"/>
    <w:rsid w:val="00DB313F"/>
    <w:rsid w:val="00DB33E2"/>
    <w:rsid w:val="00DB51D4"/>
    <w:rsid w:val="00DC08E3"/>
    <w:rsid w:val="00DC0A18"/>
    <w:rsid w:val="00DC25BC"/>
    <w:rsid w:val="00DC38EF"/>
    <w:rsid w:val="00DC3B32"/>
    <w:rsid w:val="00DC549A"/>
    <w:rsid w:val="00DC6AC7"/>
    <w:rsid w:val="00DC6C9B"/>
    <w:rsid w:val="00DC6F01"/>
    <w:rsid w:val="00DC7394"/>
    <w:rsid w:val="00DD0B11"/>
    <w:rsid w:val="00DD1487"/>
    <w:rsid w:val="00DD216B"/>
    <w:rsid w:val="00DD4285"/>
    <w:rsid w:val="00DD437E"/>
    <w:rsid w:val="00DD475A"/>
    <w:rsid w:val="00DD51C0"/>
    <w:rsid w:val="00DD54ED"/>
    <w:rsid w:val="00DD5DEB"/>
    <w:rsid w:val="00DD6CBA"/>
    <w:rsid w:val="00DD6DC8"/>
    <w:rsid w:val="00DE386B"/>
    <w:rsid w:val="00DE3889"/>
    <w:rsid w:val="00DE4DCA"/>
    <w:rsid w:val="00DE5A61"/>
    <w:rsid w:val="00DE63AA"/>
    <w:rsid w:val="00DE78EA"/>
    <w:rsid w:val="00DF142F"/>
    <w:rsid w:val="00DF14BE"/>
    <w:rsid w:val="00DF2345"/>
    <w:rsid w:val="00DF4347"/>
    <w:rsid w:val="00DF4BF6"/>
    <w:rsid w:val="00DF562E"/>
    <w:rsid w:val="00DF5CAE"/>
    <w:rsid w:val="00DF5EDB"/>
    <w:rsid w:val="00E0005C"/>
    <w:rsid w:val="00E01218"/>
    <w:rsid w:val="00E01BAE"/>
    <w:rsid w:val="00E01FB6"/>
    <w:rsid w:val="00E027D4"/>
    <w:rsid w:val="00E03CC9"/>
    <w:rsid w:val="00E04453"/>
    <w:rsid w:val="00E05015"/>
    <w:rsid w:val="00E0505D"/>
    <w:rsid w:val="00E05436"/>
    <w:rsid w:val="00E0590A"/>
    <w:rsid w:val="00E06E96"/>
    <w:rsid w:val="00E06FE8"/>
    <w:rsid w:val="00E10287"/>
    <w:rsid w:val="00E1187D"/>
    <w:rsid w:val="00E11C0A"/>
    <w:rsid w:val="00E11C16"/>
    <w:rsid w:val="00E12420"/>
    <w:rsid w:val="00E12DA9"/>
    <w:rsid w:val="00E16289"/>
    <w:rsid w:val="00E215B7"/>
    <w:rsid w:val="00E2193B"/>
    <w:rsid w:val="00E21B93"/>
    <w:rsid w:val="00E22384"/>
    <w:rsid w:val="00E22A0E"/>
    <w:rsid w:val="00E24DA4"/>
    <w:rsid w:val="00E251EB"/>
    <w:rsid w:val="00E265E3"/>
    <w:rsid w:val="00E27A65"/>
    <w:rsid w:val="00E27DD2"/>
    <w:rsid w:val="00E3048E"/>
    <w:rsid w:val="00E35448"/>
    <w:rsid w:val="00E35DD9"/>
    <w:rsid w:val="00E35F87"/>
    <w:rsid w:val="00E36902"/>
    <w:rsid w:val="00E36E00"/>
    <w:rsid w:val="00E4059E"/>
    <w:rsid w:val="00E416DD"/>
    <w:rsid w:val="00E41A55"/>
    <w:rsid w:val="00E42B71"/>
    <w:rsid w:val="00E44047"/>
    <w:rsid w:val="00E444BC"/>
    <w:rsid w:val="00E46861"/>
    <w:rsid w:val="00E46887"/>
    <w:rsid w:val="00E46A7C"/>
    <w:rsid w:val="00E47505"/>
    <w:rsid w:val="00E47943"/>
    <w:rsid w:val="00E5040D"/>
    <w:rsid w:val="00E50B10"/>
    <w:rsid w:val="00E520DD"/>
    <w:rsid w:val="00E53010"/>
    <w:rsid w:val="00E5376C"/>
    <w:rsid w:val="00E53D64"/>
    <w:rsid w:val="00E546FE"/>
    <w:rsid w:val="00E55D3E"/>
    <w:rsid w:val="00E55E7B"/>
    <w:rsid w:val="00E56BBC"/>
    <w:rsid w:val="00E60345"/>
    <w:rsid w:val="00E60D1F"/>
    <w:rsid w:val="00E60F73"/>
    <w:rsid w:val="00E62066"/>
    <w:rsid w:val="00E623C2"/>
    <w:rsid w:val="00E62B48"/>
    <w:rsid w:val="00E63C57"/>
    <w:rsid w:val="00E64C8C"/>
    <w:rsid w:val="00E65190"/>
    <w:rsid w:val="00E6640D"/>
    <w:rsid w:val="00E66B7C"/>
    <w:rsid w:val="00E671F0"/>
    <w:rsid w:val="00E673DB"/>
    <w:rsid w:val="00E6749A"/>
    <w:rsid w:val="00E67956"/>
    <w:rsid w:val="00E67DF2"/>
    <w:rsid w:val="00E7006B"/>
    <w:rsid w:val="00E70B64"/>
    <w:rsid w:val="00E70C9E"/>
    <w:rsid w:val="00E72771"/>
    <w:rsid w:val="00E73AC1"/>
    <w:rsid w:val="00E7402A"/>
    <w:rsid w:val="00E7485A"/>
    <w:rsid w:val="00E74A42"/>
    <w:rsid w:val="00E74E76"/>
    <w:rsid w:val="00E7502F"/>
    <w:rsid w:val="00E754BF"/>
    <w:rsid w:val="00E757B0"/>
    <w:rsid w:val="00E76AFD"/>
    <w:rsid w:val="00E76FC4"/>
    <w:rsid w:val="00E77A09"/>
    <w:rsid w:val="00E806EE"/>
    <w:rsid w:val="00E80A71"/>
    <w:rsid w:val="00E80E8A"/>
    <w:rsid w:val="00E82457"/>
    <w:rsid w:val="00E83A46"/>
    <w:rsid w:val="00E84571"/>
    <w:rsid w:val="00E846C0"/>
    <w:rsid w:val="00E859AA"/>
    <w:rsid w:val="00E86401"/>
    <w:rsid w:val="00E90AEC"/>
    <w:rsid w:val="00E91820"/>
    <w:rsid w:val="00E91B87"/>
    <w:rsid w:val="00E930F5"/>
    <w:rsid w:val="00E9333E"/>
    <w:rsid w:val="00E94A61"/>
    <w:rsid w:val="00E96D04"/>
    <w:rsid w:val="00EA1295"/>
    <w:rsid w:val="00EA1A10"/>
    <w:rsid w:val="00EA1F9F"/>
    <w:rsid w:val="00EA288E"/>
    <w:rsid w:val="00EA2AD8"/>
    <w:rsid w:val="00EA3477"/>
    <w:rsid w:val="00EA4182"/>
    <w:rsid w:val="00EA4226"/>
    <w:rsid w:val="00EA5279"/>
    <w:rsid w:val="00EA5846"/>
    <w:rsid w:val="00EA5F9B"/>
    <w:rsid w:val="00EA6919"/>
    <w:rsid w:val="00EA7625"/>
    <w:rsid w:val="00EA7B9E"/>
    <w:rsid w:val="00EB10F9"/>
    <w:rsid w:val="00EB1FF9"/>
    <w:rsid w:val="00EB3805"/>
    <w:rsid w:val="00EB3974"/>
    <w:rsid w:val="00EB3BF1"/>
    <w:rsid w:val="00EB3D78"/>
    <w:rsid w:val="00EB4898"/>
    <w:rsid w:val="00EB5E51"/>
    <w:rsid w:val="00EB6B47"/>
    <w:rsid w:val="00EB761E"/>
    <w:rsid w:val="00EC0605"/>
    <w:rsid w:val="00EC082D"/>
    <w:rsid w:val="00EC34A2"/>
    <w:rsid w:val="00EC35E1"/>
    <w:rsid w:val="00EC3977"/>
    <w:rsid w:val="00EC62B1"/>
    <w:rsid w:val="00EC6313"/>
    <w:rsid w:val="00EC7547"/>
    <w:rsid w:val="00EC7999"/>
    <w:rsid w:val="00ED1123"/>
    <w:rsid w:val="00ED1BAC"/>
    <w:rsid w:val="00ED1D49"/>
    <w:rsid w:val="00ED4376"/>
    <w:rsid w:val="00ED446D"/>
    <w:rsid w:val="00ED4D41"/>
    <w:rsid w:val="00ED500D"/>
    <w:rsid w:val="00ED56FB"/>
    <w:rsid w:val="00ED5E48"/>
    <w:rsid w:val="00ED634B"/>
    <w:rsid w:val="00ED6464"/>
    <w:rsid w:val="00ED752B"/>
    <w:rsid w:val="00ED7A0F"/>
    <w:rsid w:val="00ED7F89"/>
    <w:rsid w:val="00EE107A"/>
    <w:rsid w:val="00EE1F8A"/>
    <w:rsid w:val="00EE2388"/>
    <w:rsid w:val="00EE4958"/>
    <w:rsid w:val="00EE5A13"/>
    <w:rsid w:val="00EE6EB5"/>
    <w:rsid w:val="00EE7B0F"/>
    <w:rsid w:val="00EF029E"/>
    <w:rsid w:val="00EF08EB"/>
    <w:rsid w:val="00EF12A5"/>
    <w:rsid w:val="00EF4403"/>
    <w:rsid w:val="00EF4FF6"/>
    <w:rsid w:val="00EF69DA"/>
    <w:rsid w:val="00EF6C7C"/>
    <w:rsid w:val="00EF74F4"/>
    <w:rsid w:val="00EF76B9"/>
    <w:rsid w:val="00F010C6"/>
    <w:rsid w:val="00F021A4"/>
    <w:rsid w:val="00F021DB"/>
    <w:rsid w:val="00F02215"/>
    <w:rsid w:val="00F030FA"/>
    <w:rsid w:val="00F044FB"/>
    <w:rsid w:val="00F04659"/>
    <w:rsid w:val="00F047AA"/>
    <w:rsid w:val="00F06869"/>
    <w:rsid w:val="00F06C59"/>
    <w:rsid w:val="00F07B77"/>
    <w:rsid w:val="00F10451"/>
    <w:rsid w:val="00F10A3C"/>
    <w:rsid w:val="00F10EAD"/>
    <w:rsid w:val="00F1193B"/>
    <w:rsid w:val="00F11BCD"/>
    <w:rsid w:val="00F12C04"/>
    <w:rsid w:val="00F136FE"/>
    <w:rsid w:val="00F13EA7"/>
    <w:rsid w:val="00F15372"/>
    <w:rsid w:val="00F154BA"/>
    <w:rsid w:val="00F207EF"/>
    <w:rsid w:val="00F21750"/>
    <w:rsid w:val="00F22BBE"/>
    <w:rsid w:val="00F2337F"/>
    <w:rsid w:val="00F24D88"/>
    <w:rsid w:val="00F25211"/>
    <w:rsid w:val="00F25242"/>
    <w:rsid w:val="00F25E7D"/>
    <w:rsid w:val="00F27474"/>
    <w:rsid w:val="00F30708"/>
    <w:rsid w:val="00F319A4"/>
    <w:rsid w:val="00F31B5B"/>
    <w:rsid w:val="00F31DB6"/>
    <w:rsid w:val="00F3283C"/>
    <w:rsid w:val="00F338A3"/>
    <w:rsid w:val="00F34579"/>
    <w:rsid w:val="00F357A5"/>
    <w:rsid w:val="00F36035"/>
    <w:rsid w:val="00F3652C"/>
    <w:rsid w:val="00F36B00"/>
    <w:rsid w:val="00F41A40"/>
    <w:rsid w:val="00F41BEB"/>
    <w:rsid w:val="00F41EEE"/>
    <w:rsid w:val="00F42B64"/>
    <w:rsid w:val="00F437BD"/>
    <w:rsid w:val="00F43C6D"/>
    <w:rsid w:val="00F452E4"/>
    <w:rsid w:val="00F460E6"/>
    <w:rsid w:val="00F46E42"/>
    <w:rsid w:val="00F50202"/>
    <w:rsid w:val="00F50A56"/>
    <w:rsid w:val="00F515DA"/>
    <w:rsid w:val="00F51907"/>
    <w:rsid w:val="00F5244C"/>
    <w:rsid w:val="00F53636"/>
    <w:rsid w:val="00F53DF7"/>
    <w:rsid w:val="00F5401A"/>
    <w:rsid w:val="00F60243"/>
    <w:rsid w:val="00F6035D"/>
    <w:rsid w:val="00F60D41"/>
    <w:rsid w:val="00F6137A"/>
    <w:rsid w:val="00F613BF"/>
    <w:rsid w:val="00F62AFF"/>
    <w:rsid w:val="00F6396C"/>
    <w:rsid w:val="00F64566"/>
    <w:rsid w:val="00F65D7A"/>
    <w:rsid w:val="00F67132"/>
    <w:rsid w:val="00F678BC"/>
    <w:rsid w:val="00F67A46"/>
    <w:rsid w:val="00F67FA0"/>
    <w:rsid w:val="00F70587"/>
    <w:rsid w:val="00F707E7"/>
    <w:rsid w:val="00F722E1"/>
    <w:rsid w:val="00F73CE0"/>
    <w:rsid w:val="00F73EBF"/>
    <w:rsid w:val="00F7474F"/>
    <w:rsid w:val="00F74EF7"/>
    <w:rsid w:val="00F759F0"/>
    <w:rsid w:val="00F75A8C"/>
    <w:rsid w:val="00F764D4"/>
    <w:rsid w:val="00F77513"/>
    <w:rsid w:val="00F77FAD"/>
    <w:rsid w:val="00F80777"/>
    <w:rsid w:val="00F824DA"/>
    <w:rsid w:val="00F82ED5"/>
    <w:rsid w:val="00F83DDE"/>
    <w:rsid w:val="00F842A5"/>
    <w:rsid w:val="00F85E8A"/>
    <w:rsid w:val="00F864AC"/>
    <w:rsid w:val="00F86D06"/>
    <w:rsid w:val="00F87481"/>
    <w:rsid w:val="00F877F8"/>
    <w:rsid w:val="00F87E91"/>
    <w:rsid w:val="00F87FFE"/>
    <w:rsid w:val="00F90B2E"/>
    <w:rsid w:val="00F91B75"/>
    <w:rsid w:val="00F92220"/>
    <w:rsid w:val="00F93923"/>
    <w:rsid w:val="00F948B2"/>
    <w:rsid w:val="00F96349"/>
    <w:rsid w:val="00F96C79"/>
    <w:rsid w:val="00F9746A"/>
    <w:rsid w:val="00FA109D"/>
    <w:rsid w:val="00FA174D"/>
    <w:rsid w:val="00FA22B8"/>
    <w:rsid w:val="00FA4AF8"/>
    <w:rsid w:val="00FA5244"/>
    <w:rsid w:val="00FA5B9B"/>
    <w:rsid w:val="00FA692E"/>
    <w:rsid w:val="00FA6F20"/>
    <w:rsid w:val="00FB04FA"/>
    <w:rsid w:val="00FB19BE"/>
    <w:rsid w:val="00FB1DF0"/>
    <w:rsid w:val="00FB1EEE"/>
    <w:rsid w:val="00FB3837"/>
    <w:rsid w:val="00FB4062"/>
    <w:rsid w:val="00FB4462"/>
    <w:rsid w:val="00FB5D5D"/>
    <w:rsid w:val="00FB6923"/>
    <w:rsid w:val="00FB7F52"/>
    <w:rsid w:val="00FC1CF7"/>
    <w:rsid w:val="00FC2830"/>
    <w:rsid w:val="00FC32F5"/>
    <w:rsid w:val="00FC37FF"/>
    <w:rsid w:val="00FC4275"/>
    <w:rsid w:val="00FC47FB"/>
    <w:rsid w:val="00FC4ABE"/>
    <w:rsid w:val="00FC5C74"/>
    <w:rsid w:val="00FC6192"/>
    <w:rsid w:val="00FC624E"/>
    <w:rsid w:val="00FC6F0D"/>
    <w:rsid w:val="00FC6F98"/>
    <w:rsid w:val="00FD0F08"/>
    <w:rsid w:val="00FD2083"/>
    <w:rsid w:val="00FD2B64"/>
    <w:rsid w:val="00FD324B"/>
    <w:rsid w:val="00FD48D2"/>
    <w:rsid w:val="00FD507B"/>
    <w:rsid w:val="00FD5EB9"/>
    <w:rsid w:val="00FD7129"/>
    <w:rsid w:val="00FE0803"/>
    <w:rsid w:val="00FE36B7"/>
    <w:rsid w:val="00FE3BC9"/>
    <w:rsid w:val="00FE3CCE"/>
    <w:rsid w:val="00FE4E8C"/>
    <w:rsid w:val="00FE5E93"/>
    <w:rsid w:val="00FF043D"/>
    <w:rsid w:val="00FF1DDB"/>
    <w:rsid w:val="00FF1E25"/>
    <w:rsid w:val="00FF201D"/>
    <w:rsid w:val="00FF20E7"/>
    <w:rsid w:val="00FF21B3"/>
    <w:rsid w:val="00FF35C1"/>
    <w:rsid w:val="00FF3D98"/>
    <w:rsid w:val="00FF5217"/>
    <w:rsid w:val="00FF64EC"/>
    <w:rsid w:val="00FF6CF2"/>
    <w:rsid w:val="00FF6E65"/>
    <w:rsid w:val="00FF77B6"/>
    <w:rsid w:val="00FF7803"/>
    <w:rsid w:val="00FF798B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18B4B-53C3-44D7-B357-18932044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4"/>
      <w:lang w:eastAsia="en-US"/>
    </w:rPr>
  </w:style>
  <w:style w:type="paragraph" w:styleId="Titre1">
    <w:name w:val="heading 1"/>
    <w:basedOn w:val="Normal"/>
    <w:next w:val="Normal"/>
    <w:qFormat/>
    <w:pPr>
      <w:spacing w:before="240"/>
      <w:jc w:val="center"/>
      <w:outlineLvl w:val="0"/>
    </w:pPr>
    <w:rPr>
      <w:rFonts w:ascii="Arial" w:hAnsi="Arial" w:cs="Arial"/>
      <w:b/>
      <w:bCs/>
      <w:color w:val="FF0000"/>
      <w:sz w:val="40"/>
      <w:szCs w:val="40"/>
      <w:u w:val="double"/>
    </w:rPr>
  </w:style>
  <w:style w:type="paragraph" w:styleId="Titre2">
    <w:name w:val="heading 2"/>
    <w:basedOn w:val="Normal"/>
    <w:next w:val="Normal"/>
    <w:qFormat/>
    <w:pPr>
      <w:spacing w:before="120"/>
      <w:ind w:left="1134"/>
      <w:outlineLvl w:val="1"/>
    </w:pPr>
    <w:rPr>
      <w:b/>
      <w:bCs/>
      <w:color w:val="0000FF"/>
      <w:sz w:val="32"/>
      <w:szCs w:val="32"/>
      <w:u w:val="single"/>
    </w:rPr>
  </w:style>
  <w:style w:type="paragraph" w:styleId="Titre3">
    <w:name w:val="heading 3"/>
    <w:basedOn w:val="Normal"/>
    <w:next w:val="Retraitnormal"/>
    <w:qFormat/>
    <w:pPr>
      <w:ind w:left="351"/>
      <w:outlineLvl w:val="2"/>
    </w:pPr>
    <w:rPr>
      <w:rFonts w:ascii="Arial" w:hAnsi="Arial" w:cs="Arial"/>
      <w:b/>
      <w:bCs/>
      <w:color w:val="00FFFF"/>
      <w:sz w:val="28"/>
      <w:szCs w:val="28"/>
      <w:u w:val="single"/>
    </w:rPr>
  </w:style>
  <w:style w:type="paragraph" w:styleId="Titre4">
    <w:name w:val="heading 4"/>
    <w:basedOn w:val="Normal"/>
    <w:next w:val="Normal"/>
    <w:qFormat/>
    <w:pPr>
      <w:outlineLvl w:val="3"/>
    </w:pPr>
    <w:rPr>
      <w:rFonts w:ascii="Arial" w:hAnsi="Arial" w:cs="Arial"/>
      <w:b/>
      <w:bCs/>
      <w:color w:val="00FF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customStyle="1" w:styleId="adresseenveloppe">
    <w:name w:val="adresse enveloppe"/>
    <w:basedOn w:val="Normal"/>
    <w:pPr>
      <w:framePr w:w="7920" w:h="1980" w:hRule="exact" w:hSpace="141" w:wrap="auto" w:hAnchor="text" w:xAlign="center" w:yAlign="bottom"/>
      <w:ind w:left="2880"/>
    </w:pPr>
    <w:rPr>
      <w:sz w:val="30"/>
      <w:szCs w:val="30"/>
    </w:rPr>
  </w:style>
  <w:style w:type="paragraph" w:styleId="En-tte">
    <w:name w:val="header"/>
    <w:basedOn w:val="Normal"/>
    <w:link w:val="En-tteCar"/>
    <w:rsid w:val="008938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9389C"/>
    <w:rPr>
      <w:rFonts w:ascii="Times New Roman" w:hAnsi="Times New Roman"/>
      <w:sz w:val="24"/>
      <w:szCs w:val="24"/>
      <w:lang w:eastAsia="en-US"/>
    </w:rPr>
  </w:style>
  <w:style w:type="paragraph" w:styleId="Pieddepage">
    <w:name w:val="footer"/>
    <w:basedOn w:val="Normal"/>
    <w:link w:val="PieddepageCar"/>
    <w:rsid w:val="008938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9389C"/>
    <w:rPr>
      <w:rFonts w:ascii="Times New Roman" w:hAnsi="Times New Roman"/>
      <w:sz w:val="24"/>
      <w:szCs w:val="24"/>
      <w:lang w:eastAsia="en-US"/>
    </w:rPr>
  </w:style>
  <w:style w:type="paragraph" w:styleId="NormalWeb">
    <w:name w:val="Normal (Web)"/>
    <w:basedOn w:val="Normal"/>
    <w:rsid w:val="0089389C"/>
  </w:style>
  <w:style w:type="paragraph" w:styleId="Paragraphedeliste">
    <w:name w:val="List Paragraph"/>
    <w:basedOn w:val="Normal"/>
    <w:uiPriority w:val="34"/>
    <w:qFormat/>
    <w:rsid w:val="00C80763"/>
    <w:pPr>
      <w:ind w:left="720"/>
      <w:contextualSpacing/>
    </w:pPr>
  </w:style>
  <w:style w:type="table" w:styleId="Grilledutableau">
    <w:name w:val="Table Grid"/>
    <w:basedOn w:val="TableauNormal"/>
    <w:rsid w:val="00FB1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&#233;d&#233;ric\AppData\Roaming\Microsoft\Mod&#232;les\Word%202013\Canon%20MG535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Canon MG5350.dotx</Template>
  <TotalTime>965</TotalTime>
  <Pages>8</Pages>
  <Words>954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SOLLNER</dc:creator>
  <cp:keywords/>
  <dc:description/>
  <cp:lastModifiedBy>Frédéric SOLLNER</cp:lastModifiedBy>
  <cp:revision>48</cp:revision>
  <dcterms:created xsi:type="dcterms:W3CDTF">2017-07-24T18:12:00Z</dcterms:created>
  <dcterms:modified xsi:type="dcterms:W3CDTF">2019-01-08T07:41:00Z</dcterms:modified>
</cp:coreProperties>
</file>