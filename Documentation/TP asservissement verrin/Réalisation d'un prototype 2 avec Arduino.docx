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33" w:rsidRDefault="00DC01E9" w:rsidP="00F21F1B">
      <w:pPr>
        <w:textAlignment w:val="auto"/>
        <w:rPr>
          <w:lang w:eastAsia="fr-FR"/>
        </w:rPr>
      </w:pPr>
      <w:r>
        <w:rPr>
          <w:rFonts w:ascii="Arial" w:hAnsi="Arial" w:cs="Arial"/>
          <w:noProof/>
          <w:color w:val="000000"/>
          <w:sz w:val="16"/>
          <w:szCs w:val="16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3680135</wp:posOffset>
            </wp:positionH>
            <wp:positionV relativeFrom="paragraph">
              <wp:posOffset>105159</wp:posOffset>
            </wp:positionV>
            <wp:extent cx="3189767" cy="2274253"/>
            <wp:effectExtent l="0" t="0" r="0" b="0"/>
            <wp:wrapSquare wrapText="bothSides"/>
            <wp:docPr id="1" name="Image 1" descr="http://www.conrad.fr/medias/global/ce/1000_1999/1900/1910/1916/191678_RB_00_FB.EPS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nrad.fr/medias/global/ce/1000_1999/1900/1910/1916/191678_RB_00_FB.EPS_1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1" b="14351"/>
                    <a:stretch/>
                  </pic:blipFill>
                  <pic:spPr bwMode="auto">
                    <a:xfrm>
                      <a:off x="0" y="0"/>
                      <a:ext cx="3189767" cy="22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1B2F" w:rsidRPr="0089389C">
        <w:rPr>
          <w:noProof/>
          <w:lang w:eastAsia="fr-FR"/>
        </w:rPr>
        <mc:AlternateContent>
          <mc:Choice Requires="wps">
            <w:drawing>
              <wp:inline distT="0" distB="0" distL="0" distR="0" wp14:anchorId="7C3C5542" wp14:editId="319FB7B1">
                <wp:extent cx="3476847" cy="600075"/>
                <wp:effectExtent l="0" t="0" r="28575" b="27305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76847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2A1B2F" w:rsidRDefault="0067728C" w:rsidP="002A1B2F">
                            <w:pPr>
                              <w:pStyle w:val="NormalWeb"/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 w:rsidRPr="002A1B2F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/>
                                <w:sz w:val="68"/>
                                <w:szCs w:val="68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Réalisation d’un prototype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3C5542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width:273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" fillcolor="white [3201]" strokecolor="black [3200]" strokeweight="1pt">
                <o:lock v:ext="edit" shapetype="t"/>
                <v:textbox style="mso-fit-shape-to-text:t">
                  <w:txbxContent>
                    <w:p w:rsidR="0067728C" w:rsidRPr="002A1B2F" w:rsidRDefault="0067728C" w:rsidP="002A1B2F">
                      <w:pPr>
                        <w:pStyle w:val="NormalWeb"/>
                        <w:jc w:val="center"/>
                        <w:rPr>
                          <w:sz w:val="68"/>
                          <w:szCs w:val="68"/>
                        </w:rPr>
                      </w:pPr>
                      <w:r w:rsidRPr="002A1B2F">
                        <w:rPr>
                          <w:rFonts w:ascii="Edwardian Script ITC" w:hAnsi="Edwardian Script ITC"/>
                          <w:b/>
                          <w:bCs/>
                          <w:color w:val="000000"/>
                          <w:sz w:val="68"/>
                          <w:szCs w:val="68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Réalisation d’un prototype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7A1C" w:rsidRDefault="00007A1C" w:rsidP="00892033">
      <w:pPr>
        <w:rPr>
          <w:lang w:eastAsia="fr-FR"/>
        </w:rPr>
      </w:pPr>
    </w:p>
    <w:p w:rsidR="00327E0D" w:rsidRPr="00327E0D" w:rsidRDefault="002A1B2F" w:rsidP="00892033">
      <w:pPr>
        <w:rPr>
          <w:rFonts w:ascii="Arial Rounded MT Bold" w:hAnsi="Arial Rounded MT Bold"/>
          <w:b/>
          <w:sz w:val="32"/>
          <w:u w:val="single"/>
          <w:lang w:eastAsia="fr-FR"/>
        </w:rPr>
      </w:pPr>
      <w:r w:rsidRPr="00327E0D">
        <w:rPr>
          <w:rFonts w:ascii="Arial Rounded MT Bold" w:hAnsi="Arial Rounded MT Bold"/>
          <w:b/>
          <w:sz w:val="32"/>
          <w:u w:val="single"/>
          <w:lang w:eastAsia="fr-FR"/>
        </w:rPr>
        <w:t>Première partie :</w:t>
      </w:r>
    </w:p>
    <w:p w:rsidR="00007A1C" w:rsidRPr="00327E0D" w:rsidRDefault="002A1B2F" w:rsidP="00892033">
      <w:pPr>
        <w:rPr>
          <w:rFonts w:ascii="Arial Rounded MT Bold" w:hAnsi="Arial Rounded MT Bold"/>
          <w:sz w:val="32"/>
          <w:lang w:eastAsia="fr-FR"/>
        </w:rPr>
      </w:pPr>
      <w:r w:rsidRPr="00327E0D">
        <w:rPr>
          <w:rFonts w:ascii="Arial Rounded MT Bold" w:hAnsi="Arial Rounded MT Bold"/>
          <w:sz w:val="32"/>
          <w:lang w:eastAsia="fr-FR"/>
        </w:rPr>
        <w:t>Vérin électrique asservi</w:t>
      </w:r>
    </w:p>
    <w:p w:rsidR="002A1B2F" w:rsidRPr="00327E0D" w:rsidRDefault="002A1B2F" w:rsidP="00892033">
      <w:pPr>
        <w:rPr>
          <w:rFonts w:ascii="Arial Rounded MT Bold" w:hAnsi="Arial Rounded MT Bold"/>
          <w:b/>
          <w:sz w:val="32"/>
          <w:lang w:eastAsia="fr-FR"/>
        </w:rPr>
      </w:pPr>
    </w:p>
    <w:p w:rsidR="00327E0D" w:rsidRPr="00327E0D" w:rsidRDefault="002A1B2F" w:rsidP="00892033">
      <w:pPr>
        <w:rPr>
          <w:rFonts w:ascii="Arial Rounded MT Bold" w:hAnsi="Arial Rounded MT Bold"/>
          <w:b/>
          <w:sz w:val="32"/>
          <w:u w:val="single"/>
          <w:lang w:eastAsia="fr-FR"/>
        </w:rPr>
      </w:pPr>
      <w:r w:rsidRPr="00327E0D">
        <w:rPr>
          <w:rFonts w:ascii="Arial Rounded MT Bold" w:hAnsi="Arial Rounded MT Bold"/>
          <w:b/>
          <w:sz w:val="32"/>
          <w:u w:val="single"/>
          <w:lang w:eastAsia="fr-FR"/>
        </w:rPr>
        <w:t xml:space="preserve">Seconde partie : </w:t>
      </w:r>
    </w:p>
    <w:p w:rsidR="002A1B2F" w:rsidRPr="00327E0D" w:rsidRDefault="002A1B2F" w:rsidP="00892033">
      <w:pPr>
        <w:rPr>
          <w:rFonts w:ascii="Arial Rounded MT Bold" w:hAnsi="Arial Rounded MT Bold"/>
          <w:sz w:val="32"/>
          <w:lang w:eastAsia="fr-FR"/>
        </w:rPr>
      </w:pPr>
      <w:r w:rsidRPr="00327E0D">
        <w:rPr>
          <w:rFonts w:ascii="Arial Rounded MT Bold" w:hAnsi="Arial Rounded MT Bold"/>
          <w:sz w:val="32"/>
          <w:lang w:eastAsia="fr-FR"/>
        </w:rPr>
        <w:t>Pilote automatique de péniche</w:t>
      </w:r>
    </w:p>
    <w:p w:rsidR="00007A1C" w:rsidRDefault="00007A1C" w:rsidP="00892033">
      <w:pPr>
        <w:rPr>
          <w:lang w:eastAsia="fr-FR"/>
        </w:rPr>
      </w:pPr>
    </w:p>
    <w:p w:rsidR="00657F69" w:rsidRDefault="00A43C4A" w:rsidP="00892033">
      <w:pPr>
        <w:rPr>
          <w:lang w:eastAsia="fr-FR"/>
        </w:rPr>
      </w:pPr>
      <w:r>
        <w:rPr>
          <w:lang w:eastAsia="fr-FR"/>
        </w:rPr>
        <w:t>Le travail s’effectue par îlots de 3 élèves :</w:t>
      </w:r>
    </w:p>
    <w:p w:rsidR="00A43C4A" w:rsidRDefault="00A43C4A" w:rsidP="00A43C4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Un chef de projet qui coordonne le travail, récupère les résultats et rédige le compte rendu.</w:t>
      </w:r>
    </w:p>
    <w:p w:rsidR="00A43C4A" w:rsidRDefault="00A43C4A" w:rsidP="00A43C4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Un expérimentateur qui programme la carte Arduino</w:t>
      </w:r>
    </w:p>
    <w:p w:rsidR="00A43C4A" w:rsidRDefault="00A43C4A" w:rsidP="00A43C4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Un Modélisateur qui élabore les modèles Scilab et effectue le réglage du gain</w:t>
      </w:r>
    </w:p>
    <w:p w:rsidR="00A43C4A" w:rsidRDefault="00A43C4A" w:rsidP="00892033">
      <w:pPr>
        <w:rPr>
          <w:lang w:eastAsia="fr-FR"/>
        </w:rPr>
      </w:pPr>
    </w:p>
    <w:p w:rsidR="00007A1C" w:rsidRDefault="00657F69" w:rsidP="00657F69">
      <w:pPr>
        <w:pStyle w:val="Titre1"/>
        <w:rPr>
          <w:lang w:eastAsia="fr-FR"/>
        </w:rPr>
      </w:pPr>
      <w:r>
        <w:rPr>
          <w:lang w:eastAsia="fr-FR"/>
        </w:rPr>
        <w:t>Compétences attendues</w:t>
      </w:r>
    </w:p>
    <w:p w:rsidR="00007A1C" w:rsidRDefault="00657F69" w:rsidP="00892033">
      <w:pPr>
        <w:rPr>
          <w:lang w:eastAsia="fr-FR"/>
        </w:rPr>
      </w:pPr>
      <w:r w:rsidRPr="00007A1C">
        <w:rPr>
          <w:rFonts w:ascii="Arial" w:hAnsi="Arial" w:cs="Arial"/>
          <w:b/>
          <w:bCs/>
          <w:sz w:val="20"/>
          <w:szCs w:val="20"/>
          <w:lang w:eastAsia="fr-FR"/>
        </w:rPr>
        <w:t>ANALYSER</w:t>
      </w:r>
      <w:r>
        <w:rPr>
          <w:rFonts w:ascii="Arial" w:hAnsi="Arial" w:cs="Arial"/>
          <w:b/>
          <w:bCs/>
          <w:sz w:val="20"/>
          <w:szCs w:val="20"/>
          <w:lang w:eastAsia="fr-FR"/>
        </w:rPr>
        <w:t xml:space="preserve"> (S1-S2-S3)</w:t>
      </w:r>
    </w:p>
    <w:tbl>
      <w:tblPr>
        <w:tblW w:w="10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4881"/>
        <w:gridCol w:w="4235"/>
      </w:tblGrid>
      <w:tr w:rsidR="00657F69" w:rsidRPr="00007A1C" w:rsidTr="00D525E8">
        <w:trPr>
          <w:trHeight w:val="76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DC1 Systèmes et informations</w:t>
            </w:r>
          </w:p>
        </w:tc>
        <w:tc>
          <w:tcPr>
            <w:tcW w:w="4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Architecture générale d'un produit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Analyse structurelle et comportementale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Chaîne d'information, chaîne d'énergie.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Analyser un système d’un point de vue structurel et comportemental</w:t>
            </w:r>
          </w:p>
        </w:tc>
      </w:tr>
      <w:tr w:rsidR="00657F69" w:rsidRPr="00007A1C" w:rsidTr="00D525E8">
        <w:trPr>
          <w:trHeight w:val="76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DC1 Systèmes et informations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Transmetteurs de puissance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Caractéristiques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Domaines d'application.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Analyser une solution de transmission de puissance</w:t>
            </w:r>
          </w:p>
        </w:tc>
      </w:tr>
      <w:tr w:rsidR="00657F69" w:rsidRPr="00007A1C" w:rsidTr="00D525E8">
        <w:trPr>
          <w:trHeight w:val="204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Structure des systèmes asservis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Définition et structure d'un système asservi : chaîne directe (ou chaîne d'action), chaîne de retour (ou chaîne d'acquisition), comparateur et écart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Consigne, perturbation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Régulation, poursuite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Définition des performances : rapidité, précision et stabilité.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Justifier la nécessité d’un asservissement (analyse du couple performances/perturbations)</w:t>
            </w:r>
          </w:p>
        </w:tc>
      </w:tr>
      <w:tr w:rsidR="00657F69" w:rsidRPr="00007A1C" w:rsidTr="00D525E8">
        <w:trPr>
          <w:trHeight w:val="76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DC1 Systèmes et informations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Association de pré actionneurs et d’actionneurs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Caractéristiques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Domaines d'application.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Analyser une association de pré actionneurs et d'actionneurs</w:t>
            </w:r>
          </w:p>
        </w:tc>
      </w:tr>
      <w:tr w:rsidR="00657F69" w:rsidRPr="00007A1C" w:rsidTr="00D525E8">
        <w:trPr>
          <w:trHeight w:val="76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DC1 Systèmes et informations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Commandes programmables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Fonctions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Composants programmables.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Identifier les caractéristiques de la commande, E/S analogiques, numériques</w:t>
            </w:r>
          </w:p>
        </w:tc>
      </w:tr>
      <w:tr w:rsidR="00657F69" w:rsidRPr="00007A1C" w:rsidTr="00D525E8">
        <w:trPr>
          <w:trHeight w:val="102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DC1 Systèmes et informations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Description fonctionnelle des systèmes de traitement de l'information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Architecture générale de la chaîne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d'information.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Identifier et décrire les composants associés au traitement de l’information</w:t>
            </w:r>
          </w:p>
        </w:tc>
      </w:tr>
      <w:tr w:rsidR="00657F69" w:rsidRPr="00007A1C" w:rsidTr="00D525E8">
        <w:trPr>
          <w:trHeight w:val="102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DC1 Systèmes et informations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Information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Définition et nature, information et support d'information;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Information discrète (TOR et numérique), codage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Information analogique.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Identifier la nature et le support d’information</w:t>
            </w:r>
          </w:p>
        </w:tc>
      </w:tr>
      <w:tr w:rsidR="00657F69" w:rsidRPr="00007A1C" w:rsidTr="00D525E8">
        <w:trPr>
          <w:trHeight w:val="127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DC1 Systèmes et informations</w:t>
            </w:r>
          </w:p>
        </w:tc>
        <w:tc>
          <w:tcPr>
            <w:tcW w:w="4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Capteurs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Fonctions 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Nature des grandeurs physiques d'entrées et de sorties;</w:t>
            </w: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Nature du signal, support de l’information.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hideMark/>
          </w:tcPr>
          <w:p w:rsidR="00657F69" w:rsidRPr="00007A1C" w:rsidRDefault="00657F69" w:rsidP="00007A1C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007A1C">
              <w:rPr>
                <w:rFonts w:ascii="Arial" w:hAnsi="Arial" w:cs="Arial"/>
                <w:sz w:val="20"/>
                <w:szCs w:val="20"/>
                <w:lang w:eastAsia="fr-FR"/>
              </w:rPr>
              <w:t>Caractériser un capteur (grandeur physique observée et utilisable, transducteur)</w:t>
            </w:r>
          </w:p>
        </w:tc>
      </w:tr>
    </w:tbl>
    <w:p w:rsidR="002A1B2F" w:rsidRDefault="002A1B2F" w:rsidP="002A1B2F">
      <w:pPr>
        <w:rPr>
          <w:lang w:eastAsia="fr-FR"/>
        </w:rPr>
      </w:pPr>
    </w:p>
    <w:p w:rsidR="002A1B2F" w:rsidRDefault="002A1B2F" w:rsidP="002A1B2F">
      <w:pPr>
        <w:rPr>
          <w:lang w:eastAsia="fr-FR"/>
        </w:rPr>
      </w:pPr>
    </w:p>
    <w:p w:rsidR="00981E51" w:rsidRDefault="003D46AB" w:rsidP="00D525E8">
      <w:pPr>
        <w:rPr>
          <w:rFonts w:ascii="Arial" w:hAnsi="Arial" w:cs="Arial"/>
          <w:b/>
          <w:bCs/>
          <w:sz w:val="20"/>
          <w:szCs w:val="20"/>
          <w:lang w:eastAsia="fr-FR"/>
        </w:rPr>
      </w:pPr>
      <w:r w:rsidRPr="00981E51">
        <w:rPr>
          <w:rFonts w:ascii="Arial" w:hAnsi="Arial" w:cs="Arial"/>
          <w:b/>
          <w:bCs/>
          <w:sz w:val="20"/>
          <w:szCs w:val="20"/>
          <w:lang w:eastAsia="fr-FR"/>
        </w:rPr>
        <w:lastRenderedPageBreak/>
        <w:t>MODELISER</w:t>
      </w:r>
      <w:r>
        <w:rPr>
          <w:rFonts w:ascii="Arial" w:hAnsi="Arial" w:cs="Arial"/>
          <w:b/>
          <w:bCs/>
          <w:sz w:val="20"/>
          <w:szCs w:val="20"/>
          <w:lang w:eastAsia="fr-FR"/>
        </w:rPr>
        <w:t xml:space="preserve"> (S1,S3,S4)</w:t>
      </w:r>
    </w:p>
    <w:tbl>
      <w:tblPr>
        <w:tblW w:w="1076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4876"/>
        <w:gridCol w:w="4252"/>
      </w:tblGrid>
      <w:tr w:rsidR="002A1B2F" w:rsidRPr="00981E51" w:rsidTr="002A1B2F">
        <w:trPr>
          <w:trHeight w:val="127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Systèmes linéaires continus et invariants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Modélisation par équations différentielles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Représentation par fonction de transfert (formalisme de Laplace)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Modèles canoniques 1er et 2ème ordre.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Identifier le comportement d’un système pour l’assimiler à un modèle canonique, à partir d’une réponse temporelle ou fréquentielle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Établir un modèle de comportement à partir de relevés expérimentaux</w:t>
            </w:r>
          </w:p>
        </w:tc>
      </w:tr>
      <w:tr w:rsidR="002A1B2F" w:rsidRPr="00981E51" w:rsidTr="002A1B2F">
        <w:trPr>
          <w:trHeight w:val="127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Systèmes linéaires continus invariants asservis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Représentation par schémabloc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Fonction de transfert en boucle ouverte et en boucle fermée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Classe d’un système.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Écrire un schéma bloc du système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Déterminer les fonctions de transfert du système en boucle ouverte et en boucle fermée</w:t>
            </w:r>
          </w:p>
        </w:tc>
      </w:tr>
      <w:tr w:rsidR="002A1B2F" w:rsidRPr="00981E51" w:rsidTr="002A1B2F">
        <w:trPr>
          <w:trHeight w:val="127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2A1B2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Systèmes non linéaires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Modèle de non linéarité (hystérésis, saturation, seuil,</w:t>
            </w:r>
            <w:r>
              <w:rPr>
                <w:rFonts w:ascii="Arial" w:hAnsi="Arial" w:cs="Arial"/>
                <w:sz w:val="20"/>
                <w:szCs w:val="20"/>
                <w:lang w:eastAsia="fr-FR"/>
              </w:rPr>
              <w:t xml:space="preserve"> 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retard)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Linéarisation du comportement des systèmes non linéaires continus.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Identifier les non linéarités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Identifier le point de fonctionnement pour la linéarisation du modèle du système non linéaire</w:t>
            </w:r>
          </w:p>
        </w:tc>
      </w:tr>
      <w:tr w:rsidR="002A1B2F" w:rsidRPr="00981E51" w:rsidTr="002A1B2F">
        <w:trPr>
          <w:trHeight w:val="229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Modélisation des systèmes asservis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Stabilité :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définition, nature de l’instabilité (apériodique, oscillatoire),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contraintes technologiques engendrées,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interprétation dans le plan des pôles,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critère du revers,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marges de stabilité,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dépassement.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Caractériser la stabilité (marges de stabilité)</w:t>
            </w:r>
          </w:p>
        </w:tc>
      </w:tr>
      <w:tr w:rsidR="002A1B2F" w:rsidRPr="00981E51" w:rsidTr="002A1B2F">
        <w:trPr>
          <w:trHeight w:val="229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2A1B2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Modélisation des systèmes asservis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Performances et réglages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Précision d’un système asservi en régime permanent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pour une entrée en échelon, une entrée en rampe, une entrée en accélération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Rapidité d’un système asservi :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temps de réponse,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bande passante.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Justifier une simplification du modèle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Déterminer l’influence du gain et de la classe de la fonction de transfert en boucle ouverte sur la précision et la rapidité</w:t>
            </w:r>
          </w:p>
        </w:tc>
      </w:tr>
      <w:tr w:rsidR="002A1B2F" w:rsidRPr="00981E51" w:rsidTr="002A1B2F">
        <w:trPr>
          <w:trHeight w:val="204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Modélisation des systèmes asservis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Amélioration des performances d’un système asservi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critères graphiques de stabilité dans les plans de Black, Bode, marges de stabilité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influence et réglage d’une correction proportionnelle, intégrale, dérivée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- prise en compte d’une perturbation constante, créneau ou sinusoïdale.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Mener une démarche de réglage d’un correcteur pour obtenir les performances attendues</w:t>
            </w:r>
          </w:p>
        </w:tc>
      </w:tr>
      <w:tr w:rsidR="002A1B2F" w:rsidRPr="00981E51" w:rsidTr="002A1B2F">
        <w:trPr>
          <w:trHeight w:val="76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DC4 Systèmes linéaires continus invariants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Systèmes asservis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Point de fonctionnement ;</w:t>
            </w: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br/>
              <w:t>· Non-linéarités (hystérésis, saturation, seuil…).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2A1B2F" w:rsidRPr="00981E51" w:rsidRDefault="002A1B2F" w:rsidP="00981E5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981E51">
              <w:rPr>
                <w:rFonts w:ascii="Arial" w:hAnsi="Arial" w:cs="Arial"/>
                <w:sz w:val="20"/>
                <w:szCs w:val="20"/>
                <w:lang w:eastAsia="fr-FR"/>
              </w:rPr>
              <w:t>Vérifier la cohérence du modèle choisi avec les résultats d’expérimentation ou/et de simulation</w:t>
            </w:r>
          </w:p>
        </w:tc>
      </w:tr>
    </w:tbl>
    <w:p w:rsidR="00981E51" w:rsidRDefault="00981E51" w:rsidP="00D525E8">
      <w:pPr>
        <w:rPr>
          <w:rFonts w:ascii="Arial" w:hAnsi="Arial" w:cs="Arial"/>
          <w:b/>
          <w:bCs/>
          <w:sz w:val="20"/>
          <w:szCs w:val="20"/>
          <w:lang w:eastAsia="fr-FR"/>
        </w:rPr>
      </w:pPr>
    </w:p>
    <w:p w:rsidR="00981E51" w:rsidRDefault="00981E51" w:rsidP="00D525E8">
      <w:pPr>
        <w:rPr>
          <w:rFonts w:ascii="Arial" w:hAnsi="Arial" w:cs="Arial"/>
          <w:b/>
          <w:bCs/>
          <w:sz w:val="20"/>
          <w:szCs w:val="20"/>
          <w:lang w:eastAsia="fr-FR"/>
        </w:rPr>
      </w:pPr>
    </w:p>
    <w:p w:rsidR="00D525E8" w:rsidRDefault="00D525E8" w:rsidP="00D525E8">
      <w:pPr>
        <w:rPr>
          <w:lang w:eastAsia="fr-FR"/>
        </w:rPr>
      </w:pPr>
      <w:r w:rsidRPr="00D525E8">
        <w:rPr>
          <w:rFonts w:ascii="Arial" w:hAnsi="Arial" w:cs="Arial"/>
          <w:b/>
          <w:bCs/>
          <w:sz w:val="20"/>
          <w:szCs w:val="20"/>
          <w:lang w:eastAsia="fr-FR"/>
        </w:rPr>
        <w:t>REALISER</w:t>
      </w:r>
      <w:r>
        <w:rPr>
          <w:rFonts w:ascii="Arial" w:hAnsi="Arial" w:cs="Arial"/>
          <w:b/>
          <w:bCs/>
          <w:sz w:val="20"/>
          <w:szCs w:val="20"/>
          <w:lang w:eastAsia="fr-FR"/>
        </w:rPr>
        <w:t xml:space="preserve"> (S4)</w:t>
      </w:r>
    </w:p>
    <w:tbl>
      <w:tblPr>
        <w:tblW w:w="1076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75"/>
        <w:gridCol w:w="2693"/>
        <w:gridCol w:w="5245"/>
      </w:tblGrid>
      <w:tr w:rsidR="00D525E8" w:rsidRPr="00D525E8" w:rsidTr="0027325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D525E8" w:rsidRPr="00D525E8" w:rsidRDefault="00D525E8" w:rsidP="002B442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D525E8">
              <w:rPr>
                <w:rFonts w:ascii="Arial" w:hAnsi="Arial" w:cs="Arial"/>
                <w:sz w:val="20"/>
                <w:szCs w:val="20"/>
                <w:lang w:eastAsia="fr-FR"/>
              </w:rPr>
              <w:t>DC8 ANALYSER CONCEVOIR et REALISER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D525E8" w:rsidRPr="00D525E8" w:rsidRDefault="00D525E8" w:rsidP="002B442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</w:pPr>
            <w:r w:rsidRPr="00D525E8">
              <w:rPr>
                <w:rFonts w:ascii="Arial" w:hAnsi="Arial" w:cs="Arial"/>
                <w:b/>
                <w:bCs/>
                <w:sz w:val="20"/>
                <w:szCs w:val="20"/>
                <w:lang w:eastAsia="fr-FR"/>
              </w:rPr>
              <w:t>Réalisation d’un prototype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D525E8" w:rsidRPr="00D525E8" w:rsidRDefault="00D525E8" w:rsidP="002B442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0"/>
                <w:szCs w:val="20"/>
                <w:lang w:eastAsia="fr-FR"/>
              </w:rPr>
            </w:pPr>
            <w:r w:rsidRPr="00D525E8">
              <w:rPr>
                <w:rFonts w:ascii="Arial" w:hAnsi="Arial" w:cs="Arial"/>
                <w:sz w:val="20"/>
                <w:szCs w:val="20"/>
                <w:lang w:eastAsia="fr-FR"/>
              </w:rPr>
              <w:t>Réaliser tout ou partie d’un prototype</w:t>
            </w:r>
            <w:r w:rsidRPr="00D525E8">
              <w:rPr>
                <w:rFonts w:ascii="Arial" w:hAnsi="Arial" w:cs="Arial"/>
                <w:sz w:val="20"/>
                <w:szCs w:val="20"/>
                <w:lang w:eastAsia="fr-FR"/>
              </w:rPr>
              <w:br/>
              <w:t>Valider l’architecture fonctionnelle et structurelle</w:t>
            </w:r>
            <w:r w:rsidRPr="00D525E8">
              <w:rPr>
                <w:rFonts w:ascii="Arial" w:hAnsi="Arial" w:cs="Arial"/>
                <w:sz w:val="20"/>
                <w:szCs w:val="20"/>
                <w:lang w:eastAsia="fr-FR"/>
              </w:rPr>
              <w:br/>
              <w:t>Valider les choix des composants vis-à-vis des performances attendues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D525E8" w:rsidRPr="00D525E8" w:rsidRDefault="00D525E8" w:rsidP="002B442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i/>
                <w:iCs/>
                <w:sz w:val="20"/>
                <w:szCs w:val="20"/>
                <w:lang w:eastAsia="fr-FR"/>
              </w:rPr>
            </w:pPr>
            <w:r w:rsidRPr="00D525E8">
              <w:rPr>
                <w:rFonts w:ascii="Arial" w:hAnsi="Arial" w:cs="Arial"/>
                <w:i/>
                <w:iCs/>
                <w:sz w:val="20"/>
                <w:szCs w:val="20"/>
                <w:lang w:eastAsia="fr-FR"/>
              </w:rPr>
              <w:t>L’acquisition de savoir-faire professionnels est exclue.</w:t>
            </w:r>
            <w:r w:rsidRPr="00D525E8">
              <w:rPr>
                <w:rFonts w:ascii="Arial" w:hAnsi="Arial" w:cs="Arial"/>
                <w:i/>
                <w:iCs/>
                <w:sz w:val="20"/>
                <w:szCs w:val="20"/>
                <w:lang w:eastAsia="fr-FR"/>
              </w:rPr>
              <w:br/>
              <w:t>On se limitera à :</w:t>
            </w:r>
            <w:r w:rsidRPr="00D525E8">
              <w:rPr>
                <w:rFonts w:ascii="Arial" w:hAnsi="Arial" w:cs="Arial"/>
                <w:i/>
                <w:iCs/>
                <w:sz w:val="20"/>
                <w:szCs w:val="20"/>
                <w:lang w:eastAsia="fr-FR"/>
              </w:rPr>
              <w:br/>
              <w:t>- réaliser une pièce prototype ;</w:t>
            </w:r>
            <w:r w:rsidRPr="00D525E8">
              <w:rPr>
                <w:rFonts w:ascii="Arial" w:hAnsi="Arial" w:cs="Arial"/>
                <w:i/>
                <w:iCs/>
                <w:sz w:val="20"/>
                <w:szCs w:val="20"/>
                <w:lang w:eastAsia="fr-FR"/>
              </w:rPr>
              <w:br/>
              <w:t>- implanter (alimenter, paramétrer) une carte de commande dans son environnement matériel ;</w:t>
            </w:r>
            <w:r w:rsidRPr="00D525E8">
              <w:rPr>
                <w:rFonts w:ascii="Arial" w:hAnsi="Arial" w:cs="Arial"/>
                <w:i/>
                <w:iCs/>
                <w:sz w:val="20"/>
                <w:szCs w:val="20"/>
                <w:lang w:eastAsia="fr-FR"/>
              </w:rPr>
              <w:br/>
              <w:t>- programmer à partir d’outils graphiques.</w:t>
            </w:r>
            <w:r w:rsidRPr="00D525E8">
              <w:rPr>
                <w:rFonts w:ascii="Arial" w:hAnsi="Arial" w:cs="Arial"/>
                <w:i/>
                <w:iCs/>
                <w:sz w:val="20"/>
                <w:szCs w:val="20"/>
                <w:lang w:eastAsia="fr-FR"/>
              </w:rPr>
              <w:br/>
              <w:t>Les langages de programmation ne donnent pas lieu à évaluation.</w:t>
            </w:r>
          </w:p>
        </w:tc>
      </w:tr>
    </w:tbl>
    <w:p w:rsidR="00D525E8" w:rsidRDefault="00D525E8" w:rsidP="00D525E8">
      <w:pPr>
        <w:rPr>
          <w:lang w:eastAsia="fr-FR"/>
        </w:rPr>
      </w:pPr>
    </w:p>
    <w:p w:rsidR="002A1B2F" w:rsidRDefault="002A1B2F" w:rsidP="00D525E8">
      <w:pPr>
        <w:rPr>
          <w:lang w:eastAsia="fr-FR"/>
        </w:rPr>
      </w:pPr>
    </w:p>
    <w:p w:rsidR="002A1B2F" w:rsidRDefault="002A1B2F" w:rsidP="00D525E8">
      <w:pPr>
        <w:rPr>
          <w:lang w:eastAsia="fr-FR"/>
        </w:rPr>
      </w:pPr>
    </w:p>
    <w:p w:rsidR="002A1B2F" w:rsidRDefault="002A1B2F" w:rsidP="002A1B2F">
      <w:pPr>
        <w:jc w:val="center"/>
        <w:rPr>
          <w:lang w:eastAsia="fr-FR"/>
        </w:rPr>
      </w:pPr>
      <w:r w:rsidRPr="0089389C"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2B57D0D8" wp14:editId="62F3B653">
                <wp:extent cx="3476847" cy="600075"/>
                <wp:effectExtent l="0" t="0" r="28575" b="27305"/>
                <wp:docPr id="1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76847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728C" w:rsidRDefault="0067728C" w:rsidP="002A1B2F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Vérin électrique asservi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7D0D8" id="_x0000_s1027" type="#_x0000_t202" style="width:273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" fillcolor="window" strokecolor="windowText" strokeweight="1pt">
                <o:lock v:ext="edit" shapetype="t"/>
                <v:textbox style="mso-fit-shape-to-text:t">
                  <w:txbxContent>
                    <w:p w:rsidR="0067728C" w:rsidRDefault="0067728C" w:rsidP="002A1B2F">
                      <w:pPr>
                        <w:pStyle w:val="NormalWeb"/>
                        <w:jc w:val="center"/>
                      </w:pPr>
                      <w:r>
                        <w:rPr>
                          <w:rFonts w:ascii="Edwardian Script ITC" w:hAnsi="Edwardian Script ITC"/>
                          <w:b/>
                          <w:bCs/>
                          <w:color w:val="0000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Vérin électrique asservi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1F1B" w:rsidRDefault="00F21F1B" w:rsidP="00F21F1B">
      <w:pPr>
        <w:rPr>
          <w:lang w:eastAsia="fr-FR"/>
        </w:rPr>
      </w:pPr>
      <w:r>
        <w:rPr>
          <w:lang w:eastAsia="fr-FR"/>
        </w:rPr>
        <w:t>Partie commune</w:t>
      </w:r>
      <w:r w:rsidR="00EE7FC0">
        <w:rPr>
          <w:lang w:eastAsia="fr-FR"/>
        </w:rPr>
        <w:t xml:space="preserve"> aux 3 élèves : </w:t>
      </w:r>
      <w:r w:rsidR="00EE7FC0">
        <w:rPr>
          <w:lang w:eastAsia="fr-FR"/>
        </w:rPr>
        <w:tab/>
        <w:t>Questions 1 à 4</w:t>
      </w:r>
      <w:r w:rsidR="00EE7FC0" w:rsidRPr="00EE7FC0">
        <w:rPr>
          <w:lang w:eastAsia="fr-FR"/>
        </w:rPr>
        <w:t xml:space="preserve"> </w:t>
      </w:r>
      <w:r w:rsidR="00EE7FC0">
        <w:rPr>
          <w:lang w:eastAsia="fr-FR"/>
        </w:rPr>
        <w:t>et 14</w:t>
      </w:r>
    </w:p>
    <w:p w:rsidR="00F21F1B" w:rsidRDefault="00F21F1B" w:rsidP="00F21F1B">
      <w:pPr>
        <w:rPr>
          <w:lang w:eastAsia="fr-FR"/>
        </w:rPr>
      </w:pPr>
      <w:r>
        <w:rPr>
          <w:lang w:eastAsia="fr-FR"/>
        </w:rPr>
        <w:t xml:space="preserve">Travail de </w:t>
      </w:r>
      <w:r w:rsidR="00EE7FC0">
        <w:rPr>
          <w:lang w:eastAsia="fr-FR"/>
        </w:rPr>
        <w:t xml:space="preserve">l’expérimentateur : </w:t>
      </w:r>
      <w:r w:rsidR="00EE7FC0">
        <w:rPr>
          <w:lang w:eastAsia="fr-FR"/>
        </w:rPr>
        <w:tab/>
        <w:t>Questions 5</w:t>
      </w:r>
      <w:r>
        <w:rPr>
          <w:lang w:eastAsia="fr-FR"/>
        </w:rPr>
        <w:t xml:space="preserve"> à </w:t>
      </w:r>
      <w:r w:rsidR="00EE7FC0">
        <w:rPr>
          <w:lang w:eastAsia="fr-FR"/>
        </w:rPr>
        <w:t>7</w:t>
      </w:r>
      <w:r>
        <w:rPr>
          <w:lang w:eastAsia="fr-FR"/>
        </w:rPr>
        <w:t xml:space="preserve"> </w:t>
      </w:r>
    </w:p>
    <w:p w:rsidR="00F21F1B" w:rsidRDefault="00F21F1B" w:rsidP="00F21F1B">
      <w:pPr>
        <w:rPr>
          <w:lang w:eastAsia="fr-FR"/>
        </w:rPr>
      </w:pPr>
      <w:r>
        <w:rPr>
          <w:lang w:eastAsia="fr-FR"/>
        </w:rPr>
        <w:t xml:space="preserve">Travail du modélisateur : </w:t>
      </w:r>
      <w:r>
        <w:rPr>
          <w:lang w:eastAsia="fr-FR"/>
        </w:rPr>
        <w:tab/>
      </w:r>
      <w:r>
        <w:rPr>
          <w:lang w:eastAsia="fr-FR"/>
        </w:rPr>
        <w:tab/>
        <w:t xml:space="preserve">Questions </w:t>
      </w:r>
      <w:r w:rsidR="00EE7FC0">
        <w:rPr>
          <w:lang w:eastAsia="fr-FR"/>
        </w:rPr>
        <w:t>8</w:t>
      </w:r>
      <w:r>
        <w:rPr>
          <w:lang w:eastAsia="fr-FR"/>
        </w:rPr>
        <w:t xml:space="preserve"> à 13 </w:t>
      </w:r>
    </w:p>
    <w:p w:rsidR="002E6CD0" w:rsidRDefault="002E6CD0" w:rsidP="002E6CD0">
      <w:pPr>
        <w:pStyle w:val="Titre1"/>
        <w:rPr>
          <w:lang w:eastAsia="fr-FR"/>
        </w:rPr>
      </w:pPr>
      <w:r>
        <w:rPr>
          <w:lang w:eastAsia="fr-FR"/>
        </w:rPr>
        <w:t>Description du système et de sa commande</w:t>
      </w:r>
    </w:p>
    <w:p w:rsidR="00892033" w:rsidRPr="00892033" w:rsidRDefault="00892033" w:rsidP="002474F6">
      <w:pPr>
        <w:pStyle w:val="Titre2"/>
        <w:rPr>
          <w:lang w:eastAsia="fr-FR"/>
        </w:rPr>
      </w:pPr>
      <w:r w:rsidRPr="00892033">
        <w:rPr>
          <w:lang w:eastAsia="fr-FR"/>
        </w:rPr>
        <w:t>Description</w:t>
      </w:r>
      <w:r w:rsidR="002474F6">
        <w:rPr>
          <w:lang w:eastAsia="fr-FR"/>
        </w:rPr>
        <w:t xml:space="preserve"> de l’actionneur :</w:t>
      </w:r>
    </w:p>
    <w:p w:rsidR="00892033" w:rsidRDefault="00893F39" w:rsidP="00892033">
      <w:pPr>
        <w:rPr>
          <w:lang w:eastAsia="fr-FR"/>
        </w:rPr>
      </w:pPr>
      <w:r>
        <w:rPr>
          <w:lang w:eastAsia="fr-FR"/>
        </w:rPr>
        <w:tab/>
        <w:t>Il est animé par un p</w:t>
      </w:r>
      <w:r w:rsidR="002474F6">
        <w:rPr>
          <w:lang w:eastAsia="fr-FR"/>
        </w:rPr>
        <w:t>etit moteur</w:t>
      </w:r>
      <w:r w:rsidR="00892033" w:rsidRPr="00892033">
        <w:rPr>
          <w:lang w:eastAsia="fr-FR"/>
        </w:rPr>
        <w:t xml:space="preserve"> </w:t>
      </w:r>
      <w:r w:rsidR="002474F6">
        <w:rPr>
          <w:lang w:eastAsia="fr-FR"/>
        </w:rPr>
        <w:t>à courant continu</w:t>
      </w:r>
      <w:r w:rsidR="00892033" w:rsidRPr="00892033">
        <w:rPr>
          <w:lang w:eastAsia="fr-FR"/>
        </w:rPr>
        <w:t>, avec vis trapézoïdale et butée</w:t>
      </w:r>
      <w:r w:rsidR="00B34749">
        <w:rPr>
          <w:lang w:eastAsia="fr-FR"/>
        </w:rPr>
        <w:t>s</w:t>
      </w:r>
      <w:r w:rsidR="00892033" w:rsidRPr="00892033">
        <w:rPr>
          <w:lang w:eastAsia="fr-FR"/>
        </w:rPr>
        <w:t xml:space="preserve"> de fin de course. </w:t>
      </w:r>
      <w:r w:rsidR="00B34749" w:rsidRPr="00892033">
        <w:rPr>
          <w:lang w:eastAsia="fr-FR"/>
        </w:rPr>
        <w:t xml:space="preserve">La vitesse </w:t>
      </w:r>
      <w:r w:rsidR="00B34749">
        <w:rPr>
          <w:lang w:eastAsia="fr-FR"/>
        </w:rPr>
        <w:t>peut</w:t>
      </w:r>
      <w:r w:rsidR="00B34749" w:rsidRPr="00892033">
        <w:rPr>
          <w:lang w:eastAsia="fr-FR"/>
        </w:rPr>
        <w:t xml:space="preserve"> être réduite par une diminution de la tension appliquée.</w:t>
      </w:r>
      <w:r w:rsidR="00B34749">
        <w:rPr>
          <w:lang w:eastAsia="fr-FR"/>
        </w:rPr>
        <w:t xml:space="preserve"> </w:t>
      </w:r>
      <w:r w:rsidR="00AA0E5C">
        <w:rPr>
          <w:lang w:eastAsia="fr-FR"/>
        </w:rPr>
        <w:t>L</w:t>
      </w:r>
      <w:r w:rsidR="00892033" w:rsidRPr="00892033">
        <w:rPr>
          <w:lang w:eastAsia="fr-FR"/>
        </w:rPr>
        <w:t xml:space="preserve">a modification </w:t>
      </w:r>
      <w:r w:rsidR="00AA0E5C">
        <w:rPr>
          <w:lang w:eastAsia="fr-FR"/>
        </w:rPr>
        <w:t>du sens se fait</w:t>
      </w:r>
      <w:r w:rsidR="00892033" w:rsidRPr="00892033">
        <w:rPr>
          <w:lang w:eastAsia="fr-FR"/>
        </w:rPr>
        <w:t xml:space="preserve"> par permutation de la polarité. </w:t>
      </w:r>
      <w:r w:rsidR="00B34749">
        <w:rPr>
          <w:lang w:eastAsia="fr-FR"/>
        </w:rPr>
        <w:t>Un</w:t>
      </w:r>
      <w:r w:rsidR="00892033" w:rsidRPr="00892033">
        <w:rPr>
          <w:lang w:eastAsia="fr-FR"/>
        </w:rPr>
        <w:t xml:space="preserve"> potentiomètre</w:t>
      </w:r>
      <w:r w:rsidR="00B34749">
        <w:rPr>
          <w:lang w:eastAsia="fr-FR"/>
        </w:rPr>
        <w:t xml:space="preserve"> renvoie une tension proportionnelle à la longueur de tige sortie</w:t>
      </w:r>
      <w:r w:rsidR="00892033" w:rsidRPr="00892033">
        <w:rPr>
          <w:lang w:eastAsia="fr-FR"/>
        </w:rPr>
        <w:t>.</w:t>
      </w:r>
    </w:p>
    <w:p w:rsidR="00AB390D" w:rsidRPr="00892033" w:rsidRDefault="00AB390D" w:rsidP="00892033">
      <w:pPr>
        <w:rPr>
          <w:lang w:eastAsia="fr-FR"/>
        </w:rPr>
      </w:pPr>
    </w:p>
    <w:p w:rsidR="00892033" w:rsidRDefault="00892033" w:rsidP="00892033">
      <w:pPr>
        <w:rPr>
          <w:lang w:eastAsia="fr-FR"/>
        </w:rPr>
      </w:pPr>
      <w:r w:rsidRPr="00892033">
        <w:rPr>
          <w:lang w:eastAsia="fr-FR"/>
        </w:rPr>
        <w:t>Caractéristiques techniques</w:t>
      </w:r>
      <w:r w:rsidR="002474F6">
        <w:rPr>
          <w:lang w:eastAsia="fr-FR"/>
        </w:rPr>
        <w:t> </w:t>
      </w:r>
      <w:r w:rsidR="00963AFB">
        <w:rPr>
          <w:lang w:eastAsia="fr-FR"/>
        </w:rPr>
        <w:t>:</w:t>
      </w:r>
      <w:r w:rsidRPr="00892033">
        <w:rPr>
          <w:lang w:eastAsia="fr-FR"/>
        </w:rPr>
        <w:t xml:space="preserve"> </w:t>
      </w:r>
    </w:p>
    <w:tbl>
      <w:tblPr>
        <w:tblStyle w:val="Grilledutableau"/>
        <w:tblW w:w="10763" w:type="dxa"/>
        <w:tblLook w:val="04A0" w:firstRow="1" w:lastRow="0" w:firstColumn="1" w:lastColumn="0" w:noHBand="0" w:noVBand="1"/>
      </w:tblPr>
      <w:tblGrid>
        <w:gridCol w:w="4248"/>
        <w:gridCol w:w="6515"/>
      </w:tblGrid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Fabricant N°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16012114CR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Référence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DLA-12-10-A-200-POT-IP65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Démultiplication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10:1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Indice de protection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IP65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AB390D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>Type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Vérin électrique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AB390D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>Spécificité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Avec potentiomètre intégré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Vitesse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27 mm/s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Effort </w:t>
            </w:r>
            <w:r>
              <w:rPr>
                <w:lang w:eastAsia="fr-FR"/>
              </w:rPr>
              <w:t>maximum</w:t>
            </w:r>
            <w:r w:rsidRPr="00892033">
              <w:rPr>
                <w:lang w:eastAsia="fr-FR"/>
              </w:rPr>
              <w:t xml:space="preserve">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250 N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Longueur de course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200 mm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Tension nominale 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 xml:space="preserve">12 V/DC </w:t>
            </w:r>
          </w:p>
        </w:tc>
      </w:tr>
      <w:tr w:rsidR="002474F6" w:rsidTr="002474F6">
        <w:tc>
          <w:tcPr>
            <w:tcW w:w="4248" w:type="dxa"/>
            <w:vAlign w:val="center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>Matériau</w:t>
            </w:r>
          </w:p>
        </w:tc>
        <w:tc>
          <w:tcPr>
            <w:tcW w:w="6515" w:type="dxa"/>
          </w:tcPr>
          <w:p w:rsidR="002474F6" w:rsidRPr="00892033" w:rsidRDefault="002474F6" w:rsidP="002474F6">
            <w:pPr>
              <w:rPr>
                <w:lang w:eastAsia="fr-FR"/>
              </w:rPr>
            </w:pPr>
            <w:r w:rsidRPr="00892033">
              <w:rPr>
                <w:lang w:eastAsia="fr-FR"/>
              </w:rPr>
              <w:t>alliage en zinc (boîtier) et aluminium (</w:t>
            </w:r>
            <w:r>
              <w:rPr>
                <w:lang w:eastAsia="fr-FR"/>
              </w:rPr>
              <w:t>tube</w:t>
            </w:r>
            <w:r w:rsidRPr="00892033">
              <w:rPr>
                <w:lang w:eastAsia="fr-FR"/>
              </w:rPr>
              <w:t xml:space="preserve"> extérieur et tige)</w:t>
            </w:r>
            <w:r>
              <w:rPr>
                <w:lang w:eastAsia="fr-FR"/>
              </w:rPr>
              <w:t>.</w:t>
            </w:r>
          </w:p>
        </w:tc>
      </w:tr>
    </w:tbl>
    <w:p w:rsidR="002474F6" w:rsidRDefault="002474F6" w:rsidP="00AA0E5C">
      <w:pPr>
        <w:rPr>
          <w:lang w:eastAsia="fr-FR"/>
        </w:rPr>
      </w:pPr>
    </w:p>
    <w:p w:rsidR="002474F6" w:rsidRDefault="002474F6" w:rsidP="002474F6">
      <w:pPr>
        <w:pStyle w:val="Titre2"/>
        <w:rPr>
          <w:rFonts w:cs="Helvetica"/>
          <w:color w:val="333333"/>
        </w:rPr>
      </w:pPr>
      <w:r>
        <w:rPr>
          <w:lang w:eastAsia="fr-FR"/>
        </w:rPr>
        <w:t>Description de l</w:t>
      </w:r>
      <w:r w:rsidR="007912F8">
        <w:rPr>
          <w:lang w:eastAsia="fr-FR"/>
        </w:rPr>
        <w:t>’interface de puissance :</w:t>
      </w:r>
    </w:p>
    <w:p w:rsidR="0089389C" w:rsidRDefault="002474F6" w:rsidP="00AA0E5C">
      <w:pPr>
        <w:rPr>
          <w:lang w:eastAsia="fr-FR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2723205</wp:posOffset>
            </wp:positionH>
            <wp:positionV relativeFrom="paragraph">
              <wp:posOffset>88930</wp:posOffset>
            </wp:positionV>
            <wp:extent cx="4133850" cy="3136605"/>
            <wp:effectExtent l="0" t="0" r="0" b="6985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3" name="Image 3" descr="arduino® motor shield r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® motor shield rev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0" t="15268" r="14166" b="11556"/>
                    <a:stretch/>
                  </pic:blipFill>
                  <pic:spPr bwMode="auto">
                    <a:xfrm>
                      <a:off x="0" y="0"/>
                      <a:ext cx="4133850" cy="31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6B04" w:rsidRDefault="002474F6" w:rsidP="00AA0E5C">
      <w:r>
        <w:rPr>
          <w:rFonts w:cs="Helvetica"/>
          <w:color w:val="333333"/>
        </w:rPr>
        <w:tab/>
      </w:r>
      <w:r w:rsidRPr="0033343B">
        <w:rPr>
          <w:rFonts w:cs="Helvetica"/>
          <w:color w:val="000000" w:themeColor="text1"/>
        </w:rPr>
        <w:t xml:space="preserve">L’Arduino® motor shield rev3 </w:t>
      </w:r>
      <w:r w:rsidR="00E66B04" w:rsidRPr="0033343B">
        <w:rPr>
          <w:color w:val="000000" w:themeColor="text1"/>
        </w:rPr>
        <w:t xml:space="preserve">est </w:t>
      </w:r>
      <w:r w:rsidR="00E66B04">
        <w:t xml:space="preserve">basé sur le L298, un double pont en H pour piloter des composants inductifs comme des moteurs à courant continu. </w:t>
      </w:r>
      <w:r w:rsidR="00E66B04">
        <w:br/>
      </w:r>
      <w:r w:rsidR="00E66B04">
        <w:br/>
        <w:t>Ce shield a deux canaux séparés: A et B. Ils utilisent chacun 4 broches pour:</w:t>
      </w:r>
    </w:p>
    <w:p w:rsidR="00E66B04" w:rsidRPr="00E66B04" w:rsidRDefault="00943F51" w:rsidP="002474F6">
      <w:pPr>
        <w:pStyle w:val="Paragraphedeliste"/>
        <w:numPr>
          <w:ilvl w:val="0"/>
          <w:numId w:val="4"/>
        </w:numPr>
      </w:pPr>
      <w:r>
        <w:t xml:space="preserve">le sens </w:t>
      </w:r>
      <w:r w:rsidR="00E66B04" w:rsidRPr="00E66B04">
        <w:t>de rotation</w:t>
      </w:r>
    </w:p>
    <w:p w:rsidR="00E66B04" w:rsidRPr="00E66B04" w:rsidRDefault="00E66B04" w:rsidP="002474F6">
      <w:pPr>
        <w:pStyle w:val="Paragraphedeliste"/>
        <w:numPr>
          <w:ilvl w:val="0"/>
          <w:numId w:val="4"/>
        </w:numPr>
      </w:pPr>
      <w:r w:rsidRPr="00E66B04">
        <w:t>la vitesse</w:t>
      </w:r>
      <w:r w:rsidR="00943F51">
        <w:t xml:space="preserve"> de rotation</w:t>
      </w:r>
    </w:p>
    <w:p w:rsidR="00E66B04" w:rsidRPr="00E66B04" w:rsidRDefault="00E66B04" w:rsidP="002474F6">
      <w:pPr>
        <w:pStyle w:val="Paragraphedeliste"/>
        <w:numPr>
          <w:ilvl w:val="0"/>
          <w:numId w:val="4"/>
        </w:numPr>
      </w:pPr>
      <w:r w:rsidRPr="00E66B04">
        <w:t>le freinage rapide</w:t>
      </w:r>
    </w:p>
    <w:p w:rsidR="00E66B04" w:rsidRPr="00E66B04" w:rsidRDefault="00943F51" w:rsidP="002474F6">
      <w:pPr>
        <w:pStyle w:val="Paragraphedeliste"/>
        <w:numPr>
          <w:ilvl w:val="0"/>
          <w:numId w:val="4"/>
        </w:numPr>
      </w:pPr>
      <w:r>
        <w:t xml:space="preserve">la mesure </w:t>
      </w:r>
      <w:r w:rsidR="00FC0EB1">
        <w:t xml:space="preserve">de la valeur absolue </w:t>
      </w:r>
      <w:r>
        <w:t>du courant dans le</w:t>
      </w:r>
      <w:r w:rsidR="00E66B04" w:rsidRPr="00E66B04">
        <w:t xml:space="preserve"> moteur</w:t>
      </w:r>
      <w:r w:rsidR="0033343B">
        <w:br/>
      </w:r>
    </w:p>
    <w:p w:rsidR="00713855" w:rsidRDefault="002474F6" w:rsidP="00AA0E5C">
      <w:r>
        <w:tab/>
      </w:r>
      <w:r w:rsidR="00E66B04">
        <w:t>Vous pouvez utiliser chaque canal séparément pour alimenter deux moteurs à courant continu. Le shield peut fournir 2 ampères par canal, pour un total de 4</w:t>
      </w:r>
      <w:r w:rsidR="00943F51">
        <w:t xml:space="preserve"> </w:t>
      </w:r>
      <w:r w:rsidR="00713855">
        <w:t>ampères au maximum.</w:t>
      </w:r>
    </w:p>
    <w:p w:rsidR="00E66B04" w:rsidRDefault="00713855" w:rsidP="00AA0E5C">
      <w:r>
        <w:tab/>
      </w:r>
      <w:r w:rsidR="00E66B04">
        <w:t xml:space="preserve">Ce shield </w:t>
      </w:r>
      <w:r w:rsidR="00AA0E5C">
        <w:t xml:space="preserve">est directement </w:t>
      </w:r>
      <w:r w:rsidR="00893F39">
        <w:t>enfiché</w:t>
      </w:r>
      <w:r w:rsidR="00AA0E5C">
        <w:t xml:space="preserve"> sur une carte Arduino Uno</w:t>
      </w:r>
      <w:r w:rsidR="00DC01E9">
        <w:t>, ce qui évite les câblages.</w:t>
      </w:r>
    </w:p>
    <w:p w:rsidR="00E66B04" w:rsidRDefault="000B7F7A" w:rsidP="0089203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3602186</wp:posOffset>
                </wp:positionH>
                <wp:positionV relativeFrom="paragraph">
                  <wp:posOffset>104140</wp:posOffset>
                </wp:positionV>
                <wp:extent cx="446567" cy="489098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48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DC01E9" w:rsidRDefault="0067728C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DC01E9">
                              <w:rPr>
                                <w:rFonts w:ascii="Arial" w:hAnsi="Arial" w:cs="Arial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8" type="#_x0000_t202" style="position:absolute;margin-left:283.65pt;margin-top:8.2pt;width:35.1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" filled="f" stroked="f" strokeweight=".5pt">
                <v:textbox>
                  <w:txbxContent>
                    <w:p w:rsidR="0067728C" w:rsidRPr="00DC01E9" w:rsidRDefault="0067728C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DC01E9">
                        <w:rPr>
                          <w:rFonts w:ascii="Arial" w:hAnsi="Arial" w:cs="Arial"/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C01E9"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4445</wp:posOffset>
            </wp:positionV>
            <wp:extent cx="5626100" cy="7630160"/>
            <wp:effectExtent l="0" t="0" r="0" b="889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_motor_shield_v3_L298_montage_mot_cc_x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" r="21651"/>
                    <a:stretch/>
                  </pic:blipFill>
                  <pic:spPr bwMode="auto">
                    <a:xfrm>
                      <a:off x="0" y="0"/>
                      <a:ext cx="5626100" cy="763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B04" w:rsidRDefault="00E66B04" w:rsidP="00892033"/>
    <w:p w:rsidR="00E66B04" w:rsidRDefault="00E66B04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718BE" wp14:editId="34DD20BE">
                <wp:simplePos x="0" y="0"/>
                <wp:positionH relativeFrom="column">
                  <wp:posOffset>4461873</wp:posOffset>
                </wp:positionH>
                <wp:positionV relativeFrom="paragraph">
                  <wp:posOffset>20385</wp:posOffset>
                </wp:positionV>
                <wp:extent cx="446567" cy="489098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48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DC01E9" w:rsidRDefault="0067728C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718BE" id="Zone de texte 6" o:spid="_x0000_s1029" type="#_x0000_t202" style="position:absolute;margin-left:351.35pt;margin-top:1.6pt;width:35.1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" filled="f" stroked="f" strokeweight=".5pt">
                <v:textbox>
                  <w:txbxContent>
                    <w:p w:rsidR="0067728C" w:rsidRPr="00DC01E9" w:rsidRDefault="0067728C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F51BE" wp14:editId="009FAE7C">
                <wp:simplePos x="0" y="0"/>
                <wp:positionH relativeFrom="column">
                  <wp:posOffset>5583555</wp:posOffset>
                </wp:positionH>
                <wp:positionV relativeFrom="paragraph">
                  <wp:posOffset>106680</wp:posOffset>
                </wp:positionV>
                <wp:extent cx="1371600" cy="242596"/>
                <wp:effectExtent l="0" t="0" r="19050" b="241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>pin 13</w:t>
                            </w:r>
                            <w:r>
                              <w:rPr>
                                <w:sz w:val="20"/>
                              </w:rPr>
                              <w:t xml:space="preserve">  Dir MotB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51BE" id="Zone de texte 12" o:spid="_x0000_s1030" type="#_x0000_t202" style="position:absolute;margin-left:439.65pt;margin-top:8.4pt;width:108pt;height:1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>pin 13</w:t>
                      </w:r>
                      <w:r>
                        <w:rPr>
                          <w:sz w:val="20"/>
                        </w:rPr>
                        <w:t xml:space="preserve">  Dir MotB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B1692A" wp14:editId="371C3E7C">
                <wp:simplePos x="0" y="0"/>
                <wp:positionH relativeFrom="column">
                  <wp:posOffset>5583555</wp:posOffset>
                </wp:positionH>
                <wp:positionV relativeFrom="paragraph">
                  <wp:posOffset>150495</wp:posOffset>
                </wp:positionV>
                <wp:extent cx="1371600" cy="242596"/>
                <wp:effectExtent l="0" t="0" r="19050" b="2413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 xml:space="preserve">pin </w:t>
                            </w:r>
                            <w:r>
                              <w:rPr>
                                <w:sz w:val="20"/>
                              </w:rPr>
                              <w:t>12  Dir 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692A" id="Zone de texte 19" o:spid="_x0000_s1031" type="#_x0000_t202" style="position:absolute;margin-left:439.65pt;margin-top:11.85pt;width:108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 xml:space="preserve">pin </w:t>
                      </w:r>
                      <w:r>
                        <w:rPr>
                          <w:sz w:val="20"/>
                        </w:rPr>
                        <w:t>12  Dir MotA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713855" w:rsidP="00892033"/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A84B6" wp14:editId="29820F76">
                <wp:simplePos x="0" y="0"/>
                <wp:positionH relativeFrom="column">
                  <wp:posOffset>5583555</wp:posOffset>
                </wp:positionH>
                <wp:positionV relativeFrom="paragraph">
                  <wp:posOffset>9525</wp:posOffset>
                </wp:positionV>
                <wp:extent cx="1371600" cy="242570"/>
                <wp:effectExtent l="0" t="0" r="19050" b="241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 xml:space="preserve">pin </w:t>
                            </w:r>
                            <w:r>
                              <w:rPr>
                                <w:sz w:val="20"/>
                              </w:rPr>
                              <w:t>PWM 11 Vit MotB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84B6" id="Zone de texte 20" o:spid="_x0000_s1032" type="#_x0000_t202" style="position:absolute;margin-left:439.65pt;margin-top:.75pt;width:108pt;height:1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 xml:space="preserve">pin </w:t>
                      </w:r>
                      <w:r>
                        <w:rPr>
                          <w:sz w:val="20"/>
                        </w:rPr>
                        <w:t>PWM 11 Vit MotB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713855" w:rsidP="00892033"/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1B7CD" wp14:editId="78A5352C">
                <wp:simplePos x="0" y="0"/>
                <wp:positionH relativeFrom="column">
                  <wp:posOffset>5602605</wp:posOffset>
                </wp:positionH>
                <wp:positionV relativeFrom="paragraph">
                  <wp:posOffset>40005</wp:posOffset>
                </wp:positionV>
                <wp:extent cx="1371600" cy="242596"/>
                <wp:effectExtent l="0" t="0" r="19050" b="241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 xml:space="preserve">pin </w:t>
                            </w:r>
                            <w:r>
                              <w:rPr>
                                <w:sz w:val="20"/>
                              </w:rPr>
                              <w:t>9 Frein 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B7CD" id="Zone de texte 21" o:spid="_x0000_s1033" type="#_x0000_t202" style="position:absolute;margin-left:441.15pt;margin-top:3.15pt;width:108pt;height: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 xml:space="preserve">pin </w:t>
                      </w:r>
                      <w:r>
                        <w:rPr>
                          <w:sz w:val="20"/>
                        </w:rPr>
                        <w:t>9 Frein MotA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6FE78" wp14:editId="259CF3DF">
                <wp:simplePos x="0" y="0"/>
                <wp:positionH relativeFrom="column">
                  <wp:posOffset>5602605</wp:posOffset>
                </wp:positionH>
                <wp:positionV relativeFrom="paragraph">
                  <wp:posOffset>83820</wp:posOffset>
                </wp:positionV>
                <wp:extent cx="1371600" cy="242596"/>
                <wp:effectExtent l="0" t="0" r="19050" b="2413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 xml:space="preserve">pin 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  <w:r w:rsidRPr="0051614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Frein MotB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FE78" id="Zone de texte 22" o:spid="_x0000_s1034" type="#_x0000_t202" style="position:absolute;margin-left:441.15pt;margin-top:6.6pt;width:108pt;height:1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 xml:space="preserve">pin </w:t>
                      </w:r>
                      <w:r>
                        <w:rPr>
                          <w:sz w:val="20"/>
                        </w:rPr>
                        <w:t>8</w:t>
                      </w:r>
                      <w:r w:rsidRPr="0051614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Frein MotB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713855" w:rsidP="00892033"/>
    <w:p w:rsidR="00713855" w:rsidRDefault="00713855" w:rsidP="00892033"/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DD1D7" wp14:editId="440812CD">
                <wp:simplePos x="0" y="0"/>
                <wp:positionH relativeFrom="column">
                  <wp:posOffset>459105</wp:posOffset>
                </wp:positionH>
                <wp:positionV relativeFrom="paragraph">
                  <wp:posOffset>177165</wp:posOffset>
                </wp:positionV>
                <wp:extent cx="1939290" cy="260350"/>
                <wp:effectExtent l="0" t="0" r="22860" b="254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>pin analogique A0</w:t>
                            </w:r>
                            <w:r>
                              <w:rPr>
                                <w:sz w:val="20"/>
                              </w:rPr>
                              <w:t xml:space="preserve"> Courant 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D1D7" id="Zone de texte 17" o:spid="_x0000_s1035" type="#_x0000_t202" style="position:absolute;margin-left:36.15pt;margin-top:13.95pt;width:152.7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>pin analogique A0</w:t>
                      </w:r>
                      <w:r>
                        <w:rPr>
                          <w:sz w:val="20"/>
                        </w:rPr>
                        <w:t xml:space="preserve"> Courant MotA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713855" w:rsidP="00892033"/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C3379" wp14:editId="4A9F62BA">
                <wp:simplePos x="0" y="0"/>
                <wp:positionH relativeFrom="column">
                  <wp:posOffset>459105</wp:posOffset>
                </wp:positionH>
                <wp:positionV relativeFrom="paragraph">
                  <wp:posOffset>55245</wp:posOffset>
                </wp:positionV>
                <wp:extent cx="1939290" cy="260350"/>
                <wp:effectExtent l="0" t="0" r="22860" b="254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>pin analogique A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 w:rsidRPr="0051614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Courant MotB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3379" id="Zone de texte 16" o:spid="_x0000_s1036" type="#_x0000_t202" style="position:absolute;margin-left:36.15pt;margin-top:4.35pt;width:152.7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>pin analogique A</w:t>
                      </w:r>
                      <w:r>
                        <w:rPr>
                          <w:sz w:val="20"/>
                        </w:rPr>
                        <w:t>1</w:t>
                      </w:r>
                      <w:r w:rsidRPr="0051614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Courant MotB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0B7F7A" w:rsidP="008920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8291D" wp14:editId="3A2E332C">
                <wp:simplePos x="0" y="0"/>
                <wp:positionH relativeFrom="column">
                  <wp:posOffset>5602605</wp:posOffset>
                </wp:positionH>
                <wp:positionV relativeFrom="paragraph">
                  <wp:posOffset>60960</wp:posOffset>
                </wp:positionV>
                <wp:extent cx="1371600" cy="242596"/>
                <wp:effectExtent l="0" t="0" r="19050" b="241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2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Pr="000B7F7A" w:rsidRDefault="0067728C">
                            <w:pPr>
                              <w:rPr>
                                <w:sz w:val="20"/>
                              </w:rPr>
                            </w:pPr>
                            <w:r w:rsidRPr="000B7F7A">
                              <w:rPr>
                                <w:sz w:val="20"/>
                              </w:rPr>
                              <w:t xml:space="preserve">pin </w:t>
                            </w:r>
                            <w:r>
                              <w:rPr>
                                <w:sz w:val="20"/>
                              </w:rPr>
                              <w:t>PWM 3</w:t>
                            </w:r>
                            <w:r w:rsidRPr="0051614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Vit 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291D" id="Zone de texte 23" o:spid="_x0000_s1037" type="#_x0000_t202" style="position:absolute;margin-left:441.15pt;margin-top:4.8pt;width:108pt;height:1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" fillcolor="white [3201]" strokeweight=".5pt">
                <v:textbox>
                  <w:txbxContent>
                    <w:p w:rsidR="0067728C" w:rsidRPr="000B7F7A" w:rsidRDefault="0067728C">
                      <w:pPr>
                        <w:rPr>
                          <w:sz w:val="20"/>
                        </w:rPr>
                      </w:pPr>
                      <w:r w:rsidRPr="000B7F7A">
                        <w:rPr>
                          <w:sz w:val="20"/>
                        </w:rPr>
                        <w:t xml:space="preserve">pin </w:t>
                      </w:r>
                      <w:r>
                        <w:rPr>
                          <w:sz w:val="20"/>
                        </w:rPr>
                        <w:t>PWM 3</w:t>
                      </w:r>
                      <w:r w:rsidRPr="0051614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Vit MotA</w:t>
                      </w:r>
                    </w:p>
                  </w:txbxContent>
                </v:textbox>
              </v:shape>
            </w:pict>
          </mc:Fallback>
        </mc:AlternateContent>
      </w:r>
    </w:p>
    <w:p w:rsidR="00713855" w:rsidRDefault="00713855" w:rsidP="00892033"/>
    <w:p w:rsidR="00713855" w:rsidRDefault="00713855" w:rsidP="00892033"/>
    <w:p w:rsidR="00713855" w:rsidRDefault="00713855" w:rsidP="00892033"/>
    <w:p w:rsidR="00713855" w:rsidRDefault="00713855" w:rsidP="00892033"/>
    <w:p w:rsidR="00713855" w:rsidRDefault="000B7F7A" w:rsidP="00892033">
      <w:r>
        <w:rPr>
          <w:rFonts w:ascii="Helvetica" w:hAnsi="Helvetica" w:cs="Helvetica"/>
          <w:noProof/>
          <w:color w:val="333333"/>
          <w:sz w:val="21"/>
          <w:szCs w:val="21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3998595</wp:posOffset>
            </wp:positionH>
            <wp:positionV relativeFrom="paragraph">
              <wp:posOffset>276225</wp:posOffset>
            </wp:positionV>
            <wp:extent cx="2852420" cy="1996440"/>
            <wp:effectExtent l="0" t="0" r="5080" b="3810"/>
            <wp:wrapSquare wrapText="bothSides"/>
            <wp:docPr id="18" name="Image 18" descr="carte arduino uno rev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e arduino uno rev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" t="5763" r="2262" b="6017"/>
                    <a:stretch/>
                  </pic:blipFill>
                  <pic:spPr bwMode="auto">
                    <a:xfrm>
                      <a:off x="0" y="0"/>
                      <a:ext cx="2852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855" w:rsidRDefault="00713855" w:rsidP="00892033"/>
    <w:p w:rsidR="00713855" w:rsidRDefault="009B7D06" w:rsidP="000B7F7A">
      <w:pPr>
        <w:pStyle w:val="Titre2"/>
      </w:pPr>
      <w:r>
        <w:t>Description de la partie commande :</w:t>
      </w:r>
    </w:p>
    <w:p w:rsidR="00713855" w:rsidRDefault="000B7F7A" w:rsidP="00892033">
      <w:r>
        <w:t>Il s’agit d’une Arduino UNO.</w:t>
      </w:r>
    </w:p>
    <w:p w:rsidR="000B7F7A" w:rsidRDefault="000B7F7A" w:rsidP="00892033">
      <w:r>
        <w:t xml:space="preserve">Lancez le </w:t>
      </w:r>
      <w:r w:rsidR="00963AFB">
        <w:t>logiciel</w:t>
      </w:r>
      <w:r>
        <w:t xml:space="preserve"> Arduino </w:t>
      </w:r>
      <w:r w:rsidR="00467F24">
        <w:t>v</w:t>
      </w:r>
      <w:r w:rsidR="007B7AF4">
        <w:t xml:space="preserve">ersion 1.7.7 ou supérieure </w:t>
      </w:r>
      <w:r>
        <w:t>et connectez l’Arduino au port USB de l’ordinateur.</w:t>
      </w:r>
    </w:p>
    <w:p w:rsidR="00893F39" w:rsidRDefault="00893F39" w:rsidP="00892033"/>
    <w:p w:rsidR="00713855" w:rsidRDefault="00893F39" w:rsidP="00892033">
      <w:r>
        <w:t>Cliquez :</w:t>
      </w:r>
    </w:p>
    <w:p w:rsidR="00893F39" w:rsidRDefault="00893F39" w:rsidP="00892033">
      <w:r>
        <w:t>Outils ; Type de carte ; Arduino/Genuino Uno</w:t>
      </w:r>
    </w:p>
    <w:p w:rsidR="00713855" w:rsidRDefault="00893F39" w:rsidP="00892033">
      <w:r>
        <w:t xml:space="preserve">Outils ; Port ; et </w:t>
      </w:r>
      <w:r w:rsidR="00963AFB">
        <w:t>sélectionnez</w:t>
      </w:r>
      <w:r>
        <w:t xml:space="preserve"> le port série sur lequel est connectée l’Arduino.</w:t>
      </w:r>
    </w:p>
    <w:p w:rsidR="00893F39" w:rsidRDefault="00893F39" w:rsidP="00892033"/>
    <w:p w:rsidR="00713855" w:rsidRDefault="00B92194" w:rsidP="00B92194">
      <w:pPr>
        <w:pStyle w:val="Titre2"/>
      </w:pPr>
      <w:r>
        <w:lastRenderedPageBreak/>
        <w:t>Description des câblages :</w:t>
      </w:r>
    </w:p>
    <w:p w:rsidR="00B92194" w:rsidRPr="00B92194" w:rsidRDefault="00B92194" w:rsidP="00B92194">
      <w:r>
        <w:t>La carte Motor Shield est alimentée par une alimentation externe 12V</w:t>
      </w:r>
    </w:p>
    <w:p w:rsidR="00713855" w:rsidRDefault="00B92194" w:rsidP="00892033">
      <w:r>
        <w:t>Le moteur du vérin électrique est branché sur les bornes du moteur B</w:t>
      </w:r>
    </w:p>
    <w:p w:rsidR="00B92194" w:rsidRDefault="00B92194" w:rsidP="00892033">
      <w:r>
        <w:t>Le potentiomètre donnant la positi</w:t>
      </w:r>
      <w:r w:rsidR="00AD204E">
        <w:t>on de la tige du vérin est câblé</w:t>
      </w:r>
      <w:r>
        <w:t xml:space="preserve"> de la façon suivante :</w:t>
      </w:r>
    </w:p>
    <w:p w:rsidR="00B92194" w:rsidRDefault="00B92194" w:rsidP="00B92194">
      <w:pPr>
        <w:pStyle w:val="Paragraphedeliste"/>
        <w:numPr>
          <w:ilvl w:val="0"/>
          <w:numId w:val="5"/>
        </w:numPr>
      </w:pPr>
      <w:r>
        <w:t>fil jaune alimenté en 5V</w:t>
      </w:r>
    </w:p>
    <w:p w:rsidR="00E66B04" w:rsidRDefault="00B92194" w:rsidP="00B92194">
      <w:pPr>
        <w:pStyle w:val="Paragraphedeliste"/>
        <w:numPr>
          <w:ilvl w:val="0"/>
          <w:numId w:val="5"/>
        </w:numPr>
      </w:pPr>
      <w:r>
        <w:t>fil blanc est relié à GND (0V)</w:t>
      </w:r>
    </w:p>
    <w:p w:rsidR="00B92194" w:rsidRDefault="00B92194" w:rsidP="00B92194">
      <w:pPr>
        <w:pStyle w:val="Paragraphedeliste"/>
        <w:numPr>
          <w:ilvl w:val="0"/>
          <w:numId w:val="5"/>
        </w:numPr>
      </w:pPr>
      <w:r>
        <w:t>fil bleu relié à A2</w:t>
      </w:r>
    </w:p>
    <w:p w:rsidR="00B92194" w:rsidRDefault="004435AD" w:rsidP="002E6CD0">
      <w:pPr>
        <w:pStyle w:val="Titre1"/>
      </w:pPr>
      <w:r>
        <w:t xml:space="preserve">Partie commune aux 3 élèves : </w:t>
      </w:r>
      <w:r w:rsidR="001C7EE0">
        <w:t>Mise en œuvre du vérin</w:t>
      </w:r>
    </w:p>
    <w:p w:rsidR="00BD5074" w:rsidRDefault="00BD5074" w:rsidP="001C7EE0">
      <w:r>
        <w:t>Objectifs de cette partie :</w:t>
      </w:r>
      <w:r w:rsidR="001C7EE0">
        <w:t xml:space="preserve"> </w:t>
      </w:r>
      <w:r>
        <w:t>Faire fonctionner l’actionneur dans les deux sens</w:t>
      </w:r>
    </w:p>
    <w:p w:rsidR="00BD5074" w:rsidRDefault="00BD5074" w:rsidP="00E351A8"/>
    <w:p w:rsidR="004435AD" w:rsidRDefault="004435AD" w:rsidP="00E351A8">
      <w:r>
        <w:t>Manipulation :</w:t>
      </w:r>
    </w:p>
    <w:p w:rsidR="00BD5074" w:rsidRPr="004435AD" w:rsidRDefault="00BD5074" w:rsidP="004435AD">
      <w:pPr>
        <w:pStyle w:val="Paragraphedeliste"/>
        <w:numPr>
          <w:ilvl w:val="0"/>
          <w:numId w:val="16"/>
        </w:numPr>
        <w:rPr>
          <w:b/>
        </w:rPr>
      </w:pPr>
      <w:r w:rsidRPr="004435AD">
        <w:rPr>
          <w:b/>
        </w:rPr>
        <w:t>Démontez l’actionneur</w:t>
      </w:r>
      <w:r w:rsidR="004435AD" w:rsidRPr="004435AD">
        <w:rPr>
          <w:b/>
        </w:rPr>
        <w:t xml:space="preserve"> de la maquette</w:t>
      </w:r>
    </w:p>
    <w:p w:rsidR="00BD5074" w:rsidRDefault="00BD5074" w:rsidP="004435AD">
      <w:pPr>
        <w:pStyle w:val="Paragraphedeliste"/>
        <w:numPr>
          <w:ilvl w:val="0"/>
          <w:numId w:val="16"/>
        </w:numPr>
      </w:pPr>
      <w:r>
        <w:t>Copiez le programme Pilote_Auto_Vide dans votre espace de travail.</w:t>
      </w:r>
    </w:p>
    <w:p w:rsidR="00BD5074" w:rsidRDefault="00BD5074" w:rsidP="004435AD">
      <w:pPr>
        <w:pStyle w:val="Paragraphedeliste"/>
        <w:numPr>
          <w:ilvl w:val="0"/>
          <w:numId w:val="16"/>
        </w:numPr>
      </w:pPr>
      <w:r>
        <w:t>Ouvrez ce fichier avec le logiciel Arduino version 1.7.7 ou supérieure.</w:t>
      </w:r>
    </w:p>
    <w:p w:rsidR="00BD5074" w:rsidRDefault="00BD5074" w:rsidP="004435AD">
      <w:pPr>
        <w:pStyle w:val="Paragraphedeliste"/>
        <w:numPr>
          <w:ilvl w:val="0"/>
          <w:numId w:val="16"/>
        </w:numPr>
      </w:pPr>
      <w:r>
        <w:t>Enregistrez régulièrement votre travail en changeant le nom du fichier</w:t>
      </w:r>
    </w:p>
    <w:p w:rsidR="00BD5074" w:rsidRDefault="00BD5074" w:rsidP="00E351A8"/>
    <w:p w:rsidR="00661B1C" w:rsidRDefault="004435AD" w:rsidP="00E351A8">
      <w:r>
        <w:t>Dans la partie 1 du programme sont définies toutes les variables.</w:t>
      </w:r>
    </w:p>
    <w:p w:rsidR="00BD5074" w:rsidRDefault="004435AD" w:rsidP="00E351A8">
      <w:r>
        <w:t>Pour commencer, nous n’utiliserons que les variables vérin :</w:t>
      </w:r>
    </w:p>
    <w:p w:rsidR="004435AD" w:rsidRDefault="004435AD" w:rsidP="004435AD">
      <w:r>
        <w:t>// Variables vérin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int Vit;         //Vitesse moteur         (Pin 11 0-255)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int Dir;         //Sens rotation moteur   (Pin 13 0-1)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int Pot_V;       //Potentiomètre Vérin    (Pin A2 0-1023)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int I;           //Courant moteur         (Pin A1 0-1023)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float IA;        //Courant moteur         (Ampères)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int IMax=1;      //Courant Max moteur     (Ampères) Ne pas dépasser cette valeur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int arretMot=0;  //Demande d'arrêt moteur (0-1)</w:t>
      </w:r>
    </w:p>
    <w:p w:rsidR="004435AD" w:rsidRPr="004435AD" w:rsidRDefault="004435AD" w:rsidP="004435AD">
      <w:pPr>
        <w:rPr>
          <w:rFonts w:ascii="Courier New" w:hAnsi="Courier New" w:cs="Courier New"/>
          <w:sz w:val="20"/>
          <w:szCs w:val="20"/>
        </w:rPr>
      </w:pPr>
      <w:r w:rsidRPr="004435AD">
        <w:rPr>
          <w:rFonts w:ascii="Courier New" w:hAnsi="Courier New" w:cs="Courier New"/>
          <w:sz w:val="20"/>
          <w:szCs w:val="20"/>
        </w:rPr>
        <w:t>long temps=0;    //Temps depuis début du programme (milli sec)</w:t>
      </w:r>
    </w:p>
    <w:p w:rsidR="00BD5074" w:rsidRDefault="00BD5074" w:rsidP="00E351A8"/>
    <w:p w:rsidR="00BD5074" w:rsidRDefault="004435AD" w:rsidP="00E351A8">
      <w:r w:rsidRPr="004435AD">
        <w:rPr>
          <w:rFonts w:ascii="Courier New" w:hAnsi="Courier New" w:cs="Courier New"/>
          <w:sz w:val="20"/>
          <w:szCs w:val="20"/>
        </w:rPr>
        <w:t xml:space="preserve">int </w:t>
      </w:r>
      <w:r>
        <w:tab/>
      </w:r>
      <w:r w:rsidR="00AD204E">
        <w:tab/>
      </w:r>
      <w:r>
        <w:t>signifie que la variable est un entier (integer)</w:t>
      </w:r>
    </w:p>
    <w:p w:rsidR="004435AD" w:rsidRDefault="004435AD" w:rsidP="004435AD">
      <w:r w:rsidRPr="004435AD">
        <w:rPr>
          <w:rFonts w:ascii="Courier New" w:hAnsi="Courier New" w:cs="Courier New"/>
          <w:sz w:val="20"/>
          <w:szCs w:val="20"/>
        </w:rPr>
        <w:t>long</w:t>
      </w:r>
      <w:r>
        <w:t xml:space="preserve"> </w:t>
      </w:r>
      <w:r>
        <w:tab/>
        <w:t xml:space="preserve">signifie que la variable est </w:t>
      </w:r>
      <w:r w:rsidR="001C7EE0">
        <w:t>un entier de grande longueur (elle</w:t>
      </w:r>
      <w:r>
        <w:t xml:space="preserve"> occupe plus de mémoire)</w:t>
      </w:r>
    </w:p>
    <w:p w:rsidR="004435AD" w:rsidRDefault="004435AD" w:rsidP="00E351A8">
      <w:r w:rsidRPr="004435AD">
        <w:rPr>
          <w:rFonts w:ascii="Courier New" w:hAnsi="Courier New" w:cs="Courier New"/>
          <w:sz w:val="20"/>
          <w:szCs w:val="20"/>
        </w:rPr>
        <w:t>float</w:t>
      </w:r>
      <w:r>
        <w:t xml:space="preserve"> </w:t>
      </w:r>
      <w:r>
        <w:tab/>
        <w:t>signifie que la variable est un flottant (nombre avec virgule)</w:t>
      </w:r>
    </w:p>
    <w:p w:rsidR="004435AD" w:rsidRDefault="004435AD" w:rsidP="00E351A8"/>
    <w:p w:rsidR="0059790C" w:rsidRDefault="0059790C" w:rsidP="00E351A8"/>
    <w:p w:rsidR="004435AD" w:rsidRDefault="00D042AE" w:rsidP="00E351A8">
      <w:r>
        <w:t>Dans la partie 2 du programme sont définies</w:t>
      </w:r>
      <w:r w:rsidR="0023552A">
        <w:t xml:space="preserve"> la vitesse de la sortie série (115200 baud ou bits/s) et le m</w:t>
      </w:r>
      <w:r w:rsidR="00724EA4">
        <w:t>ode de fonctionnement des pins. Pour commencer, nous n’utilis</w:t>
      </w:r>
      <w:r w:rsidR="00F74452">
        <w:t>erons que les pin 13 (sortie Dir) et 11 (sortie Vit</w:t>
      </w:r>
      <w:r w:rsidR="00724EA4">
        <w:t>)</w:t>
      </w:r>
    </w:p>
    <w:p w:rsidR="0023552A" w:rsidRPr="0023552A" w:rsidRDefault="0023552A" w:rsidP="0023552A">
      <w:pPr>
        <w:rPr>
          <w:rFonts w:ascii="Courier New" w:hAnsi="Courier New" w:cs="Courier New"/>
          <w:sz w:val="20"/>
          <w:szCs w:val="20"/>
        </w:rPr>
      </w:pPr>
      <w:r w:rsidRPr="0023552A">
        <w:rPr>
          <w:rFonts w:ascii="Courier New" w:hAnsi="Courier New" w:cs="Courier New"/>
          <w:sz w:val="20"/>
          <w:szCs w:val="20"/>
        </w:rPr>
        <w:t xml:space="preserve">    Serial.begin(115200);    // Initialisation du port série à la vites</w:t>
      </w:r>
      <w:r>
        <w:rPr>
          <w:rFonts w:ascii="Courier New" w:hAnsi="Courier New" w:cs="Courier New"/>
          <w:sz w:val="20"/>
          <w:szCs w:val="20"/>
        </w:rPr>
        <w:t>se de 115200 baud</w:t>
      </w:r>
    </w:p>
    <w:p w:rsidR="0023552A" w:rsidRPr="0023552A" w:rsidRDefault="0023552A" w:rsidP="0023552A">
      <w:pPr>
        <w:rPr>
          <w:rFonts w:ascii="Courier New" w:hAnsi="Courier New" w:cs="Courier New"/>
          <w:sz w:val="20"/>
          <w:szCs w:val="20"/>
        </w:rPr>
      </w:pPr>
      <w:r w:rsidRPr="0023552A">
        <w:rPr>
          <w:rFonts w:ascii="Courier New" w:hAnsi="Courier New" w:cs="Courier New"/>
          <w:sz w:val="20"/>
          <w:szCs w:val="20"/>
        </w:rPr>
        <w:t xml:space="preserve">    pinMode(13</w:t>
      </w:r>
      <w:r w:rsidR="00724EA4">
        <w:rPr>
          <w:rFonts w:ascii="Courier New" w:hAnsi="Courier New" w:cs="Courier New"/>
          <w:sz w:val="20"/>
          <w:szCs w:val="20"/>
        </w:rPr>
        <w:t>, OUTPUT);     // initialise pin 13 comme sortie</w:t>
      </w:r>
      <w:r w:rsidRPr="0023552A">
        <w:rPr>
          <w:rFonts w:ascii="Courier New" w:hAnsi="Courier New" w:cs="Courier New"/>
          <w:sz w:val="20"/>
          <w:szCs w:val="20"/>
        </w:rPr>
        <w:t xml:space="preserve">   (Direction moteur)</w:t>
      </w:r>
    </w:p>
    <w:p w:rsidR="0023552A" w:rsidRPr="0023552A" w:rsidRDefault="0023552A" w:rsidP="0023552A">
      <w:pPr>
        <w:rPr>
          <w:rFonts w:ascii="Courier New" w:hAnsi="Courier New" w:cs="Courier New"/>
          <w:sz w:val="20"/>
          <w:szCs w:val="20"/>
        </w:rPr>
      </w:pPr>
      <w:r w:rsidRPr="0023552A">
        <w:rPr>
          <w:rFonts w:ascii="Courier New" w:hAnsi="Courier New" w:cs="Courier New"/>
          <w:sz w:val="20"/>
          <w:szCs w:val="20"/>
        </w:rPr>
        <w:t xml:space="preserve">    pinMode(11, O</w:t>
      </w:r>
      <w:r w:rsidR="00724EA4">
        <w:rPr>
          <w:rFonts w:ascii="Courier New" w:hAnsi="Courier New" w:cs="Courier New"/>
          <w:sz w:val="20"/>
          <w:szCs w:val="20"/>
        </w:rPr>
        <w:t xml:space="preserve">UTPUT);     // initialise pin 11 comme sortie </w:t>
      </w:r>
      <w:r w:rsidRPr="0023552A">
        <w:rPr>
          <w:rFonts w:ascii="Courier New" w:hAnsi="Courier New" w:cs="Courier New"/>
          <w:sz w:val="20"/>
          <w:szCs w:val="20"/>
        </w:rPr>
        <w:t xml:space="preserve">  (Vitesse moteur)</w:t>
      </w:r>
    </w:p>
    <w:p w:rsidR="004435AD" w:rsidRDefault="004435AD" w:rsidP="00E351A8"/>
    <w:p w:rsidR="0059790C" w:rsidRDefault="0059790C" w:rsidP="00E351A8"/>
    <w:p w:rsidR="00697787" w:rsidRDefault="0023552A" w:rsidP="00E351A8">
      <w:r>
        <w:t xml:space="preserve">Dans la partie 3 se trouve le </w:t>
      </w:r>
      <w:r w:rsidR="00697787">
        <w:t xml:space="preserve">programme que nous allons taper. </w:t>
      </w:r>
      <w:r w:rsidR="00AD204E">
        <w:t>Il</w:t>
      </w:r>
      <w:r w:rsidR="00697787">
        <w:t xml:space="preserve"> est divisée en rubriques.</w:t>
      </w:r>
    </w:p>
    <w:p w:rsidR="0023552A" w:rsidRDefault="00697787" w:rsidP="00E351A8">
      <w:r>
        <w:t>La rubrique « Commande du moteur » est déjà programmée. Elle envoie la direction et la vitesse au moteur.</w:t>
      </w:r>
    </w:p>
    <w:p w:rsidR="0023552A" w:rsidRDefault="0023552A" w:rsidP="0023552A">
      <w:r>
        <w:t>// Commande du moteur</w:t>
      </w:r>
    </w:p>
    <w:p w:rsidR="0023552A" w:rsidRPr="00951B14" w:rsidRDefault="0023552A" w:rsidP="0023552A">
      <w:pPr>
        <w:rPr>
          <w:rFonts w:ascii="Courier New" w:hAnsi="Courier New" w:cs="Courier New"/>
          <w:sz w:val="20"/>
          <w:szCs w:val="20"/>
        </w:rPr>
      </w:pPr>
      <w:r w:rsidRPr="00951B14">
        <w:rPr>
          <w:rFonts w:ascii="Courier New" w:hAnsi="Courier New" w:cs="Courier New"/>
          <w:sz w:val="20"/>
          <w:szCs w:val="20"/>
        </w:rPr>
        <w:t xml:space="preserve">if (arretMot==1 </w:t>
      </w:r>
      <w:r w:rsidR="00951B14">
        <w:rPr>
          <w:rFonts w:ascii="Courier New" w:hAnsi="Courier New" w:cs="Courier New"/>
          <w:sz w:val="20"/>
          <w:szCs w:val="20"/>
        </w:rPr>
        <w:t xml:space="preserve">or millis()&gt;60000)  {Vit=0;}  </w:t>
      </w:r>
      <w:r w:rsidRPr="00951B14">
        <w:rPr>
          <w:rFonts w:ascii="Courier New" w:hAnsi="Courier New" w:cs="Courier New"/>
          <w:sz w:val="20"/>
          <w:szCs w:val="20"/>
        </w:rPr>
        <w:t xml:space="preserve">// Arrêt moteur </w:t>
      </w:r>
      <w:r w:rsidR="00951B14">
        <w:rPr>
          <w:rFonts w:ascii="Courier New" w:hAnsi="Courier New" w:cs="Courier New"/>
          <w:sz w:val="20"/>
          <w:szCs w:val="20"/>
        </w:rPr>
        <w:t>si</w:t>
      </w:r>
      <w:r w:rsidRPr="00951B14">
        <w:rPr>
          <w:rFonts w:ascii="Courier New" w:hAnsi="Courier New" w:cs="Courier New"/>
          <w:sz w:val="20"/>
          <w:szCs w:val="20"/>
        </w:rPr>
        <w:t xml:space="preserve"> surcharge </w:t>
      </w:r>
      <w:r w:rsidR="00951B14">
        <w:rPr>
          <w:rFonts w:ascii="Courier New" w:hAnsi="Courier New" w:cs="Courier New"/>
          <w:sz w:val="20"/>
          <w:szCs w:val="20"/>
        </w:rPr>
        <w:t>ou aprés 60s</w:t>
      </w:r>
    </w:p>
    <w:p w:rsidR="0023552A" w:rsidRPr="00951B14" w:rsidRDefault="0023552A" w:rsidP="0023552A">
      <w:pPr>
        <w:rPr>
          <w:rFonts w:ascii="Courier New" w:hAnsi="Courier New" w:cs="Courier New"/>
          <w:sz w:val="20"/>
          <w:szCs w:val="20"/>
        </w:rPr>
      </w:pPr>
      <w:r w:rsidRPr="00951B14">
        <w:rPr>
          <w:rFonts w:ascii="Courier New" w:hAnsi="Courier New" w:cs="Courier New"/>
          <w:sz w:val="20"/>
          <w:szCs w:val="20"/>
        </w:rPr>
        <w:t>digitalWrite(</w:t>
      </w:r>
      <w:r w:rsidR="00951B14">
        <w:rPr>
          <w:rFonts w:ascii="Courier New" w:hAnsi="Courier New" w:cs="Courier New"/>
          <w:sz w:val="20"/>
          <w:szCs w:val="20"/>
        </w:rPr>
        <w:t xml:space="preserve">13,Dir);                     </w:t>
      </w:r>
      <w:r w:rsidRPr="00951B14">
        <w:rPr>
          <w:rFonts w:ascii="Courier New" w:hAnsi="Courier New" w:cs="Courier New"/>
          <w:sz w:val="20"/>
          <w:szCs w:val="20"/>
        </w:rPr>
        <w:t xml:space="preserve">   //</w:t>
      </w:r>
      <w:r w:rsidR="00951B14">
        <w:rPr>
          <w:rFonts w:ascii="Courier New" w:hAnsi="Courier New" w:cs="Courier New"/>
          <w:sz w:val="20"/>
          <w:szCs w:val="20"/>
        </w:rPr>
        <w:t xml:space="preserve"> Envoie du sens rotation moteur</w:t>
      </w:r>
    </w:p>
    <w:p w:rsidR="0023552A" w:rsidRPr="00951B14" w:rsidRDefault="0023552A" w:rsidP="0023552A">
      <w:pPr>
        <w:rPr>
          <w:rFonts w:ascii="Courier New" w:hAnsi="Courier New" w:cs="Courier New"/>
          <w:sz w:val="20"/>
          <w:szCs w:val="20"/>
        </w:rPr>
      </w:pPr>
      <w:r w:rsidRPr="00951B14">
        <w:rPr>
          <w:rFonts w:ascii="Courier New" w:hAnsi="Courier New" w:cs="Courier New"/>
          <w:sz w:val="20"/>
          <w:szCs w:val="20"/>
        </w:rPr>
        <w:t>analogWrite(</w:t>
      </w:r>
      <w:r w:rsidR="00951B14">
        <w:rPr>
          <w:rFonts w:ascii="Courier New" w:hAnsi="Courier New" w:cs="Courier New"/>
          <w:sz w:val="20"/>
          <w:szCs w:val="20"/>
        </w:rPr>
        <w:t xml:space="preserve">11, min(abs(Vit),255));      </w:t>
      </w:r>
      <w:r w:rsidRPr="00951B14">
        <w:rPr>
          <w:rFonts w:ascii="Courier New" w:hAnsi="Courier New" w:cs="Courier New"/>
          <w:sz w:val="20"/>
          <w:szCs w:val="20"/>
        </w:rPr>
        <w:t xml:space="preserve">   // Envoie de la vitesse avec saturation à 255</w:t>
      </w:r>
    </w:p>
    <w:p w:rsidR="0059790C" w:rsidRPr="00364AA9" w:rsidRDefault="0059790C" w:rsidP="00E351A8">
      <w:pPr>
        <w:rPr>
          <w:sz w:val="20"/>
        </w:rPr>
      </w:pPr>
    </w:p>
    <w:p w:rsidR="00951B14" w:rsidRDefault="00951B14" w:rsidP="00E351A8">
      <w:r>
        <w:t>A la fin du programme se trouve un tableau de bord qui affiche l’état de toutes les variables en temps réel.</w:t>
      </w:r>
    </w:p>
    <w:p w:rsidR="00951B14" w:rsidRDefault="00951B14" w:rsidP="00E351A8">
      <w:r>
        <w:t xml:space="preserve">Il est </w:t>
      </w:r>
      <w:r w:rsidR="006213C8">
        <w:t>accessible</w:t>
      </w:r>
      <w:r>
        <w:t xml:space="preserve"> en cliquant   </w:t>
      </w:r>
      <w:r>
        <w:rPr>
          <w:noProof/>
          <w:lang w:eastAsia="fr-FR"/>
        </w:rPr>
        <w:drawing>
          <wp:inline distT="0" distB="0" distL="0" distR="0" wp14:anchorId="3823E90E" wp14:editId="54B09F31">
            <wp:extent cx="228600" cy="228600"/>
            <wp:effectExtent l="0" t="0" r="0" b="0"/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après avoir télé</w:t>
      </w:r>
      <w:r w:rsidR="006213C8">
        <w:t xml:space="preserve"> </w:t>
      </w:r>
      <w:r>
        <w:t xml:space="preserve">versé le programme avec le bouton </w:t>
      </w:r>
      <w:r>
        <w:rPr>
          <w:noProof/>
          <w:lang w:eastAsia="fr-FR"/>
        </w:rPr>
        <w:drawing>
          <wp:inline distT="0" distB="0" distL="0" distR="0" wp14:anchorId="750D9AE1" wp14:editId="25FBAC31">
            <wp:extent cx="257175" cy="257175"/>
            <wp:effectExtent l="0" t="0" r="9525" b="9525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951B14" w:rsidRDefault="0059790C" w:rsidP="00E351A8">
      <w:r>
        <w:rPr>
          <w:noProof/>
          <w:lang w:eastAsia="fr-FR"/>
        </w:rPr>
        <w:drawing>
          <wp:inline distT="0" distB="0" distL="0" distR="0" wp14:anchorId="334C1334" wp14:editId="5621403E">
            <wp:extent cx="6840855" cy="708660"/>
            <wp:effectExtent l="0" t="0" r="0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83" w:rsidRPr="00364AA9" w:rsidRDefault="006213C8" w:rsidP="00E351A8">
      <w:pPr>
        <w:rPr>
          <w:b/>
          <w:szCs w:val="28"/>
        </w:rPr>
      </w:pPr>
      <w:r>
        <w:rPr>
          <w:b/>
          <w:szCs w:val="28"/>
        </w:rPr>
        <w:t xml:space="preserve">Important : </w:t>
      </w:r>
      <w:r w:rsidR="00C92D96">
        <w:rPr>
          <w:b/>
          <w:szCs w:val="28"/>
        </w:rPr>
        <w:t>Régler la vitesse de la liaison série à 115200 bits/s et a</w:t>
      </w:r>
      <w:r w:rsidR="004F1BBC" w:rsidRPr="00364AA9">
        <w:rPr>
          <w:b/>
          <w:szCs w:val="28"/>
        </w:rPr>
        <w:t>rrêter le défilement automatique</w:t>
      </w:r>
      <w:r>
        <w:rPr>
          <w:b/>
          <w:szCs w:val="28"/>
        </w:rPr>
        <w:t xml:space="preserve"> dès que l’</w:t>
      </w:r>
      <w:r w:rsidR="00C92D96">
        <w:rPr>
          <w:b/>
          <w:szCs w:val="28"/>
        </w:rPr>
        <w:t>expérience est terminée. R</w:t>
      </w:r>
      <w:r w:rsidR="00531B83" w:rsidRPr="00364AA9">
        <w:rPr>
          <w:b/>
          <w:szCs w:val="28"/>
        </w:rPr>
        <w:t>e</w:t>
      </w:r>
      <w:r w:rsidR="00364AA9" w:rsidRPr="00364AA9">
        <w:rPr>
          <w:b/>
          <w:szCs w:val="28"/>
        </w:rPr>
        <w:t xml:space="preserve">monter la barre de défilement </w:t>
      </w:r>
      <w:r w:rsidR="00364AA9" w:rsidRPr="00364AA9">
        <w:rPr>
          <w:b/>
          <w:sz w:val="22"/>
          <w:szCs w:val="28"/>
        </w:rPr>
        <w:t>(à</w:t>
      </w:r>
      <w:r w:rsidR="00531B83" w:rsidRPr="00364AA9">
        <w:rPr>
          <w:b/>
          <w:sz w:val="22"/>
          <w:szCs w:val="28"/>
        </w:rPr>
        <w:t xml:space="preserve"> droite</w:t>
      </w:r>
      <w:r w:rsidR="00364AA9" w:rsidRPr="00364AA9">
        <w:rPr>
          <w:b/>
          <w:sz w:val="22"/>
          <w:szCs w:val="28"/>
        </w:rPr>
        <w:t>)</w:t>
      </w:r>
      <w:r w:rsidR="00531B83" w:rsidRPr="00364AA9">
        <w:rPr>
          <w:b/>
          <w:sz w:val="22"/>
          <w:szCs w:val="28"/>
        </w:rPr>
        <w:t xml:space="preserve"> </w:t>
      </w:r>
      <w:r w:rsidR="00531B83" w:rsidRPr="00364AA9">
        <w:rPr>
          <w:b/>
          <w:szCs w:val="28"/>
        </w:rPr>
        <w:t>pour revenir à l’instant 0</w:t>
      </w:r>
    </w:p>
    <w:p w:rsidR="00951B14" w:rsidRDefault="00697787" w:rsidP="00E351A8">
      <w:r>
        <w:lastRenderedPageBreak/>
        <w:t>Tapez les lignes suivantes dans la p</w:t>
      </w:r>
      <w:r w:rsidR="00E56D74">
        <w:t>a</w:t>
      </w:r>
      <w:r>
        <w:t xml:space="preserve">rtie 3 du programme </w:t>
      </w:r>
      <w:r w:rsidR="00E56D74">
        <w:t>à la rubrique :</w:t>
      </w:r>
      <w:r w:rsidR="007362BB">
        <w:t xml:space="preserve"> </w:t>
      </w:r>
      <w:r w:rsidRPr="00697787">
        <w:t xml:space="preserve">// Asservissement en position du vérin  </w:t>
      </w:r>
    </w:p>
    <w:p w:rsidR="007362BB" w:rsidRPr="007362BB" w:rsidRDefault="007362BB" w:rsidP="007362BB">
      <w:pPr>
        <w:rPr>
          <w:rFonts w:ascii="Courier New" w:hAnsi="Courier New" w:cs="Courier New"/>
        </w:rPr>
      </w:pPr>
      <w:r w:rsidRPr="007362BB">
        <w:rPr>
          <w:rFonts w:ascii="Courier New" w:hAnsi="Courier New" w:cs="Courier New"/>
        </w:rPr>
        <w:t>Dir=1;</w:t>
      </w:r>
    </w:p>
    <w:p w:rsidR="00951B14" w:rsidRPr="007362BB" w:rsidRDefault="007362BB" w:rsidP="007362BB">
      <w:pPr>
        <w:rPr>
          <w:rFonts w:ascii="Courier New" w:hAnsi="Courier New" w:cs="Courier New"/>
        </w:rPr>
      </w:pPr>
      <w:r w:rsidRPr="007362BB">
        <w:rPr>
          <w:rFonts w:ascii="Courier New" w:hAnsi="Courier New" w:cs="Courier New"/>
        </w:rPr>
        <w:t>Vit=200;</w:t>
      </w:r>
    </w:p>
    <w:p w:rsidR="004E0C79" w:rsidRDefault="004E0C79" w:rsidP="007362BB">
      <w:r>
        <w:t>Allumez l’alimentation.</w:t>
      </w:r>
      <w:r w:rsidR="00174EFC">
        <w:t xml:space="preserve"> </w:t>
      </w:r>
    </w:p>
    <w:p w:rsidR="007362BB" w:rsidRDefault="006213C8" w:rsidP="007362BB">
      <w:r>
        <w:t>Télé versez</w:t>
      </w:r>
      <w:r w:rsidR="007362BB">
        <w:t xml:space="preserve"> le programme avec le bouton </w:t>
      </w:r>
      <w:r w:rsidR="007362BB">
        <w:rPr>
          <w:noProof/>
          <w:lang w:eastAsia="fr-FR"/>
        </w:rPr>
        <w:drawing>
          <wp:inline distT="0" distB="0" distL="0" distR="0" wp14:anchorId="040F93F3" wp14:editId="64AB9097">
            <wp:extent cx="257175" cy="257175"/>
            <wp:effectExtent l="0" t="0" r="9525" b="9525"/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2BB">
        <w:t xml:space="preserve">.  Affichez le tableau de bord en cliquant   </w:t>
      </w:r>
      <w:r w:rsidR="007362BB">
        <w:rPr>
          <w:noProof/>
          <w:lang w:eastAsia="fr-FR"/>
        </w:rPr>
        <w:drawing>
          <wp:inline distT="0" distB="0" distL="0" distR="0" wp14:anchorId="24D6DD5B" wp14:editId="61F6A022">
            <wp:extent cx="228600" cy="228600"/>
            <wp:effectExtent l="0" t="0" r="0" b="0"/>
            <wp:docPr id="133" name="Imag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79" w:rsidRDefault="004E0C79" w:rsidP="004E0C79">
      <w:pPr>
        <w:pStyle w:val="Paragraphedeliste"/>
        <w:ind w:left="360"/>
      </w:pPr>
    </w:p>
    <w:p w:rsidR="004E0C79" w:rsidRDefault="004E0C79" w:rsidP="004E0C79">
      <w:pPr>
        <w:pStyle w:val="Paragraphedeliste"/>
        <w:numPr>
          <w:ilvl w:val="0"/>
          <w:numId w:val="7"/>
        </w:numPr>
      </w:pPr>
      <w:r>
        <w:t>La commande</w:t>
      </w:r>
      <w:r>
        <w:br/>
      </w:r>
      <w:r w:rsidRPr="004E0C79">
        <w:rPr>
          <w:rFonts w:ascii="Courier New" w:hAnsi="Courier New" w:cs="Courier New"/>
          <w:sz w:val="20"/>
          <w:szCs w:val="20"/>
        </w:rPr>
        <w:t xml:space="preserve">if (arretMot==1 </w:t>
      </w:r>
      <w:r>
        <w:rPr>
          <w:rFonts w:ascii="Courier New" w:hAnsi="Courier New" w:cs="Courier New"/>
          <w:sz w:val="20"/>
          <w:szCs w:val="20"/>
        </w:rPr>
        <w:t>or millis()&gt;60000)</w:t>
      </w:r>
      <w:r w:rsidRPr="004E0C79">
        <w:rPr>
          <w:rFonts w:ascii="Courier New" w:hAnsi="Courier New" w:cs="Courier New"/>
          <w:sz w:val="20"/>
          <w:szCs w:val="20"/>
        </w:rPr>
        <w:t xml:space="preserve"> {Vit=0;}  </w:t>
      </w:r>
      <w:r>
        <w:rPr>
          <w:rFonts w:ascii="Courier New" w:hAnsi="Courier New" w:cs="Courier New"/>
          <w:sz w:val="20"/>
          <w:szCs w:val="20"/>
        </w:rPr>
        <w:t>//</w:t>
      </w:r>
      <w:r w:rsidRPr="004E0C79">
        <w:rPr>
          <w:rFonts w:ascii="Courier New" w:hAnsi="Courier New" w:cs="Courier New"/>
          <w:sz w:val="20"/>
          <w:szCs w:val="20"/>
        </w:rPr>
        <w:t xml:space="preserve">Arrêt moteur si surcharge ou </w:t>
      </w:r>
      <w:r w:rsidR="006213C8" w:rsidRPr="004E0C79">
        <w:rPr>
          <w:rFonts w:ascii="Courier New" w:hAnsi="Courier New" w:cs="Courier New"/>
          <w:sz w:val="20"/>
          <w:szCs w:val="20"/>
        </w:rPr>
        <w:t>après</w:t>
      </w:r>
      <w:r w:rsidRPr="004E0C79">
        <w:rPr>
          <w:rFonts w:ascii="Courier New" w:hAnsi="Courier New" w:cs="Courier New"/>
          <w:sz w:val="20"/>
          <w:szCs w:val="20"/>
        </w:rPr>
        <w:t xml:space="preserve"> 60s</w:t>
      </w:r>
      <w:r>
        <w:br/>
        <w:t xml:space="preserve">arrête le moteur automatiquement après 60s ou si la variable </w:t>
      </w:r>
      <w:r w:rsidRPr="004E0C79">
        <w:rPr>
          <w:rFonts w:ascii="Courier New" w:hAnsi="Courier New" w:cs="Courier New"/>
        </w:rPr>
        <w:t>arretMot</w:t>
      </w:r>
      <w:r>
        <w:t xml:space="preserve"> est à 1</w:t>
      </w:r>
    </w:p>
    <w:p w:rsidR="00314C5A" w:rsidRDefault="008C5132" w:rsidP="00014900">
      <w:pPr>
        <w:pStyle w:val="Paragraphedeliste"/>
        <w:numPr>
          <w:ilvl w:val="0"/>
          <w:numId w:val="7"/>
        </w:numPr>
      </w:pPr>
      <w:r>
        <w:t>La commande</w:t>
      </w:r>
      <w:r w:rsidRPr="008C5132">
        <w:t xml:space="preserve"> </w:t>
      </w:r>
      <w:r w:rsidR="00014900">
        <w:t xml:space="preserve"> </w:t>
      </w:r>
      <w:r w:rsidRPr="008C5132">
        <w:t xml:space="preserve"> </w:t>
      </w:r>
      <w:r w:rsidRPr="00277E48">
        <w:rPr>
          <w:rFonts w:ascii="Courier New" w:hAnsi="Courier New" w:cs="Courier New"/>
        </w:rPr>
        <w:t>digitalWrite(13,Dir</w:t>
      </w:r>
      <w:r w:rsidRPr="008C5132">
        <w:t>);</w:t>
      </w:r>
      <w:r>
        <w:t xml:space="preserve">  envoie la valeur 0 ou 1 sur le pin 13 de l’Arduino, et la carte motor shield rev3 convertit cette </w:t>
      </w:r>
      <w:r w:rsidR="00314C5A">
        <w:t>valeur en une tension positive ou négative aux bornes du moteur (1=sortie</w:t>
      </w:r>
      <w:r w:rsidR="00277E48">
        <w:t xml:space="preserve"> de tige et 0=rentrée de tige).</w:t>
      </w:r>
    </w:p>
    <w:p w:rsidR="004E0C79" w:rsidRDefault="00014900" w:rsidP="004E0C79">
      <w:pPr>
        <w:pStyle w:val="Paragraphedeliste"/>
        <w:numPr>
          <w:ilvl w:val="0"/>
          <w:numId w:val="7"/>
        </w:numPr>
      </w:pPr>
      <w:r>
        <w:t xml:space="preserve">La commande  </w:t>
      </w:r>
      <w:r w:rsidRPr="008C5132">
        <w:t xml:space="preserve">  </w:t>
      </w:r>
      <w:r w:rsidRPr="00277E48">
        <w:rPr>
          <w:rFonts w:ascii="Courier New" w:hAnsi="Courier New" w:cs="Courier New"/>
        </w:rPr>
        <w:t>analogWrite(11, min(abs(Vit),255))</w:t>
      </w:r>
      <w:r w:rsidRPr="008C5132">
        <w:t>;</w:t>
      </w:r>
      <w:r>
        <w:t xml:space="preserve">  envoie la valeur absolue de la variable  Vit sur le pin PWM 11 de l’</w:t>
      </w:r>
      <w:r w:rsidR="00AD204E">
        <w:t>A</w:t>
      </w:r>
      <w:r>
        <w:t>rduino. Un valeur comprise entre 0 et 255 est convertit par la carte motor shield rev3 en une tension comprise en</w:t>
      </w:r>
      <w:r w:rsidR="00277E48">
        <w:t>tre 0 et 12V en valeur absolue.</w:t>
      </w:r>
      <w:r w:rsidR="004E0C79">
        <w:br/>
      </w:r>
    </w:p>
    <w:p w:rsidR="000511A9" w:rsidRDefault="00014900" w:rsidP="004E0C79">
      <w:pPr>
        <w:pStyle w:val="Paragraphedeliste"/>
        <w:ind w:left="360"/>
      </w:pPr>
      <w:r>
        <w:t xml:space="preserve">Si Vit dépasse 255, on envoie 255. </w:t>
      </w:r>
      <w:r w:rsidR="000511A9">
        <w:t xml:space="preserve">Cette non linéarité s’appelle </w:t>
      </w:r>
      <w:r w:rsidR="000511A9" w:rsidRPr="000511A9">
        <w:rPr>
          <w:b/>
          <w:i/>
          <w:u w:val="single"/>
        </w:rPr>
        <w:t>la</w:t>
      </w:r>
      <w:r w:rsidRPr="000511A9">
        <w:rPr>
          <w:b/>
          <w:i/>
          <w:u w:val="single"/>
        </w:rPr>
        <w:t xml:space="preserve"> saturation</w:t>
      </w:r>
      <w:r>
        <w:t xml:space="preserve">. </w:t>
      </w:r>
      <w:r w:rsidR="000511A9">
        <w:br/>
        <w:t xml:space="preserve">Si Vit est trop faible, le moteur ne démarrera pas. Cette non linéarité s’appelle </w:t>
      </w:r>
      <w:r w:rsidR="000511A9" w:rsidRPr="000511A9">
        <w:rPr>
          <w:b/>
          <w:i/>
          <w:u w:val="single"/>
        </w:rPr>
        <w:t>le seuil</w:t>
      </w:r>
      <w:r w:rsidR="000511A9">
        <w:t>.</w:t>
      </w:r>
    </w:p>
    <w:p w:rsidR="004E0C79" w:rsidRDefault="004E0C79" w:rsidP="000511A9">
      <w:pPr>
        <w:overflowPunct/>
        <w:autoSpaceDE/>
        <w:autoSpaceDN/>
        <w:adjustRightInd/>
        <w:textAlignment w:val="auto"/>
      </w:pPr>
    </w:p>
    <w:p w:rsidR="00E351A8" w:rsidRDefault="00014900" w:rsidP="000511A9">
      <w:pPr>
        <w:overflowPunct/>
        <w:autoSpaceDE/>
        <w:autoSpaceDN/>
        <w:adjustRightInd/>
        <w:textAlignment w:val="auto"/>
      </w:pPr>
      <w:r>
        <w:t xml:space="preserve">Donnez </w:t>
      </w:r>
      <w:r w:rsidR="004E0C79">
        <w:t xml:space="preserve">des valeur </w:t>
      </w:r>
      <w:r>
        <w:t>à</w:t>
      </w:r>
      <w:r w:rsidR="0098385A">
        <w:t xml:space="preserve"> Vit</w:t>
      </w:r>
      <w:r>
        <w:t>.</w:t>
      </w:r>
      <w:r w:rsidR="00277E48">
        <w:t xml:space="preserve"> Pensez à changer la valeur de Dir à chaque expérience.</w:t>
      </w:r>
    </w:p>
    <w:p w:rsidR="00F32220" w:rsidRDefault="006213C8" w:rsidP="00E351A8">
      <w:r>
        <w:t>Télé versez</w:t>
      </w:r>
      <w:r w:rsidR="005D7106">
        <w:t xml:space="preserve"> le programme</w:t>
      </w:r>
      <w:r w:rsidR="00FD5102">
        <w:t xml:space="preserve"> avec le bouton </w:t>
      </w:r>
      <w:r w:rsidR="00FD5102">
        <w:rPr>
          <w:noProof/>
          <w:lang w:eastAsia="fr-FR"/>
        </w:rPr>
        <w:drawing>
          <wp:inline distT="0" distB="0" distL="0" distR="0" wp14:anchorId="29D8DE0D" wp14:editId="3DB2BE9D">
            <wp:extent cx="257175" cy="2571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F30">
        <w:t>.</w:t>
      </w:r>
    </w:p>
    <w:p w:rsidR="008D3761" w:rsidRPr="00D950F5" w:rsidRDefault="008D3761" w:rsidP="008D3761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277E48" w:rsidRDefault="00277E48" w:rsidP="00E351A8">
      <w:r>
        <w:t>Déterminez la tension de saturation du moteur.</w:t>
      </w:r>
    </w:p>
    <w:p w:rsidR="009D4174" w:rsidRDefault="00277E48" w:rsidP="00E351A8">
      <w:r>
        <w:t>D</w:t>
      </w:r>
      <w:r w:rsidR="000511A9">
        <w:t>éterminez le seuil du moteur</w:t>
      </w:r>
      <w:r w:rsidR="00B045E0">
        <w:t xml:space="preserve"> (valeur seuil de Vit et tension seuil du moteur).</w:t>
      </w:r>
    </w:p>
    <w:p w:rsidR="008D3761" w:rsidRDefault="008D3761" w:rsidP="008D3761">
      <w:pPr>
        <w:rPr>
          <w:bCs/>
        </w:rPr>
      </w:pPr>
    </w:p>
    <w:p w:rsidR="00521CCE" w:rsidRDefault="00521CCE" w:rsidP="00521CCE">
      <w:pPr>
        <w:rPr>
          <w:bCs/>
        </w:rPr>
      </w:pPr>
      <w:r>
        <w:rPr>
          <w:bCs/>
        </w:rPr>
        <w:t>La sortie du potentiomètre est branchée sur le pin A2 de la carte Arduino. Le convertisseur analogique numérique transforme une tension comprise entre 0 et 5V en un entier compris entre 0 et 1023.</w:t>
      </w:r>
    </w:p>
    <w:p w:rsidR="0098385A" w:rsidRDefault="00881AB9" w:rsidP="0098385A">
      <w:r>
        <w:t>Tapez la ligne suivante</w:t>
      </w:r>
      <w:r w:rsidR="0098385A">
        <w:t xml:space="preserve"> dans la partie 3 du programme à la rubrique : </w:t>
      </w:r>
      <w:r w:rsidR="0098385A" w:rsidRPr="00697787">
        <w:t xml:space="preserve">// Asservissement en position du vérin  </w:t>
      </w:r>
    </w:p>
    <w:p w:rsidR="00521CCE" w:rsidRPr="0098385A" w:rsidRDefault="0098385A" w:rsidP="00521CCE">
      <w:pPr>
        <w:rPr>
          <w:rFonts w:ascii="Courier New" w:hAnsi="Courier New" w:cs="Courier New"/>
          <w:bCs/>
        </w:rPr>
      </w:pPr>
      <w:r w:rsidRPr="0098385A">
        <w:rPr>
          <w:rFonts w:ascii="Courier New" w:hAnsi="Courier New" w:cs="Courier New"/>
          <w:bCs/>
        </w:rPr>
        <w:t>Pot_V</w:t>
      </w:r>
      <w:r w:rsidR="00521CCE" w:rsidRPr="0098385A">
        <w:rPr>
          <w:rFonts w:ascii="Courier New" w:hAnsi="Courier New" w:cs="Courier New"/>
          <w:bCs/>
        </w:rPr>
        <w:t>=analogRead(2</w:t>
      </w:r>
      <w:r w:rsidRPr="0098385A">
        <w:rPr>
          <w:rFonts w:ascii="Courier New" w:hAnsi="Courier New" w:cs="Courier New"/>
          <w:bCs/>
        </w:rPr>
        <w:t>);</w:t>
      </w:r>
    </w:p>
    <w:p w:rsidR="0098385A" w:rsidRDefault="006213C8" w:rsidP="0098385A">
      <w:r>
        <w:t>Télé versez</w:t>
      </w:r>
      <w:r w:rsidR="0098385A">
        <w:t xml:space="preserve"> le programme avec le bouton </w:t>
      </w:r>
      <w:r w:rsidR="0098385A">
        <w:rPr>
          <w:noProof/>
          <w:lang w:eastAsia="fr-FR"/>
        </w:rPr>
        <w:drawing>
          <wp:inline distT="0" distB="0" distL="0" distR="0" wp14:anchorId="1E4B22B4" wp14:editId="437F18ED">
            <wp:extent cx="257175" cy="257175"/>
            <wp:effectExtent l="0" t="0" r="9525" b="9525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5A">
        <w:t xml:space="preserve">.  Affichez le tableau de bord en cliquant   </w:t>
      </w:r>
      <w:r w:rsidR="0098385A">
        <w:rPr>
          <w:noProof/>
          <w:lang w:eastAsia="fr-FR"/>
        </w:rPr>
        <w:drawing>
          <wp:inline distT="0" distB="0" distL="0" distR="0" wp14:anchorId="7DEC0526" wp14:editId="628E86D4">
            <wp:extent cx="228600" cy="228600"/>
            <wp:effectExtent l="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61" w:rsidRDefault="008D3761" w:rsidP="008D3761"/>
    <w:p w:rsidR="0098385A" w:rsidRDefault="008D3761" w:rsidP="00696276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E93C1B">
        <w:rPr>
          <w:bCs/>
        </w:rPr>
        <w:t>En faisant fonctionner le vérin</w:t>
      </w:r>
      <w:r w:rsidR="00160428">
        <w:rPr>
          <w:bCs/>
        </w:rPr>
        <w:t xml:space="preserve"> à Vit=</w:t>
      </w:r>
      <w:r w:rsidR="00232BA4">
        <w:rPr>
          <w:bCs/>
        </w:rPr>
        <w:t>255</w:t>
      </w:r>
      <w:r w:rsidR="00E93C1B">
        <w:rPr>
          <w:bCs/>
        </w:rPr>
        <w:t xml:space="preserve">, relevez les valeurs </w:t>
      </w:r>
      <w:r w:rsidR="0098385A">
        <w:rPr>
          <w:bCs/>
        </w:rPr>
        <w:t>Pot_V_mini et Pot_V_maxi.</w:t>
      </w:r>
      <w:r w:rsidR="00B534E8">
        <w:rPr>
          <w:bCs/>
        </w:rPr>
        <w:t xml:space="preserve"> Relevez la course du vérin en faisant le différence (tige sortie-tige rentrée)</w:t>
      </w:r>
    </w:p>
    <w:p w:rsidR="00E93C1B" w:rsidRDefault="0098385A" w:rsidP="00696276">
      <w:pPr>
        <w:rPr>
          <w:bCs/>
        </w:rPr>
      </w:pPr>
      <w:r>
        <w:rPr>
          <w:bCs/>
        </w:rPr>
        <w:t xml:space="preserve">On </w:t>
      </w:r>
      <w:r w:rsidR="00B534E8">
        <w:rPr>
          <w:bCs/>
        </w:rPr>
        <w:t>définit la variable X (position de la tige). Xmini=0 et Xmaxi=course</w:t>
      </w:r>
    </w:p>
    <w:p w:rsidR="00881AB9" w:rsidRDefault="00881AB9" w:rsidP="00881AB9">
      <w:r>
        <w:t xml:space="preserve">Tapez la ligne suivante dans la partie 3 du programme à la rubrique : </w:t>
      </w:r>
      <w:r w:rsidRPr="00697787">
        <w:t xml:space="preserve">// Asservissement en position du vérin </w:t>
      </w:r>
    </w:p>
    <w:p w:rsidR="00881AB9" w:rsidRDefault="00881AB9" w:rsidP="00881AB9">
      <w:r>
        <w:t>Utilisez vos propres valeurs numériques.</w:t>
      </w:r>
    </w:p>
    <w:p w:rsidR="00881AB9" w:rsidRPr="00881AB9" w:rsidRDefault="00881AB9" w:rsidP="00881AB9">
      <w:pPr>
        <w:rPr>
          <w:rFonts w:ascii="Courier New" w:hAnsi="Courier New" w:cs="Courier New"/>
          <w:bCs/>
        </w:rPr>
      </w:pPr>
      <w:r w:rsidRPr="00881AB9">
        <w:rPr>
          <w:rFonts w:ascii="Courier New" w:hAnsi="Courier New" w:cs="Courier New"/>
          <w:bCs/>
        </w:rPr>
        <w:t>X=map(Pot_V, Pot_V_mini,Pot_V</w:t>
      </w:r>
      <w:r>
        <w:rPr>
          <w:rFonts w:ascii="Courier New" w:hAnsi="Courier New" w:cs="Courier New"/>
          <w:bCs/>
        </w:rPr>
        <w:t>_maxi,Xmini,Xmaxi)</w:t>
      </w:r>
      <w:r w:rsidRPr="00881AB9">
        <w:rPr>
          <w:rFonts w:ascii="Courier New" w:hAnsi="Courier New" w:cs="Courier New"/>
          <w:bCs/>
        </w:rPr>
        <w:t>;</w:t>
      </w:r>
    </w:p>
    <w:p w:rsidR="00881AB9" w:rsidRDefault="006213C8" w:rsidP="00881AB9">
      <w:r>
        <w:t>Télé versez</w:t>
      </w:r>
      <w:r w:rsidR="00881AB9">
        <w:t xml:space="preserve"> le programme avec le bouton </w:t>
      </w:r>
      <w:r w:rsidR="00881AB9">
        <w:rPr>
          <w:noProof/>
          <w:lang w:eastAsia="fr-FR"/>
        </w:rPr>
        <w:drawing>
          <wp:inline distT="0" distB="0" distL="0" distR="0" wp14:anchorId="5A04C5C8" wp14:editId="0424624D">
            <wp:extent cx="257175" cy="257175"/>
            <wp:effectExtent l="0" t="0" r="9525" b="9525"/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AB9">
        <w:t xml:space="preserve">.  Affichez le tableau de bord en cliquant   </w:t>
      </w:r>
      <w:r w:rsidR="00881AB9">
        <w:rPr>
          <w:noProof/>
          <w:lang w:eastAsia="fr-FR"/>
        </w:rPr>
        <w:drawing>
          <wp:inline distT="0" distB="0" distL="0" distR="0" wp14:anchorId="02DBD2E2" wp14:editId="4635D057">
            <wp:extent cx="228600" cy="228600"/>
            <wp:effectExtent l="0" t="0" r="0" b="0"/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B9" w:rsidRDefault="00881AB9" w:rsidP="00696276">
      <w:pPr>
        <w:rPr>
          <w:bCs/>
        </w:rPr>
      </w:pPr>
    </w:p>
    <w:p w:rsidR="00585438" w:rsidRDefault="00585438" w:rsidP="00696276">
      <w:pPr>
        <w:rPr>
          <w:bCs/>
        </w:rPr>
      </w:pPr>
      <w:r>
        <w:rPr>
          <w:bCs/>
        </w:rPr>
        <w:t>Attention, car la fonction map renvoie un entier. Pour plus de précision, tapez :</w:t>
      </w:r>
    </w:p>
    <w:p w:rsidR="00881AB9" w:rsidRPr="00881AB9" w:rsidRDefault="00881AB9" w:rsidP="00881AB9">
      <w:pPr>
        <w:rPr>
          <w:rFonts w:ascii="Courier New" w:hAnsi="Courier New" w:cs="Courier New"/>
          <w:bCs/>
        </w:rPr>
      </w:pPr>
      <w:r w:rsidRPr="00881AB9">
        <w:rPr>
          <w:rFonts w:ascii="Courier New" w:hAnsi="Courier New" w:cs="Courier New"/>
          <w:bCs/>
        </w:rPr>
        <w:t>X=map(Pot_V, Pot_V_mini,Pot_V</w:t>
      </w:r>
      <w:r>
        <w:rPr>
          <w:rFonts w:ascii="Courier New" w:hAnsi="Courier New" w:cs="Courier New"/>
          <w:bCs/>
        </w:rPr>
        <w:t>_maxi,Xmini,10*Xmaxi)/10.0</w:t>
      </w:r>
      <w:r w:rsidRPr="00881AB9">
        <w:rPr>
          <w:rFonts w:ascii="Courier New" w:hAnsi="Courier New" w:cs="Courier New"/>
          <w:bCs/>
        </w:rPr>
        <w:t>;</w:t>
      </w:r>
    </w:p>
    <w:p w:rsidR="00881AB9" w:rsidRDefault="00881AB9" w:rsidP="00696276">
      <w:pPr>
        <w:rPr>
          <w:bCs/>
        </w:rPr>
      </w:pPr>
    </w:p>
    <w:p w:rsidR="00FF75A5" w:rsidRDefault="000948DC" w:rsidP="00696276">
      <w:pPr>
        <w:rPr>
          <w:bCs/>
        </w:rPr>
      </w:pPr>
      <w:r>
        <w:rPr>
          <w:bCs/>
        </w:rPr>
        <w:t>Tapez bien 10.0 et pas 10, pour que la division donne un flot</w:t>
      </w:r>
      <w:r w:rsidR="00145CB6">
        <w:rPr>
          <w:bCs/>
        </w:rPr>
        <w:t>t</w:t>
      </w:r>
      <w:r>
        <w:rPr>
          <w:bCs/>
        </w:rPr>
        <w:t>ant</w:t>
      </w:r>
      <w:r w:rsidR="00145CB6">
        <w:rPr>
          <w:bCs/>
        </w:rPr>
        <w:t>. Sinon, ce sera un entie</w:t>
      </w:r>
      <w:r w:rsidR="00E925FC">
        <w:rPr>
          <w:bCs/>
        </w:rPr>
        <w:t>r, ave</w:t>
      </w:r>
      <w:r w:rsidR="00145CB6">
        <w:rPr>
          <w:bCs/>
        </w:rPr>
        <w:t>c une précision moins bonne.</w:t>
      </w:r>
    </w:p>
    <w:p w:rsidR="00FF75A5" w:rsidRDefault="00FF75A5" w:rsidP="00696276">
      <w:pPr>
        <w:rPr>
          <w:bCs/>
        </w:rPr>
      </w:pPr>
      <w:r>
        <w:rPr>
          <w:bCs/>
        </w:rPr>
        <w:t xml:space="preserve">Le </w:t>
      </w:r>
      <w:r w:rsidR="006213C8">
        <w:rPr>
          <w:bCs/>
        </w:rPr>
        <w:t>potentiomètre</w:t>
      </w:r>
      <w:r>
        <w:rPr>
          <w:bCs/>
        </w:rPr>
        <w:t xml:space="preserve"> du vérin est très précis, mais la numérisation engendre une erreur de </w:t>
      </w:r>
      <w:r w:rsidRPr="004C078C">
        <w:rPr>
          <w:b/>
          <w:bCs/>
        </w:rPr>
        <w:t>quantification</w:t>
      </w:r>
      <w:r w:rsidR="00F530DA">
        <w:rPr>
          <w:bCs/>
        </w:rPr>
        <w:t xml:space="preserve"> qui est le déplacement correspondant à la mesure brute d’un point.</w:t>
      </w:r>
      <w:r w:rsidR="0080482B">
        <w:rPr>
          <w:bCs/>
        </w:rPr>
        <w:t xml:space="preserve"> </w:t>
      </w:r>
    </w:p>
    <w:p w:rsidR="00585438" w:rsidRDefault="008D3761" w:rsidP="00696276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585438">
        <w:rPr>
          <w:bCs/>
        </w:rPr>
        <w:t xml:space="preserve">Quelle </w:t>
      </w:r>
      <w:r w:rsidR="00F530DA">
        <w:rPr>
          <w:bCs/>
        </w:rPr>
        <w:t xml:space="preserve">est l’erreur de quantification </w:t>
      </w:r>
      <w:r w:rsidR="00585438">
        <w:rPr>
          <w:bCs/>
        </w:rPr>
        <w:t>sur la position du vérin ?</w:t>
      </w:r>
    </w:p>
    <w:p w:rsidR="004F1A09" w:rsidRDefault="004F1A09" w:rsidP="00696276">
      <w:pPr>
        <w:rPr>
          <w:bCs/>
        </w:rPr>
      </w:pPr>
    </w:p>
    <w:p w:rsidR="000F5F30" w:rsidRDefault="0080482B" w:rsidP="00696276">
      <w:pPr>
        <w:rPr>
          <w:bCs/>
        </w:rPr>
      </w:pPr>
      <w:r>
        <w:rPr>
          <w:bCs/>
        </w:rPr>
        <w:t>En dessous du calcul de X, c</w:t>
      </w:r>
      <w:r w:rsidR="000F5F30">
        <w:rPr>
          <w:bCs/>
        </w:rPr>
        <w:t xml:space="preserve">alculez Dir </w:t>
      </w:r>
      <w:r w:rsidR="00C92CC4">
        <w:rPr>
          <w:bCs/>
        </w:rPr>
        <w:t xml:space="preserve">automatiquement </w:t>
      </w:r>
      <w:r w:rsidR="000F5F30">
        <w:rPr>
          <w:bCs/>
        </w:rPr>
        <w:t xml:space="preserve">avec la </w:t>
      </w:r>
      <w:r w:rsidR="00D57D47">
        <w:rPr>
          <w:bCs/>
        </w:rPr>
        <w:t>ligne</w:t>
      </w:r>
      <w:r w:rsidR="000F5F30">
        <w:rPr>
          <w:bCs/>
        </w:rPr>
        <w:t xml:space="preserve"> suivante :</w:t>
      </w:r>
    </w:p>
    <w:p w:rsidR="000F5F30" w:rsidRPr="00D57D47" w:rsidRDefault="00D57D47" w:rsidP="00696276">
      <w:pPr>
        <w:rPr>
          <w:rFonts w:ascii="Courier New" w:hAnsi="Courier New" w:cs="Courier New"/>
          <w:bCs/>
        </w:rPr>
      </w:pPr>
      <w:r w:rsidRPr="00D57D47">
        <w:rPr>
          <w:rFonts w:ascii="Courier New" w:hAnsi="Courier New" w:cs="Courier New"/>
          <w:bCs/>
        </w:rPr>
        <w:t>Dir=((Xref-X)&gt;0);</w:t>
      </w:r>
      <w:r>
        <w:rPr>
          <w:bCs/>
        </w:rPr>
        <w:tab/>
      </w:r>
      <w:r w:rsidR="008D3761">
        <w:rPr>
          <w:bCs/>
        </w:rPr>
        <w:t>Explication :</w:t>
      </w:r>
      <w:r w:rsidR="0080482B">
        <w:rPr>
          <w:bCs/>
        </w:rPr>
        <w:tab/>
      </w:r>
      <w:r w:rsidR="00B461D4">
        <w:rPr>
          <w:bCs/>
        </w:rPr>
        <w:t xml:space="preserve">Dir=1 si </w:t>
      </w:r>
      <w:r w:rsidR="000F5F30">
        <w:rPr>
          <w:bCs/>
        </w:rPr>
        <w:t>Xref</w:t>
      </w:r>
      <w:r w:rsidR="00B461D4">
        <w:rPr>
          <w:bCs/>
        </w:rPr>
        <w:t>&gt;X</w:t>
      </w:r>
      <w:r>
        <w:rPr>
          <w:bCs/>
        </w:rPr>
        <w:t xml:space="preserve"> (test vrai)</w:t>
      </w:r>
      <w:r w:rsidR="000F5F30">
        <w:rPr>
          <w:bCs/>
        </w:rPr>
        <w:tab/>
      </w:r>
      <w:r w:rsidR="000F5F30">
        <w:rPr>
          <w:bCs/>
        </w:rPr>
        <w:tab/>
        <w:t>Dir=0</w:t>
      </w:r>
      <w:r w:rsidR="00B461D4">
        <w:rPr>
          <w:bCs/>
        </w:rPr>
        <w:t xml:space="preserve"> si </w:t>
      </w:r>
      <w:r w:rsidR="000F5F30">
        <w:rPr>
          <w:bCs/>
        </w:rPr>
        <w:t>Xref</w:t>
      </w:r>
      <w:r w:rsidR="00B461D4">
        <w:rPr>
          <w:bCs/>
        </w:rPr>
        <w:t>&lt;X</w:t>
      </w:r>
      <w:r>
        <w:rPr>
          <w:bCs/>
        </w:rPr>
        <w:t xml:space="preserve"> (test faux)</w:t>
      </w:r>
    </w:p>
    <w:p w:rsidR="00D57D47" w:rsidRPr="00D57D47" w:rsidRDefault="00B461D4" w:rsidP="00696276">
      <w:pPr>
        <w:rPr>
          <w:rFonts w:ascii="Courier New" w:hAnsi="Courier New" w:cs="Courier New"/>
          <w:bCs/>
        </w:rPr>
      </w:pPr>
      <w:r>
        <w:rPr>
          <w:bCs/>
        </w:rPr>
        <w:t>Testez le fonctionnement en entrant une valeur pour Xref</w:t>
      </w:r>
      <w:r w:rsidR="00D57D47">
        <w:rPr>
          <w:bCs/>
        </w:rPr>
        <w:t> :</w:t>
      </w:r>
      <w:r w:rsidR="00D57D47">
        <w:rPr>
          <w:bCs/>
        </w:rPr>
        <w:tab/>
      </w:r>
      <w:r w:rsidR="00D57D47" w:rsidRPr="00D57D47">
        <w:rPr>
          <w:rFonts w:ascii="Courier New" w:hAnsi="Courier New" w:cs="Courier New"/>
          <w:bCs/>
        </w:rPr>
        <w:t>Xref=100 ;</w:t>
      </w:r>
    </w:p>
    <w:p w:rsidR="00C92CC4" w:rsidRDefault="00C92CC4" w:rsidP="00696276">
      <w:pPr>
        <w:rPr>
          <w:bCs/>
        </w:rPr>
      </w:pPr>
      <w:r>
        <w:rPr>
          <w:bCs/>
        </w:rPr>
        <w:t>Le vérin atteint la position Xref mais il est instable.</w:t>
      </w:r>
      <w:r w:rsidR="00D57D47">
        <w:rPr>
          <w:bCs/>
        </w:rPr>
        <w:t xml:space="preserve"> </w:t>
      </w:r>
      <w:r w:rsidR="006D4C2B">
        <w:rPr>
          <w:bCs/>
        </w:rPr>
        <w:t xml:space="preserve">Heureusement, </w:t>
      </w:r>
      <w:r w:rsidR="00D57D47">
        <w:rPr>
          <w:bCs/>
        </w:rPr>
        <w:t>un arrêt automatique</w:t>
      </w:r>
      <w:r w:rsidR="00174EFC">
        <w:rPr>
          <w:bCs/>
        </w:rPr>
        <w:t xml:space="preserve"> est prévu</w:t>
      </w:r>
      <w:r w:rsidR="00D57D47">
        <w:rPr>
          <w:bCs/>
        </w:rPr>
        <w:t xml:space="preserve"> après 6</w:t>
      </w:r>
      <w:r w:rsidR="006D4C2B">
        <w:rPr>
          <w:bCs/>
        </w:rPr>
        <w:t>0s.</w:t>
      </w:r>
    </w:p>
    <w:p w:rsidR="00E74DC6" w:rsidRPr="00E74DC6" w:rsidRDefault="00E74DC6" w:rsidP="00E74DC6">
      <w:pPr>
        <w:rPr>
          <w:b/>
          <w:i/>
          <w:u w:val="single"/>
        </w:rPr>
      </w:pPr>
      <w:r w:rsidRPr="00E74DC6">
        <w:rPr>
          <w:b/>
          <w:i/>
          <w:u w:val="single"/>
        </w:rPr>
        <w:lastRenderedPageBreak/>
        <w:t>Identification de la fonction de transfert du moteur</w:t>
      </w:r>
    </w:p>
    <w:p w:rsidR="00E74DC6" w:rsidRDefault="00E74DC6" w:rsidP="00E74DC6">
      <w:r>
        <w:t xml:space="preserve">Sauvegardez le programme précédent puis </w:t>
      </w:r>
      <w:r w:rsidR="006213C8">
        <w:t>télé versez</w:t>
      </w:r>
      <w:r>
        <w:t xml:space="preserve"> le programme  tollbox_arduino_V3  disponible sur le réseau dans le dossier :</w:t>
      </w:r>
    </w:p>
    <w:p w:rsidR="00E74DC6" w:rsidRDefault="00E74DC6" w:rsidP="00E74DC6">
      <w:r>
        <w:t>CL_2PT\Ressources\TP Arduino</w:t>
      </w:r>
    </w:p>
    <w:p w:rsidR="00E74DC6" w:rsidRDefault="00E74DC6" w:rsidP="00E74DC6"/>
    <w:p w:rsidR="00E74DC6" w:rsidRDefault="00E74DC6" w:rsidP="00E74DC6">
      <w:r>
        <w:t>Lancez Scilab Xcos et construisez le modèle ci-dessous à partir des palettes « Arduino », « CPGE » et « Systèmes à temps continu » :</w:t>
      </w:r>
    </w:p>
    <w:p w:rsidR="00E74DC6" w:rsidRDefault="00DC5ECD" w:rsidP="00E74D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273050</wp:posOffset>
                </wp:positionV>
                <wp:extent cx="895350" cy="276225"/>
                <wp:effectExtent l="0" t="0" r="19050" b="28575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>
                            <w:r>
                              <w:t>V  (mm/s)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1" o:spid="_x0000_s1038" type="#_x0000_t202" style="position:absolute;margin-left:233.4pt;margin-top:21.5pt;width:70.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" fillcolor="white [3201]" strokeweight=".5pt">
                <v:textbox>
                  <w:txbxContent>
                    <w:p w:rsidR="0067728C" w:rsidRDefault="0067728C">
                      <w:r>
                        <w:t>V  (mm/s)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B70F99" wp14:editId="57DE2225">
                <wp:simplePos x="0" y="0"/>
                <wp:positionH relativeFrom="column">
                  <wp:posOffset>5907405</wp:posOffset>
                </wp:positionH>
                <wp:positionV relativeFrom="paragraph">
                  <wp:posOffset>1797050</wp:posOffset>
                </wp:positionV>
                <wp:extent cx="809625" cy="276225"/>
                <wp:effectExtent l="0" t="0" r="28575" b="28575"/>
                <wp:wrapNone/>
                <wp:docPr id="142" name="Zone de text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>
                            <w:r>
                              <w:t>temps 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0F99" id="Zone de texte 142" o:spid="_x0000_s1039" type="#_x0000_t202" style="position:absolute;margin-left:465.15pt;margin-top:141.5pt;width:63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" fillcolor="white [3201]" strokeweight=".5pt">
                <v:textbox>
                  <w:txbxContent>
                    <w:p w:rsidR="0067728C" w:rsidRDefault="0067728C">
                      <w:r>
                        <w:t>temps  (s)</w:t>
                      </w:r>
                    </w:p>
                  </w:txbxContent>
                </v:textbox>
              </v:shape>
            </w:pict>
          </mc:Fallback>
        </mc:AlternateContent>
      </w:r>
      <w:r w:rsidRPr="00FE1B77">
        <w:rPr>
          <w:noProof/>
          <w:lang w:eastAsia="fr-FR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206375</wp:posOffset>
            </wp:positionV>
            <wp:extent cx="2647950" cy="2171700"/>
            <wp:effectExtent l="0" t="0" r="0" b="0"/>
            <wp:wrapSquare wrapText="bothSides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B77" w:rsidRDefault="00DC5ECD" w:rsidP="00E74DC6">
      <w:r>
        <w:rPr>
          <w:noProof/>
          <w:lang w:eastAsia="fr-FR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2697480</wp:posOffset>
            </wp:positionH>
            <wp:positionV relativeFrom="paragraph">
              <wp:posOffset>69215</wp:posOffset>
            </wp:positionV>
            <wp:extent cx="4133850" cy="2066925"/>
            <wp:effectExtent l="0" t="0" r="0" b="9525"/>
            <wp:wrapSquare wrapText="bothSides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7" t="9157" r="10959" b="4029"/>
                    <a:stretch/>
                  </pic:blipFill>
                  <pic:spPr bwMode="auto">
                    <a:xfrm>
                      <a:off x="0" y="0"/>
                      <a:ext cx="41338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B77" w:rsidRDefault="00FE1B77" w:rsidP="00E74DC6"/>
    <w:p w:rsidR="00DD58B6" w:rsidRDefault="00E74DC6" w:rsidP="00E74DC6">
      <w:r>
        <w:t>On envoie 255 à l’interface de puissance du moteur.</w:t>
      </w:r>
    </w:p>
    <w:p w:rsidR="00DD58B6" w:rsidRDefault="00DD58B6" w:rsidP="00E74DC6">
      <w:r>
        <w:t>On lit le pin 2 (potentiomètre). « c » est le gain du potentiomètre qui transforme les points en mm</w:t>
      </w:r>
    </w:p>
    <w:p w:rsidR="00DD58B6" w:rsidRDefault="00DD58B6" w:rsidP="00E74DC6">
      <w:r>
        <w:t>On dérive et on affiche le résultat en mm/s.</w:t>
      </w:r>
    </w:p>
    <w:p w:rsidR="00E74DC6" w:rsidRDefault="00E74DC6" w:rsidP="00E74DC6">
      <w:pPr>
        <w:rPr>
          <w:rFonts w:cs="Helvetica"/>
          <w:color w:val="333333"/>
        </w:rPr>
      </w:pPr>
      <w:r>
        <w:t xml:space="preserve">Cliquez sur Typeshield 1 et précisez bien qu’il s’agit du </w:t>
      </w:r>
      <w:r w:rsidRPr="00DD58B6">
        <w:t>motor shield rev3 Moteur B.</w:t>
      </w:r>
    </w:p>
    <w:p w:rsidR="00E74DC6" w:rsidRDefault="00E74DC6" w:rsidP="00E74DC6">
      <w:pPr>
        <w:rPr>
          <w:rFonts w:cs="Helvetica"/>
          <w:color w:val="333333"/>
        </w:rPr>
      </w:pPr>
    </w:p>
    <w:p w:rsidR="00E74DC6" w:rsidRDefault="00E74DC6" w:rsidP="00E74DC6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Pr="000A6960">
        <w:t xml:space="preserve">Identifiez la fonction de transfert du moteur. Donnez la valeur de son gain K </w:t>
      </w:r>
      <w:r>
        <w:t xml:space="preserve">avec unités </w:t>
      </w:r>
      <w:r w:rsidRPr="000A6960">
        <w:t>et de sa constante de temps T.</w:t>
      </w:r>
      <w:r>
        <w:t xml:space="preserve"> Donn</w:t>
      </w:r>
      <w:r w:rsidR="008542A1">
        <w:t>ez ces valeurs au modélisateur.</w:t>
      </w:r>
    </w:p>
    <w:p w:rsidR="008542A1" w:rsidRDefault="008542A1" w:rsidP="008542A1">
      <w:pPr>
        <w:pStyle w:val="Titre1"/>
      </w:pPr>
      <w:r>
        <w:t>Travail de l’expérimentateur</w:t>
      </w:r>
    </w:p>
    <w:p w:rsidR="00E74DC6" w:rsidRPr="00E74DC6" w:rsidRDefault="008542A1" w:rsidP="00E74DC6">
      <w:r>
        <w:t>Vous pouvez ensuite fermer Scilab/Xcos et reprendre votre programme Arduino.</w:t>
      </w:r>
    </w:p>
    <w:p w:rsidR="001F26BE" w:rsidRDefault="001F26BE" w:rsidP="001F26BE">
      <w:pPr>
        <w:rPr>
          <w:bCs/>
        </w:rPr>
      </w:pPr>
      <w:r>
        <w:rPr>
          <w:bCs/>
        </w:rPr>
        <w:t xml:space="preserve">Pour stabiliser le vérin, il faut créer une boucle d’asservissement pour moduler la vitesse On choisit un correcteur proportionnel de gain Kp=10. Entrez cette valeur </w:t>
      </w:r>
      <w:r w:rsidR="00E055C1">
        <w:rPr>
          <w:bCs/>
        </w:rPr>
        <w:t xml:space="preserve">de Kp </w:t>
      </w:r>
      <w:r>
        <w:rPr>
          <w:bCs/>
        </w:rPr>
        <w:t>dans la partie 1 du programme.</w:t>
      </w:r>
    </w:p>
    <w:p w:rsidR="001F26BE" w:rsidRDefault="001F26BE" w:rsidP="001F26BE">
      <w:pPr>
        <w:rPr>
          <w:bCs/>
        </w:rPr>
      </w:pPr>
    </w:p>
    <w:p w:rsidR="0080482B" w:rsidRDefault="0080482B" w:rsidP="001F26BE">
      <w:r>
        <w:t>En dessous du calcul de X, calculez Vit comme ci-dessous</w:t>
      </w:r>
      <w:r w:rsidR="001F26BE">
        <w:t xml:space="preserve"> dans la partie 3 du programme à la rubrique :</w:t>
      </w:r>
    </w:p>
    <w:p w:rsidR="001F26BE" w:rsidRDefault="001F26BE" w:rsidP="001F26BE">
      <w:r w:rsidRPr="00697787">
        <w:t xml:space="preserve">// Asservissement en position du vérin  </w:t>
      </w:r>
    </w:p>
    <w:p w:rsidR="001F26BE" w:rsidRPr="001F26BE" w:rsidRDefault="001F26BE" w:rsidP="001F26BE">
      <w:pPr>
        <w:rPr>
          <w:rFonts w:ascii="Courier New" w:hAnsi="Courier New" w:cs="Courier New"/>
          <w:bCs/>
        </w:rPr>
      </w:pPr>
      <w:r w:rsidRPr="001F26BE">
        <w:rPr>
          <w:rFonts w:ascii="Courier New" w:hAnsi="Courier New" w:cs="Courier New"/>
          <w:bCs/>
        </w:rPr>
        <w:t>Vit=Kp*(Xref-X);</w:t>
      </w:r>
    </w:p>
    <w:p w:rsidR="001F26BE" w:rsidRDefault="001F26BE" w:rsidP="001F26BE">
      <w:pPr>
        <w:rPr>
          <w:bCs/>
        </w:rPr>
      </w:pPr>
    </w:p>
    <w:p w:rsidR="001F26BE" w:rsidRDefault="001F26BE" w:rsidP="001F26BE">
      <w:r>
        <w:t>Entrez une autre valeur de Xref pour tester le fonctionnement.</w:t>
      </w:r>
    </w:p>
    <w:p w:rsidR="00E055C1" w:rsidRDefault="00E055C1" w:rsidP="001F26BE"/>
    <w:p w:rsidR="001F26BE" w:rsidRDefault="00E055C1" w:rsidP="001F26BE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1F26BE" w:rsidRPr="00B045E0" w:rsidRDefault="001F26BE" w:rsidP="001F26BE">
      <w:pPr>
        <w:pStyle w:val="Paragraphedeliste"/>
        <w:numPr>
          <w:ilvl w:val="0"/>
          <w:numId w:val="8"/>
        </w:numPr>
        <w:rPr>
          <w:bCs/>
        </w:rPr>
      </w:pPr>
      <w:r w:rsidRPr="00B045E0">
        <w:rPr>
          <w:bCs/>
        </w:rPr>
        <w:t xml:space="preserve">Pour quelles valeurs de </w:t>
      </w:r>
      <w:r w:rsidRPr="002A215B">
        <w:rPr>
          <w:position w:val="-14"/>
        </w:rPr>
        <w:object w:dxaOrig="1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0.25pt" o:ole="">
            <v:imagedata r:id="rId17" o:title=""/>
          </v:shape>
          <o:OLEObject Type="Embed" ProgID="Equation.3" ShapeID="_x0000_i1025" DrawAspect="Content" ObjectID="_1608444108" r:id="rId18"/>
        </w:object>
      </w:r>
      <w:r w:rsidRPr="00B045E0">
        <w:rPr>
          <w:bCs/>
        </w:rPr>
        <w:t xml:space="preserve"> se produi</w:t>
      </w:r>
      <w:r w:rsidR="00E81B25">
        <w:rPr>
          <w:bCs/>
        </w:rPr>
        <w:t>sent</w:t>
      </w:r>
      <w:r w:rsidRPr="00B045E0">
        <w:rPr>
          <w:bCs/>
        </w:rPr>
        <w:t xml:space="preserve"> la saturation</w:t>
      </w:r>
      <w:r w:rsidR="00E81B25">
        <w:rPr>
          <w:bCs/>
        </w:rPr>
        <w:t xml:space="preserve"> et le seuil</w:t>
      </w:r>
      <w:r w:rsidRPr="00B045E0">
        <w:rPr>
          <w:bCs/>
        </w:rPr>
        <w:t> ?</w:t>
      </w:r>
    </w:p>
    <w:p w:rsidR="001F26BE" w:rsidRPr="00E81B25" w:rsidRDefault="001F26BE" w:rsidP="00E81B25">
      <w:pPr>
        <w:pStyle w:val="Paragraphedeliste"/>
        <w:numPr>
          <w:ilvl w:val="0"/>
          <w:numId w:val="8"/>
        </w:numPr>
        <w:rPr>
          <w:bCs/>
        </w:rPr>
      </w:pPr>
      <w:r w:rsidRPr="00E81B25">
        <w:rPr>
          <w:bCs/>
        </w:rPr>
        <w:t xml:space="preserve">Faites des expériences pour déterminer l’écart statique de cet asservissement </w:t>
      </w:r>
      <w:r w:rsidR="00E055C1">
        <w:rPr>
          <w:bCs/>
        </w:rPr>
        <w:t>en position.</w:t>
      </w:r>
    </w:p>
    <w:p w:rsidR="001F26BE" w:rsidRPr="0074358F" w:rsidRDefault="001F26BE" w:rsidP="001F26BE">
      <w:pPr>
        <w:pStyle w:val="Paragraphedeliste"/>
        <w:numPr>
          <w:ilvl w:val="0"/>
          <w:numId w:val="8"/>
        </w:numPr>
        <w:rPr>
          <w:bCs/>
        </w:rPr>
      </w:pPr>
      <w:r w:rsidRPr="0074358F">
        <w:rPr>
          <w:bCs/>
        </w:rPr>
        <w:t xml:space="preserve">D’où provient </w:t>
      </w:r>
      <w:r>
        <w:rPr>
          <w:bCs/>
        </w:rPr>
        <w:t>cet écart statique</w:t>
      </w:r>
      <w:r w:rsidRPr="0074358F">
        <w:rPr>
          <w:bCs/>
        </w:rPr>
        <w:t xml:space="preserve"> et comment peut-on la réduire ?</w:t>
      </w:r>
    </w:p>
    <w:p w:rsidR="001F26BE" w:rsidRDefault="001F26BE" w:rsidP="001F26BE">
      <w:pPr>
        <w:rPr>
          <w:bCs/>
        </w:rPr>
      </w:pPr>
    </w:p>
    <w:p w:rsidR="001F26BE" w:rsidRDefault="001F26BE" w:rsidP="001F26BE">
      <w:pPr>
        <w:rPr>
          <w:bCs/>
        </w:rPr>
      </w:pPr>
      <w:r>
        <w:rPr>
          <w:b/>
          <w:i/>
          <w:iCs/>
          <w:u w:val="single"/>
        </w:rPr>
        <w:t>Filtrage du courant</w:t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1F26BE" w:rsidRDefault="001F26BE" w:rsidP="001F26BE">
      <w:pPr>
        <w:rPr>
          <w:bCs/>
        </w:rPr>
      </w:pPr>
      <w:r>
        <w:rPr>
          <w:bCs/>
        </w:rPr>
        <w:t>La mesure du courant peut se faire sur le pin A1 de l’Arduino et s’affiche sur le moniteur série.</w:t>
      </w:r>
    </w:p>
    <w:p w:rsidR="007A6422" w:rsidRDefault="007A6422" w:rsidP="007A6422">
      <w:r>
        <w:t xml:space="preserve">Tapez la ligne suivante dans la partie 3 du programme à la rubrique : </w:t>
      </w:r>
      <w:r w:rsidRPr="00697787">
        <w:t xml:space="preserve">// </w:t>
      </w:r>
      <w:r>
        <w:t>Calcul du courant</w:t>
      </w:r>
    </w:p>
    <w:p w:rsidR="001F26BE" w:rsidRPr="007A6422" w:rsidRDefault="007A6422" w:rsidP="001F26BE">
      <w:pPr>
        <w:rPr>
          <w:rFonts w:ascii="Courier New" w:hAnsi="Courier New" w:cs="Courier New"/>
          <w:bCs/>
        </w:rPr>
      </w:pPr>
      <w:r w:rsidRPr="007A6422">
        <w:rPr>
          <w:rFonts w:ascii="Courier New" w:hAnsi="Courier New" w:cs="Courier New"/>
          <w:bCs/>
        </w:rPr>
        <w:t>I=analogRead(1);</w:t>
      </w:r>
    </w:p>
    <w:p w:rsidR="001F26BE" w:rsidRDefault="001F26BE" w:rsidP="001F26BE">
      <w:pPr>
        <w:rPr>
          <w:bCs/>
        </w:rPr>
      </w:pPr>
      <w:r>
        <w:rPr>
          <w:bCs/>
        </w:rPr>
        <w:t xml:space="preserve">Donnez une consigne et lisez la valeur brute du courant en points sur </w:t>
      </w:r>
      <w:r w:rsidR="007A6422">
        <w:rPr>
          <w:bCs/>
        </w:rPr>
        <w:t>le tableau de bord. Vous remarquez qu’avant l’arrêt du vérin,</w:t>
      </w:r>
      <w:r>
        <w:rPr>
          <w:bCs/>
        </w:rPr>
        <w:t xml:space="preserve"> le courant n’est pas stable du tout. Nous allons donc le filtrer avec un filtre passe-bas.</w:t>
      </w:r>
      <w:r w:rsidR="007A6422">
        <w:rPr>
          <w:bCs/>
        </w:rPr>
        <w:t xml:space="preserve"> </w:t>
      </w:r>
      <w:r w:rsidR="00E81B25">
        <w:rPr>
          <w:bCs/>
        </w:rPr>
        <w:t>Modifiez le calcul du</w:t>
      </w:r>
      <w:r w:rsidR="007A6422">
        <w:rPr>
          <w:bCs/>
        </w:rPr>
        <w:t xml:space="preserve"> courant avec la ligne suivante :</w:t>
      </w:r>
    </w:p>
    <w:p w:rsidR="007A6422" w:rsidRPr="007A6422" w:rsidRDefault="007A6422" w:rsidP="001F26BE">
      <w:pPr>
        <w:rPr>
          <w:rFonts w:ascii="Courier New" w:hAnsi="Courier New" w:cs="Courier New"/>
          <w:bCs/>
        </w:rPr>
      </w:pPr>
      <w:r w:rsidRPr="007A6422">
        <w:rPr>
          <w:rFonts w:ascii="Courier New" w:hAnsi="Courier New" w:cs="Courier New"/>
          <w:bCs/>
        </w:rPr>
        <w:t>I=0.95*I+0.05*analogRead(1);</w:t>
      </w:r>
    </w:p>
    <w:p w:rsidR="001F26BE" w:rsidRDefault="001F26BE" w:rsidP="001F26BE">
      <w:pPr>
        <w:rPr>
          <w:bCs/>
        </w:rPr>
      </w:pPr>
      <w:r>
        <w:rPr>
          <w:bCs/>
        </w:rPr>
        <w:lastRenderedPageBreak/>
        <w:t xml:space="preserve">0.95*I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E055C1">
        <w:rPr>
          <w:bCs/>
        </w:rPr>
        <w:tab/>
      </w:r>
      <w:r>
        <w:rPr>
          <w:bCs/>
        </w:rPr>
        <w:t>signifie que l’on enlève 5% sur la valeur du courant précédent</w:t>
      </w:r>
    </w:p>
    <w:p w:rsidR="001F26BE" w:rsidRDefault="001F26BE" w:rsidP="001F26BE">
      <w:pPr>
        <w:rPr>
          <w:bCs/>
        </w:rPr>
      </w:pPr>
      <w:r w:rsidRPr="00895B42">
        <w:rPr>
          <w:bCs/>
        </w:rPr>
        <w:t>+0.05*analogRead(1)</w:t>
      </w:r>
      <w:r w:rsidR="00E055C1">
        <w:rPr>
          <w:bCs/>
        </w:rPr>
        <w:tab/>
      </w:r>
      <w:r>
        <w:rPr>
          <w:bCs/>
        </w:rPr>
        <w:t>signifie que l’on ajoute 5% de valeur fraiche au courant.</w:t>
      </w:r>
    </w:p>
    <w:p w:rsidR="001F26BE" w:rsidRDefault="001F26BE" w:rsidP="001F26BE">
      <w:pPr>
        <w:rPr>
          <w:bCs/>
        </w:rPr>
      </w:pPr>
      <w:r>
        <w:rPr>
          <w:bCs/>
        </w:rPr>
        <w:t>Ainsi</w:t>
      </w:r>
      <w:r w:rsidR="0067728C">
        <w:rPr>
          <w:bCs/>
        </w:rPr>
        <w:t>, la valeur du courant se rafraî</w:t>
      </w:r>
      <w:r>
        <w:rPr>
          <w:bCs/>
        </w:rPr>
        <w:t xml:space="preserve">chit progressivement et les variations brusques du courant (hautes fréquences) n’interviennent que pour 5% de la valeur totale. </w:t>
      </w:r>
      <w:r w:rsidR="00E81B25">
        <w:rPr>
          <w:bCs/>
        </w:rPr>
        <w:t>M</w:t>
      </w:r>
      <w:r>
        <w:rPr>
          <w:bCs/>
        </w:rPr>
        <w:t xml:space="preserve">odifier </w:t>
      </w:r>
      <w:r w:rsidR="00E81B25">
        <w:rPr>
          <w:bCs/>
        </w:rPr>
        <w:t>en prenant les valeurs 0.9 et 0.1. L</w:t>
      </w:r>
      <w:r w:rsidR="0067728C">
        <w:rPr>
          <w:bCs/>
        </w:rPr>
        <w:t>e rafraî</w:t>
      </w:r>
      <w:bookmarkStart w:id="0" w:name="_GoBack"/>
      <w:bookmarkEnd w:id="0"/>
      <w:r>
        <w:rPr>
          <w:bCs/>
        </w:rPr>
        <w:t>chissement sera plus rapide mais le filtrage moins efficace. La somme doit toujours faire 1.</w:t>
      </w:r>
    </w:p>
    <w:p w:rsidR="001F26BE" w:rsidRDefault="001F26BE" w:rsidP="001F26BE">
      <w:pPr>
        <w:rPr>
          <w:bCs/>
        </w:rPr>
      </w:pPr>
    </w:p>
    <w:p w:rsidR="001F26BE" w:rsidRDefault="001F26BE" w:rsidP="001F26BE">
      <w:pPr>
        <w:rPr>
          <w:bCs/>
        </w:rPr>
      </w:pPr>
      <w:r>
        <w:rPr>
          <w:bCs/>
        </w:rPr>
        <w:t>Nous allons maintenant calculer la valeur IA du courant en Ampères</w:t>
      </w:r>
      <w:r w:rsidRPr="00FD20B3">
        <w:rPr>
          <w:bCs/>
        </w:rPr>
        <w:t xml:space="preserve"> </w:t>
      </w:r>
      <w:r>
        <w:rPr>
          <w:bCs/>
        </w:rPr>
        <w:t>sachant que le gain du capteur de courant est de 1,65 V/A, et sachant que le convertisseur analogique-numérique de l’Arduino transforme 5V en 1023 points.</w:t>
      </w:r>
    </w:p>
    <w:p w:rsidR="007A6422" w:rsidRDefault="00E055C1" w:rsidP="001F26BE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 xml:space="preserve"> </w:t>
      </w:r>
      <w:r w:rsidR="001F26BE">
        <w:rPr>
          <w:bCs/>
        </w:rPr>
        <w:t>Tapez une ligne de code pour calculer le courant IA en Ampères.</w:t>
      </w:r>
    </w:p>
    <w:p w:rsidR="001F26BE" w:rsidRDefault="001F26BE" w:rsidP="001F26BE">
      <w:pPr>
        <w:rPr>
          <w:bCs/>
        </w:rPr>
      </w:pPr>
      <w:r>
        <w:rPr>
          <w:bCs/>
        </w:rPr>
        <w:t>Testez le fonctionnement. Le courant doit être inférieur à 1A sauf lors des accélérations et décélérations.</w:t>
      </w:r>
    </w:p>
    <w:p w:rsidR="001F26BE" w:rsidRDefault="001F26BE" w:rsidP="001F26BE">
      <w:pPr>
        <w:rPr>
          <w:bCs/>
        </w:rPr>
      </w:pPr>
    </w:p>
    <w:p w:rsidR="001F26BE" w:rsidRDefault="001F26BE" w:rsidP="001F26BE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L’alimentation supporte une charge nominale de 3A, le moteur 2,3</w:t>
      </w:r>
      <w:r w:rsidR="00BA6700">
        <w:rPr>
          <w:bCs/>
        </w:rPr>
        <w:t>A</w:t>
      </w:r>
      <w:r>
        <w:rPr>
          <w:bCs/>
        </w:rPr>
        <w:t xml:space="preserve"> et la carte </w:t>
      </w:r>
      <w:r>
        <w:t>Motor Shield v3 2A. Pour des raisons de sécurité, on</w:t>
      </w:r>
      <w:r w:rsidR="00BA6700">
        <w:t xml:space="preserve"> décide de limiter le courant IM</w:t>
      </w:r>
      <w:r>
        <w:t>ax à 1A</w:t>
      </w:r>
      <w:r w:rsidR="00BA6700">
        <w:t xml:space="preserve"> (voir Imax dans la partie 1 du programme)</w:t>
      </w:r>
    </w:p>
    <w:p w:rsidR="00BA6700" w:rsidRDefault="00BA6700" w:rsidP="00BA6700">
      <w:r>
        <w:t xml:space="preserve">Dans la partie 3 du programme à la rubrique : </w:t>
      </w:r>
      <w:r w:rsidRPr="00697787">
        <w:t xml:space="preserve">// </w:t>
      </w:r>
      <w:r>
        <w:t>Programmation de l’arrêt moteur en cas de surcharge, écrivez la ligne suivante et faites des tests</w:t>
      </w:r>
      <w:r w:rsidR="00531B83">
        <w:t xml:space="preserve"> en bloquant manuellement la tige du vérin lors du déplacement</w:t>
      </w:r>
      <w:r>
        <w:t> :</w:t>
      </w:r>
    </w:p>
    <w:p w:rsidR="00BA6700" w:rsidRPr="001B6BC4" w:rsidRDefault="00BA6700" w:rsidP="00BA6700">
      <w:pPr>
        <w:rPr>
          <w:sz w:val="32"/>
        </w:rPr>
      </w:pPr>
      <w:r w:rsidRPr="001B6BC4">
        <w:rPr>
          <w:rFonts w:ascii="Courier New" w:hAnsi="Courier New" w:cs="Courier New"/>
          <w:szCs w:val="20"/>
        </w:rPr>
        <w:t>if (IA&gt;IMax)  {arretMot=1;}</w:t>
      </w:r>
    </w:p>
    <w:p w:rsidR="00D42695" w:rsidRDefault="00D42695" w:rsidP="00D42695">
      <w:r>
        <w:rPr>
          <w:bCs/>
        </w:rPr>
        <w:t xml:space="preserve">Vous pouvez reprendre le mouvement en appuyant sur la touche « Reset » de la carte </w:t>
      </w:r>
      <w:r>
        <w:t>Motor Shield v3.</w:t>
      </w:r>
    </w:p>
    <w:p w:rsidR="00BA6700" w:rsidRDefault="00BA6700" w:rsidP="001F26BE"/>
    <w:p w:rsidR="00BA6700" w:rsidRDefault="00D42695" w:rsidP="001F26BE">
      <w:r>
        <w:t>Cette commande risque de nous poser des problèmes, car à chaque démarrage, le courant est fort et le moteur risque de s’arrêter aussitôt.</w:t>
      </w:r>
    </w:p>
    <w:p w:rsidR="001F26BE" w:rsidRDefault="001F26BE" w:rsidP="001F26BE">
      <w:r>
        <w:t xml:space="preserve">La fonction </w:t>
      </w:r>
      <w:r w:rsidRPr="001B6BC4">
        <w:rPr>
          <w:rFonts w:ascii="Courier New" w:hAnsi="Courier New" w:cs="Courier New"/>
        </w:rPr>
        <w:t>millis()</w:t>
      </w:r>
      <w:r>
        <w:t xml:space="preserve"> donne le temps absolu en ms depuis le lancement du programme.</w:t>
      </w:r>
    </w:p>
    <w:p w:rsidR="001F26BE" w:rsidRDefault="001F26BE" w:rsidP="001F26BE">
      <w:r>
        <w:t xml:space="preserve">En écrivant  </w:t>
      </w:r>
      <w:r w:rsidRPr="001B6BC4">
        <w:rPr>
          <w:rFonts w:ascii="Courier New" w:hAnsi="Courier New" w:cs="Courier New"/>
        </w:rPr>
        <w:t>tem</w:t>
      </w:r>
      <w:r w:rsidR="00D42695" w:rsidRPr="001B6BC4">
        <w:rPr>
          <w:rFonts w:ascii="Courier New" w:hAnsi="Courier New" w:cs="Courier New"/>
        </w:rPr>
        <w:t>ps=millis();</w:t>
      </w:r>
      <w:r>
        <w:t xml:space="preserve"> vous relevez l’i</w:t>
      </w:r>
      <w:r w:rsidR="001B6BC4">
        <w:t>nstant présent dans la variable</w:t>
      </w:r>
      <w:r>
        <w:t xml:space="preserve"> temps.</w:t>
      </w:r>
    </w:p>
    <w:p w:rsidR="001F26BE" w:rsidRDefault="00D42695" w:rsidP="001F26BE">
      <w:pPr>
        <w:rPr>
          <w:bCs/>
        </w:rPr>
      </w:pPr>
      <w:r>
        <w:rPr>
          <w:bCs/>
        </w:rPr>
        <w:t>Modifiez la</w:t>
      </w:r>
      <w:r w:rsidR="001F26BE">
        <w:rPr>
          <w:bCs/>
        </w:rPr>
        <w:t xml:space="preserve"> ligne de code </w:t>
      </w:r>
      <w:r>
        <w:rPr>
          <w:bCs/>
        </w:rPr>
        <w:t xml:space="preserve">ci-dessus pour couper </w:t>
      </w:r>
      <w:r w:rsidR="001F26BE">
        <w:rPr>
          <w:bCs/>
        </w:rPr>
        <w:t>la vitesse du moteur  (arretMoteur=1)  si le courant dépasse IMax=1A pendant plus de 500 ms consécutives.</w:t>
      </w:r>
      <w:r>
        <w:rPr>
          <w:bCs/>
        </w:rPr>
        <w:t xml:space="preserve"> On éliminera ainsi l</w:t>
      </w:r>
      <w:r w:rsidR="00E81B25">
        <w:rPr>
          <w:bCs/>
        </w:rPr>
        <w:t>es surcharges dues au démarrage</w:t>
      </w:r>
      <w:r>
        <w:rPr>
          <w:bCs/>
        </w:rPr>
        <w:t>.</w:t>
      </w:r>
    </w:p>
    <w:p w:rsidR="001F26BE" w:rsidRDefault="001F26BE" w:rsidP="001F26BE">
      <w:pPr>
        <w:rPr>
          <w:bCs/>
        </w:rPr>
      </w:pPr>
      <w:r>
        <w:rPr>
          <w:bCs/>
        </w:rPr>
        <w:t>Vérifiez le fonctionnement en bloquant manuellement la tige du vérin. Il doit s’arrêter en cas de surcharge.</w:t>
      </w:r>
    </w:p>
    <w:p w:rsidR="001F26BE" w:rsidRDefault="001F26BE" w:rsidP="001F26BE"/>
    <w:p w:rsidR="001F26BE" w:rsidRDefault="001F26BE" w:rsidP="001F26BE">
      <w:pPr>
        <w:rPr>
          <w:bCs/>
        </w:rPr>
      </w:pPr>
      <w:r>
        <w:rPr>
          <w:bCs/>
        </w:rPr>
        <w:t>Ce type de commande est souvent utilisé pour arrêter les moteurs électriques, par exemple pour les vitres électriques des voitures, qui s’arrêtent automatiquement en cas de blocage.</w:t>
      </w:r>
    </w:p>
    <w:p w:rsidR="00E74DC6" w:rsidRDefault="00E055C1" w:rsidP="001F26BE">
      <w:pPr>
        <w:rPr>
          <w:bCs/>
        </w:rPr>
      </w:pPr>
      <w:r>
        <w:rPr>
          <w:bCs/>
        </w:rPr>
        <w:t>Pour la suite</w:t>
      </w:r>
      <w:r w:rsidR="000E02C7">
        <w:rPr>
          <w:bCs/>
        </w:rPr>
        <w:t>, pour éviter les arrêts du vérin</w:t>
      </w:r>
      <w:r>
        <w:rPr>
          <w:bCs/>
        </w:rPr>
        <w:t xml:space="preserve">, dans la partie 1 du programme, portez la valeur de </w:t>
      </w:r>
      <w:r w:rsidR="000E02C7">
        <w:rPr>
          <w:bCs/>
        </w:rPr>
        <w:t>IMax à 2A.</w:t>
      </w:r>
    </w:p>
    <w:p w:rsidR="002E6CD0" w:rsidRDefault="002D056F" w:rsidP="002E6CD0">
      <w:pPr>
        <w:pStyle w:val="Titre1"/>
      </w:pPr>
      <w:r>
        <w:t xml:space="preserve">Travail du modélisateur : </w:t>
      </w:r>
      <w:r w:rsidR="002E6CD0">
        <w:t>Optimisation de la boucle d’asservissement</w:t>
      </w:r>
    </w:p>
    <w:p w:rsidR="002E6CD0" w:rsidRPr="00F40433" w:rsidRDefault="002E6CD0" w:rsidP="002E6CD0">
      <w:pPr>
        <w:rPr>
          <w:b/>
          <w:i/>
          <w:u w:val="single"/>
        </w:rPr>
      </w:pPr>
      <w:r w:rsidRPr="00F40433">
        <w:rPr>
          <w:b/>
          <w:i/>
          <w:u w:val="single"/>
        </w:rPr>
        <w:t>Cahier des charges :</w:t>
      </w:r>
    </w:p>
    <w:p w:rsidR="002E6CD0" w:rsidRDefault="002E6CD0" w:rsidP="002E6CD0">
      <w:pPr>
        <w:pStyle w:val="Paragraphedeliste"/>
        <w:numPr>
          <w:ilvl w:val="0"/>
          <w:numId w:val="6"/>
        </w:numPr>
      </w:pPr>
      <w:r>
        <w:t xml:space="preserve">Ecart statique nul, même en présence de perturbations (tolérance </w:t>
      </w:r>
      <w:r>
        <w:sym w:font="Symbol" w:char="F0B1"/>
      </w:r>
      <w:r>
        <w:t>0.2 mm)</w:t>
      </w:r>
    </w:p>
    <w:p w:rsidR="002E6CD0" w:rsidRDefault="002E6CD0" w:rsidP="002E6CD0">
      <w:pPr>
        <w:pStyle w:val="Paragraphedeliste"/>
        <w:numPr>
          <w:ilvl w:val="0"/>
          <w:numId w:val="6"/>
        </w:numPr>
      </w:pPr>
      <w:r>
        <w:t>Marge de phase M</w:t>
      </w:r>
      <w:r>
        <w:sym w:font="Symbol" w:char="F06A"/>
      </w:r>
      <w:r w:rsidR="00446C4D">
        <w:sym w:font="Symbol" w:char="F0B3"/>
      </w:r>
      <w:r w:rsidR="002309D0">
        <w:t>50</w:t>
      </w:r>
      <w:r>
        <w:t>°</w:t>
      </w:r>
    </w:p>
    <w:p w:rsidR="002E6CD0" w:rsidRDefault="002E6CD0" w:rsidP="002E6CD0">
      <w:pPr>
        <w:pStyle w:val="Paragraphedeliste"/>
        <w:numPr>
          <w:ilvl w:val="0"/>
          <w:numId w:val="6"/>
        </w:numPr>
      </w:pPr>
      <w:r>
        <w:t>Temp</w:t>
      </w:r>
      <w:r w:rsidR="00416454">
        <w:t>s de réponse à 5 % inférieur à 3</w:t>
      </w:r>
      <w:r>
        <w:t>s pour un échelon de 10 mm</w:t>
      </w:r>
    </w:p>
    <w:p w:rsidR="002E6CD0" w:rsidRDefault="002E6CD0" w:rsidP="002E6CD0">
      <w:pPr>
        <w:pStyle w:val="Paragraphedeliste"/>
        <w:numPr>
          <w:ilvl w:val="0"/>
          <w:numId w:val="6"/>
        </w:numPr>
      </w:pPr>
      <w:r>
        <w:t>Premier dépassement inférieur à 4 mm quelle que soit l’amplitude de la consigne échelon</w:t>
      </w:r>
    </w:p>
    <w:p w:rsidR="00E947A7" w:rsidRDefault="00E947A7" w:rsidP="00E947A7"/>
    <w:p w:rsidR="00422C6C" w:rsidRDefault="00E947A7" w:rsidP="00E947A7">
      <w:r w:rsidRPr="00E947A7">
        <w:rPr>
          <w:b/>
          <w:i/>
          <w:u w:val="single"/>
        </w:rPr>
        <w:t>Objectif</w:t>
      </w:r>
      <w:r>
        <w:t xml:space="preserve"> : </w:t>
      </w:r>
      <w:r w:rsidR="00422C6C">
        <w:t>Détermination des paramètres du correcteur</w:t>
      </w:r>
      <w:r w:rsidR="00FF0042">
        <w:t xml:space="preserve"> </w:t>
      </w:r>
      <w:r w:rsidR="00D9435F">
        <w:t xml:space="preserve">PI </w:t>
      </w:r>
      <w:r w:rsidR="00FF0042">
        <w:t>par la méthode de l’</w:t>
      </w:r>
      <w:r w:rsidR="00F40433">
        <w:t>optimum symétrique</w:t>
      </w:r>
      <w:r w:rsidR="004F24FC">
        <w:t xml:space="preserve"> et simulation avec Scilab Xcos</w:t>
      </w:r>
    </w:p>
    <w:p w:rsidR="00E947A7" w:rsidRDefault="00E947A7" w:rsidP="00E947A7"/>
    <w:p w:rsidR="004338D0" w:rsidRDefault="004338D0" w:rsidP="00F40433">
      <w:r w:rsidRPr="00D950F5">
        <w:rPr>
          <w:bCs/>
        </w:rPr>
        <w:tab/>
      </w:r>
      <w:r w:rsidRPr="00F40433">
        <w:t xml:space="preserve">Construire sous Scilab Xcos </w:t>
      </w:r>
      <w:r w:rsidR="00FA6F46">
        <w:t xml:space="preserve">et la palette CPGE </w:t>
      </w:r>
      <w:r w:rsidRPr="00F40433">
        <w:t>le schéma bloc de la boucle d’asservissement de po</w:t>
      </w:r>
      <w:r w:rsidR="00EF33B0" w:rsidRPr="00F40433">
        <w:t>sition avec un correcteur proportionnel intégral de fonction de transfert :</w:t>
      </w:r>
    </w:p>
    <w:p w:rsidR="00EF33B0" w:rsidRDefault="00A95F44" w:rsidP="00E351A8">
      <w:r w:rsidRPr="000A6960">
        <w:rPr>
          <w:position w:val="-28"/>
        </w:rPr>
        <w:object w:dxaOrig="4080" w:dyaOrig="680">
          <v:shape id="_x0000_i1026" type="#_x0000_t75" style="width:204pt;height:33.75pt" o:ole="">
            <v:imagedata r:id="rId19" o:title=""/>
          </v:shape>
          <o:OLEObject Type="Embed" ProgID="Equation.3" ShapeID="_x0000_i1026" DrawAspect="Content" ObjectID="_1608444109" r:id="rId20"/>
        </w:object>
      </w:r>
      <w:r w:rsidR="00DE25C0">
        <w:tab/>
      </w:r>
      <w:r w:rsidR="00DE25C0">
        <w:tab/>
      </w:r>
      <w:r w:rsidR="00DE25C0">
        <w:tab/>
      </w:r>
      <w:r w:rsidR="00DE25C0" w:rsidRPr="00DE25C0">
        <w:rPr>
          <w:i/>
        </w:rPr>
        <w:t>s</w:t>
      </w:r>
      <w:r w:rsidR="00C45D13">
        <w:rPr>
          <w:i/>
        </w:rPr>
        <w:t xml:space="preserve">  </w:t>
      </w:r>
      <w:r w:rsidR="00DE25C0">
        <w:t xml:space="preserve"> étant la variable de Laplace.</w:t>
      </w:r>
    </w:p>
    <w:p w:rsidR="000A6960" w:rsidRDefault="000A6960" w:rsidP="00E351A8">
      <w:r>
        <w:t xml:space="preserve">On note </w:t>
      </w:r>
      <w:r w:rsidR="002B57B4" w:rsidRPr="00A95F44">
        <w:rPr>
          <w:position w:val="-24"/>
        </w:rPr>
        <w:object w:dxaOrig="1540" w:dyaOrig="620">
          <v:shape id="_x0000_i1027" type="#_x0000_t75" style="width:77.25pt;height:30.75pt" o:ole="">
            <v:imagedata r:id="rId21" o:title=""/>
          </v:shape>
          <o:OLEObject Type="Embed" ProgID="Equation.3" ShapeID="_x0000_i1027" DrawAspect="Content" ObjectID="_1608444110" r:id="rId22"/>
        </w:object>
      </w:r>
      <w:r w:rsidR="00A95F44">
        <w:t xml:space="preserve"> la constante de temps du correcteur.</w:t>
      </w:r>
    </w:p>
    <w:p w:rsidR="00D9301F" w:rsidRDefault="00D9301F" w:rsidP="00E351A8">
      <w:r>
        <w:t>L’</w:t>
      </w:r>
      <w:r w:rsidR="00127570">
        <w:t>entrée est un échelon de 1</w:t>
      </w:r>
      <w:r>
        <w:t>0 mm</w:t>
      </w:r>
    </w:p>
    <w:p w:rsidR="00701402" w:rsidRDefault="00FA6F46" w:rsidP="00E351A8">
      <w:r>
        <w:t xml:space="preserve">E et S </w:t>
      </w:r>
      <w:r w:rsidR="0056639C">
        <w:t xml:space="preserve">se trouvent dans la </w:t>
      </w:r>
      <w:r>
        <w:t>palette     CPGE/Analyses</w:t>
      </w:r>
      <w:r w:rsidR="0056639C" w:rsidRPr="0056639C">
        <w:t xml:space="preserve"> </w:t>
      </w:r>
      <w:r w:rsidR="0056639C">
        <w:t>(grandeurs physiques)</w:t>
      </w:r>
    </w:p>
    <w:p w:rsidR="00A95F44" w:rsidRDefault="00F07AA3" w:rsidP="00E351A8">
      <w:r w:rsidRPr="00F07AA3">
        <w:rPr>
          <w:noProof/>
          <w:lang w:eastAsia="fr-FR"/>
        </w:rPr>
        <w:lastRenderedPageBreak/>
        <w:drawing>
          <wp:inline distT="0" distB="0" distL="0" distR="0" wp14:anchorId="77DCBA83" wp14:editId="54F25AF5">
            <wp:extent cx="6840855" cy="1284605"/>
            <wp:effectExtent l="0" t="0" r="0" b="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02" w:rsidRDefault="004F06C7" w:rsidP="00E351A8">
      <w:r>
        <w:t>Cliquez :  Simulation ;  Modifier le contexte      et entrez les valeurs numériques des différents paramètres.</w:t>
      </w:r>
    </w:p>
    <w:p w:rsidR="004F06C7" w:rsidRDefault="000A1033" w:rsidP="00E351A8">
      <w:r>
        <w:t xml:space="preserve">Prendre les valeurs </w:t>
      </w:r>
      <w:r w:rsidR="00422C6C">
        <w:t>Ki</w:t>
      </w:r>
      <w:r>
        <w:t>=10</w:t>
      </w:r>
      <w:r w:rsidR="0056639C">
        <w:t xml:space="preserve"> et a</w:t>
      </w:r>
      <w:r>
        <w:t>=1 pour commencer l’étude</w:t>
      </w:r>
      <w:r w:rsidR="00422C6C">
        <w:t>.</w:t>
      </w:r>
    </w:p>
    <w:p w:rsidR="00422C6C" w:rsidRPr="00422C6C" w:rsidRDefault="005E1F79" w:rsidP="00422C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Ki=1</w:t>
      </w:r>
      <w:r w:rsidR="000A1033">
        <w:rPr>
          <w:rFonts w:ascii="Courier New" w:hAnsi="Courier New" w:cs="Courier New"/>
        </w:rPr>
        <w:t>0</w:t>
      </w:r>
      <w:r w:rsidR="00422C6C" w:rsidRPr="00422C6C">
        <w:rPr>
          <w:rFonts w:ascii="Courier New" w:hAnsi="Courier New" w:cs="Courier New"/>
        </w:rPr>
        <w:t>;</w:t>
      </w:r>
    </w:p>
    <w:p w:rsidR="00422C6C" w:rsidRPr="00422C6C" w:rsidRDefault="005327CF" w:rsidP="00422C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422C6C" w:rsidRPr="00422C6C">
        <w:rPr>
          <w:rFonts w:ascii="Courier New" w:hAnsi="Courier New" w:cs="Courier New"/>
        </w:rPr>
        <w:t>=1;</w:t>
      </w:r>
    </w:p>
    <w:p w:rsidR="00422C6C" w:rsidRPr="00422C6C" w:rsidRDefault="00422C6C" w:rsidP="00422C6C">
      <w:pPr>
        <w:rPr>
          <w:rFonts w:ascii="Courier New" w:hAnsi="Courier New" w:cs="Courier New"/>
        </w:rPr>
      </w:pPr>
      <w:r w:rsidRPr="00422C6C">
        <w:rPr>
          <w:rFonts w:ascii="Courier New" w:hAnsi="Courier New" w:cs="Courier New"/>
        </w:rPr>
        <w:t>T=_ma_constante_de_temps;</w:t>
      </w:r>
    </w:p>
    <w:p w:rsidR="00422C6C" w:rsidRPr="00422C6C" w:rsidRDefault="00422C6C" w:rsidP="00422C6C">
      <w:pPr>
        <w:rPr>
          <w:rFonts w:ascii="Courier New" w:hAnsi="Courier New" w:cs="Courier New"/>
        </w:rPr>
      </w:pPr>
      <w:r w:rsidRPr="00422C6C">
        <w:rPr>
          <w:rFonts w:ascii="Courier New" w:hAnsi="Courier New" w:cs="Courier New"/>
        </w:rPr>
        <w:t>K=_mon_gain;</w:t>
      </w:r>
    </w:p>
    <w:p w:rsidR="00422C6C" w:rsidRDefault="00422C6C" w:rsidP="00E351A8"/>
    <w:p w:rsidR="00F40433" w:rsidRDefault="00422C6C" w:rsidP="00696276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D’après les expériences précédentes</w:t>
      </w:r>
      <w:r w:rsidR="00F40433">
        <w:rPr>
          <w:bCs/>
        </w:rPr>
        <w:t xml:space="preserve"> et d’après le cahier des charges</w:t>
      </w:r>
      <w:r>
        <w:rPr>
          <w:bCs/>
        </w:rPr>
        <w:t xml:space="preserve">, justifiez la présence d’un correcteur </w:t>
      </w:r>
      <w:r w:rsidR="00F40433">
        <w:rPr>
          <w:bCs/>
        </w:rPr>
        <w:t>comportant une intégration.</w:t>
      </w:r>
    </w:p>
    <w:p w:rsidR="00422C6C" w:rsidRDefault="00422C6C" w:rsidP="00E351A8"/>
    <w:p w:rsidR="00DE25C0" w:rsidRPr="00D950F5" w:rsidRDefault="00DE25C0" w:rsidP="00696276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="00B93927">
        <w:rPr>
          <w:bCs/>
        </w:rPr>
        <w:t xml:space="preserve">  </w:t>
      </w:r>
      <w:r>
        <w:rPr>
          <w:bCs/>
        </w:rPr>
        <w:t xml:space="preserve">Montrez qu’il n’est pas possible d’utiliser un correcteur intégral </w:t>
      </w:r>
      <w:r w:rsidR="00B93927">
        <w:rPr>
          <w:bCs/>
        </w:rPr>
        <w:t>pur</w:t>
      </w:r>
      <w:r>
        <w:rPr>
          <w:bCs/>
        </w:rPr>
        <w:t xml:space="preserve"> de fonction de transfert </w:t>
      </w:r>
      <w:r w:rsidRPr="00DE25C0">
        <w:rPr>
          <w:bCs/>
          <w:position w:val="-24"/>
        </w:rPr>
        <w:object w:dxaOrig="360" w:dyaOrig="620">
          <v:shape id="_x0000_i1028" type="#_x0000_t75" style="width:18pt;height:30.75pt" o:ole="">
            <v:imagedata r:id="rId24" o:title=""/>
          </v:shape>
          <o:OLEObject Type="Embed" ProgID="Equation.3" ShapeID="_x0000_i1028" DrawAspect="Content" ObjectID="_1608444111" r:id="rId25"/>
        </w:object>
      </w:r>
      <w:r>
        <w:rPr>
          <w:bCs/>
        </w:rPr>
        <w:t>.</w:t>
      </w:r>
    </w:p>
    <w:p w:rsidR="00422C6C" w:rsidRDefault="00DE25C0" w:rsidP="00E351A8">
      <w:r>
        <w:t xml:space="preserve">Pour appuyer votre réponse, faites une simulation </w:t>
      </w:r>
      <w:r w:rsidR="002B57B4">
        <w:t>avec a</w:t>
      </w:r>
      <w:r>
        <w:t>=0.</w:t>
      </w:r>
    </w:p>
    <w:p w:rsidR="00DE25C0" w:rsidRDefault="00DE25C0" w:rsidP="00E351A8"/>
    <w:p w:rsidR="002B57B4" w:rsidRDefault="002B57B4" w:rsidP="002B57B4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 xml:space="preserve">Montrez que </w:t>
      </w:r>
      <w:r w:rsidR="00C45D13">
        <w:rPr>
          <w:bCs/>
        </w:rPr>
        <w:t>« </w:t>
      </w:r>
      <w:r>
        <w:rPr>
          <w:bCs/>
        </w:rPr>
        <w:t>a</w:t>
      </w:r>
      <w:r w:rsidR="00C45D13">
        <w:rPr>
          <w:bCs/>
        </w:rPr>
        <w:t> »</w:t>
      </w:r>
      <w:r>
        <w:rPr>
          <w:bCs/>
        </w:rPr>
        <w:t xml:space="preserve"> doit être plus grand que 1. </w:t>
      </w:r>
      <w:r>
        <w:t>Pour appuyer votre réponse, faites une simulation avec a=0,5.</w:t>
      </w:r>
    </w:p>
    <w:p w:rsidR="002B57B4" w:rsidRPr="00D950F5" w:rsidRDefault="002B57B4" w:rsidP="00696276"/>
    <w:p w:rsidR="00F40433" w:rsidRDefault="00F40433" w:rsidP="00696276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En faisant des simulations avec Scilab, déterminez la valeur de « a » qui donne u</w:t>
      </w:r>
      <w:r w:rsidR="002309D0">
        <w:rPr>
          <w:bCs/>
        </w:rPr>
        <w:t>ne remontée de phase jusque -130</w:t>
      </w:r>
      <w:r>
        <w:rPr>
          <w:bCs/>
        </w:rPr>
        <w:t>°.</w:t>
      </w:r>
    </w:p>
    <w:p w:rsidR="00F40433" w:rsidRDefault="00F40433" w:rsidP="00696276">
      <w:pPr>
        <w:rPr>
          <w:bCs/>
        </w:rPr>
      </w:pPr>
    </w:p>
    <w:p w:rsidR="00D9435F" w:rsidRPr="00D950F5" w:rsidRDefault="00D9435F" w:rsidP="00696276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En faisant des simulations avec Scilab, déterminez la valeur de «</w:t>
      </w:r>
      <w:r w:rsidRPr="00D9435F">
        <w:rPr>
          <w:bCs/>
          <w:i/>
        </w:rPr>
        <w:t> Ki</w:t>
      </w:r>
      <w:r>
        <w:rPr>
          <w:bCs/>
        </w:rPr>
        <w:t> » qui donne une marge de phase M</w:t>
      </w:r>
      <w:r>
        <w:rPr>
          <w:bCs/>
        </w:rPr>
        <w:sym w:font="Symbol" w:char="F06A"/>
      </w:r>
      <w:r>
        <w:rPr>
          <w:bCs/>
        </w:rPr>
        <w:t xml:space="preserve"> conforme au cahier des charges.</w:t>
      </w:r>
      <w:r w:rsidR="00E947A7" w:rsidRPr="00E947A7">
        <w:rPr>
          <w:bCs/>
        </w:rPr>
        <w:t xml:space="preserve"> </w:t>
      </w:r>
      <w:r w:rsidR="00E947A7">
        <w:rPr>
          <w:bCs/>
        </w:rPr>
        <w:t>Calculez la valeur de « </w:t>
      </w:r>
      <w:r w:rsidR="00E947A7" w:rsidRPr="00E947A7">
        <w:rPr>
          <w:bCs/>
          <w:i/>
        </w:rPr>
        <w:t>Kp</w:t>
      </w:r>
      <w:r w:rsidR="00E947A7">
        <w:rPr>
          <w:bCs/>
          <w:i/>
        </w:rPr>
        <w:t> »</w:t>
      </w:r>
      <w:r w:rsidR="00E947A7">
        <w:rPr>
          <w:bCs/>
        </w:rPr>
        <w:t xml:space="preserve"> et donnez les valeurs de « </w:t>
      </w:r>
      <w:r w:rsidR="00E947A7" w:rsidRPr="00E947A7">
        <w:rPr>
          <w:bCs/>
          <w:i/>
        </w:rPr>
        <w:t>Kp</w:t>
      </w:r>
      <w:r w:rsidR="00E947A7">
        <w:rPr>
          <w:bCs/>
          <w:i/>
        </w:rPr>
        <w:t> »</w:t>
      </w:r>
      <w:r w:rsidR="00E947A7">
        <w:rPr>
          <w:bCs/>
        </w:rPr>
        <w:t xml:space="preserve"> et « </w:t>
      </w:r>
      <w:r w:rsidR="00E947A7" w:rsidRPr="00E947A7">
        <w:rPr>
          <w:bCs/>
          <w:i/>
        </w:rPr>
        <w:t>Ki</w:t>
      </w:r>
      <w:r w:rsidR="00E947A7">
        <w:rPr>
          <w:bCs/>
          <w:i/>
        </w:rPr>
        <w:t> »</w:t>
      </w:r>
      <w:r w:rsidR="00E947A7">
        <w:rPr>
          <w:bCs/>
        </w:rPr>
        <w:t xml:space="preserve"> à l’expérimentateur.</w:t>
      </w:r>
    </w:p>
    <w:p w:rsidR="00F40433" w:rsidRPr="00D950F5" w:rsidRDefault="00F40433" w:rsidP="00696276"/>
    <w:p w:rsidR="00F3278A" w:rsidRDefault="00D9435F" w:rsidP="00696276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F3278A">
        <w:rPr>
          <w:bCs/>
        </w:rPr>
        <w:t xml:space="preserve">Le système réel comporte une non linéarité puisque l’Arduino motor shield rev 3 reçoit une consigne comprise entre -255 et +255. Modifiez le modèle Scilab  en ajoutant cette non linéarité et vérifiez la conformité </w:t>
      </w:r>
      <w:r w:rsidR="00737DD6">
        <w:rPr>
          <w:bCs/>
        </w:rPr>
        <w:t>du modèle au cahier des charges pour un échelon de 10 mm puis pour un échelon de 100 mm.</w:t>
      </w:r>
    </w:p>
    <w:p w:rsidR="00C45D13" w:rsidRDefault="00C45D13" w:rsidP="00696276">
      <w:pPr>
        <w:rPr>
          <w:bCs/>
        </w:rPr>
      </w:pPr>
    </w:p>
    <w:p w:rsidR="00F3278A" w:rsidRDefault="00E947A7" w:rsidP="00696276">
      <w:pPr>
        <w:rPr>
          <w:bCs/>
        </w:rPr>
      </w:pPr>
      <w:r w:rsidRPr="00E947A7">
        <w:rPr>
          <w:bCs/>
          <w:noProof/>
          <w:lang w:eastAsia="fr-FR"/>
        </w:rPr>
        <w:drawing>
          <wp:inline distT="0" distB="0" distL="0" distR="0" wp14:anchorId="2DD5C429" wp14:editId="448C6542">
            <wp:extent cx="6840855" cy="1304925"/>
            <wp:effectExtent l="0" t="0" r="0" b="9525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-1582"/>
                    <a:stretch/>
                  </pic:blipFill>
                  <pic:spPr bwMode="auto">
                    <a:xfrm>
                      <a:off x="0" y="0"/>
                      <a:ext cx="684085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C6C" w:rsidRDefault="005B2CC3" w:rsidP="005B2CC3">
      <w:pPr>
        <w:pStyle w:val="Titre1"/>
      </w:pPr>
      <w:r>
        <w:t>Travail commun et vérification expérimentale</w:t>
      </w:r>
    </w:p>
    <w:p w:rsidR="00422C6C" w:rsidRDefault="007F3AA2" w:rsidP="00E351A8">
      <w:r>
        <w:tab/>
        <w:t>Le correcteur proportionnel est déjà en place. Il reste à programmer le correcteur intégral.</w:t>
      </w:r>
      <w:r w:rsidR="00F3278A">
        <w:t xml:space="preserve"> </w:t>
      </w:r>
    </w:p>
    <w:p w:rsidR="007F3AA2" w:rsidRDefault="007F3AA2" w:rsidP="00E351A8">
      <w:r>
        <w:t xml:space="preserve">Dans la partie 1 : </w:t>
      </w:r>
      <w:r w:rsidR="005B2CC3" w:rsidRPr="005B2CC3">
        <w:t>// Variables asservissement en position du vérin</w:t>
      </w:r>
      <w:r w:rsidR="005B2CC3">
        <w:t xml:space="preserve">,  entrez vos valeurs </w:t>
      </w:r>
      <w:r w:rsidR="005B2CC3">
        <w:rPr>
          <w:bCs/>
        </w:rPr>
        <w:t>de « </w:t>
      </w:r>
      <w:r w:rsidR="005B2CC3" w:rsidRPr="00E947A7">
        <w:rPr>
          <w:bCs/>
          <w:i/>
        </w:rPr>
        <w:t>Kp</w:t>
      </w:r>
      <w:r w:rsidR="005B2CC3">
        <w:rPr>
          <w:bCs/>
          <w:i/>
        </w:rPr>
        <w:t> »</w:t>
      </w:r>
      <w:r w:rsidR="005B2CC3">
        <w:rPr>
          <w:bCs/>
        </w:rPr>
        <w:t xml:space="preserve"> et « </w:t>
      </w:r>
      <w:r w:rsidR="005B2CC3" w:rsidRPr="00E947A7">
        <w:rPr>
          <w:bCs/>
          <w:i/>
        </w:rPr>
        <w:t>Ki</w:t>
      </w:r>
      <w:r w:rsidR="005B2CC3">
        <w:rPr>
          <w:bCs/>
          <w:i/>
        </w:rPr>
        <w:t> ».</w:t>
      </w:r>
    </w:p>
    <w:p w:rsidR="00F3278A" w:rsidRDefault="00F3278A" w:rsidP="00E351A8"/>
    <w:p w:rsidR="007F3AA2" w:rsidRDefault="00F3278A" w:rsidP="00E351A8">
      <w:r>
        <w:t xml:space="preserve">Dans la partie 3 </w:t>
      </w:r>
      <w:r w:rsidR="005B2CC3" w:rsidRPr="005B2CC3">
        <w:t>// Asserv</w:t>
      </w:r>
      <w:r w:rsidR="005B2CC3">
        <w:t xml:space="preserve">issement en position du vérin, </w:t>
      </w:r>
      <w:r>
        <w:t>ajoutez les lignes de code suivantes</w:t>
      </w:r>
      <w:r w:rsidR="001C4C08">
        <w:t xml:space="preserve"> pour calculer </w:t>
      </w:r>
      <w:r w:rsidR="001C4C08" w:rsidRPr="001C4C08">
        <w:rPr>
          <w:position w:val="-28"/>
        </w:rPr>
        <w:object w:dxaOrig="4180" w:dyaOrig="680">
          <v:shape id="_x0000_i1029" type="#_x0000_t75" style="width:209.2pt;height:33.75pt" o:ole="">
            <v:imagedata r:id="rId27" o:title=""/>
          </v:shape>
          <o:OLEObject Type="Embed" ProgID="Equation.3" ShapeID="_x0000_i1029" DrawAspect="Content" ObjectID="_1608444112" r:id="rId28"/>
        </w:object>
      </w:r>
      <w:r>
        <w:t> </w:t>
      </w:r>
      <w:r w:rsidR="001C4C08">
        <w:t xml:space="preserve">  (intégration par la méthode des rectangles).</w:t>
      </w:r>
    </w:p>
    <w:p w:rsidR="00B93927" w:rsidRPr="00B93927" w:rsidRDefault="00B93927" w:rsidP="00F3278A">
      <w:pPr>
        <w:rPr>
          <w:rFonts w:ascii="Courier New" w:hAnsi="Courier New" w:cs="Courier New"/>
          <w:sz w:val="16"/>
          <w:szCs w:val="20"/>
        </w:rPr>
      </w:pPr>
    </w:p>
    <w:p w:rsidR="00F3278A" w:rsidRPr="00F3278A" w:rsidRDefault="001C4C08" w:rsidP="00F327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</w:t>
      </w:r>
      <w:r w:rsidR="00F3278A" w:rsidRPr="00F3278A">
        <w:rPr>
          <w:rFonts w:ascii="Courier New" w:hAnsi="Courier New" w:cs="Courier New"/>
          <w:sz w:val="20"/>
          <w:szCs w:val="20"/>
        </w:rPr>
        <w:t xml:space="preserve">Int=micros();  // temps absolu depuis le </w:t>
      </w:r>
      <w:r w:rsidR="006213C8" w:rsidRPr="00F3278A">
        <w:rPr>
          <w:rFonts w:ascii="Courier New" w:hAnsi="Courier New" w:cs="Courier New"/>
          <w:sz w:val="20"/>
          <w:szCs w:val="20"/>
        </w:rPr>
        <w:t>démarrage</w:t>
      </w:r>
      <w:r w:rsidR="00F3278A" w:rsidRPr="00F3278A">
        <w:rPr>
          <w:rFonts w:ascii="Courier New" w:hAnsi="Courier New" w:cs="Courier New"/>
          <w:sz w:val="20"/>
          <w:szCs w:val="20"/>
        </w:rPr>
        <w:t xml:space="preserve"> de la carte (en µs)</w:t>
      </w:r>
    </w:p>
    <w:p w:rsidR="00F3278A" w:rsidRPr="00F3278A" w:rsidRDefault="00F3278A" w:rsidP="00F3278A">
      <w:pPr>
        <w:rPr>
          <w:rFonts w:ascii="Courier New" w:hAnsi="Courier New" w:cs="Courier New"/>
          <w:sz w:val="20"/>
          <w:szCs w:val="20"/>
        </w:rPr>
      </w:pPr>
      <w:r w:rsidRPr="00F3278A">
        <w:rPr>
          <w:rFonts w:ascii="Courier New" w:hAnsi="Courier New" w:cs="Courier New"/>
          <w:sz w:val="20"/>
          <w:szCs w:val="20"/>
        </w:rPr>
        <w:t xml:space="preserve">  if (abs(Vit)&lt;=255) {</w:t>
      </w:r>
      <w:r w:rsidR="006213C8">
        <w:rPr>
          <w:rFonts w:ascii="Courier New" w:hAnsi="Courier New" w:cs="Courier New"/>
          <w:sz w:val="20"/>
          <w:szCs w:val="20"/>
        </w:rPr>
        <w:t>inte</w:t>
      </w:r>
      <w:r w:rsidR="006213C8" w:rsidRPr="00F3278A">
        <w:rPr>
          <w:rFonts w:ascii="Courier New" w:hAnsi="Courier New" w:cs="Courier New"/>
          <w:sz w:val="20"/>
          <w:szCs w:val="20"/>
        </w:rPr>
        <w:t>gral</w:t>
      </w:r>
      <w:r w:rsidR="009F0680">
        <w:rPr>
          <w:rFonts w:ascii="Courier New" w:hAnsi="Courier New" w:cs="Courier New"/>
          <w:sz w:val="20"/>
          <w:szCs w:val="20"/>
        </w:rPr>
        <w:t>=integral+(Xref-X)*((</w:t>
      </w:r>
      <w:r w:rsidR="001C4C08">
        <w:rPr>
          <w:rFonts w:ascii="Courier New" w:hAnsi="Courier New" w:cs="Courier New"/>
          <w:sz w:val="20"/>
          <w:szCs w:val="20"/>
        </w:rPr>
        <w:t>tInt-tIntPrec</w:t>
      </w:r>
      <w:r w:rsidR="009F0680">
        <w:rPr>
          <w:rFonts w:ascii="Courier New" w:hAnsi="Courier New" w:cs="Courier New"/>
          <w:sz w:val="20"/>
          <w:szCs w:val="20"/>
        </w:rPr>
        <w:t>)</w:t>
      </w:r>
      <w:r w:rsidRPr="00F3278A">
        <w:rPr>
          <w:rFonts w:ascii="Courier New" w:hAnsi="Courier New" w:cs="Courier New"/>
          <w:sz w:val="20"/>
          <w:szCs w:val="20"/>
        </w:rPr>
        <w:t>/1000000);}</w:t>
      </w:r>
    </w:p>
    <w:p w:rsidR="00F3278A" w:rsidRDefault="001C4C08" w:rsidP="00F3278A">
      <w:r>
        <w:rPr>
          <w:rFonts w:ascii="Courier New" w:hAnsi="Courier New" w:cs="Courier New"/>
          <w:sz w:val="20"/>
          <w:szCs w:val="20"/>
        </w:rPr>
        <w:t xml:space="preserve">  tIntPrec=t</w:t>
      </w:r>
      <w:r w:rsidR="00F3278A" w:rsidRPr="00F3278A">
        <w:rPr>
          <w:rFonts w:ascii="Courier New" w:hAnsi="Courier New" w:cs="Courier New"/>
          <w:sz w:val="20"/>
          <w:szCs w:val="20"/>
        </w:rPr>
        <w:t xml:space="preserve">Int;  </w:t>
      </w:r>
    </w:p>
    <w:p w:rsidR="00A8322F" w:rsidRDefault="00A8322F" w:rsidP="00E351A8">
      <w:r>
        <w:lastRenderedPageBreak/>
        <w:t>Dans notre cas, la période d’échantillonage Te=tInt-tIntPrec est recalculée à chaque boucle.</w:t>
      </w:r>
    </w:p>
    <w:p w:rsidR="00A8322F" w:rsidRDefault="00A8322F" w:rsidP="00E351A8">
      <w:r>
        <w:t>La bibliothèque SimpleTimer  (pas utilisée ici) permet de définir une période d’</w:t>
      </w:r>
      <w:r w:rsidR="006213C8">
        <w:t>échantillonnage</w:t>
      </w:r>
      <w:r>
        <w:t xml:space="preserve"> constante.</w:t>
      </w:r>
    </w:p>
    <w:p w:rsidR="00A8322F" w:rsidRDefault="00A8322F" w:rsidP="00E351A8"/>
    <w:p w:rsidR="00657BE3" w:rsidRDefault="00657BE3" w:rsidP="00E351A8">
      <w:r w:rsidRPr="00C45D13">
        <w:rPr>
          <w:b/>
          <w:i/>
          <w:u w:val="single"/>
        </w:rPr>
        <w:t>Astuce :</w:t>
      </w:r>
      <w:r>
        <w:t xml:space="preserve"> </w:t>
      </w:r>
      <w:r w:rsidRPr="00B93927">
        <w:rPr>
          <w:b/>
        </w:rPr>
        <w:t>Il ne faut pas intégrer pendant la durée de la saturation</w:t>
      </w:r>
      <w:r>
        <w:t xml:space="preserve">, c'est-à-dire quand Vit&gt;255, </w:t>
      </w:r>
      <w:r w:rsidR="008E122A">
        <w:t>car le dépassement deviendrait très très important pour les grands é</w:t>
      </w:r>
      <w:r w:rsidR="00553A2C">
        <w:t xml:space="preserve">chelons. Vous pouvez </w:t>
      </w:r>
      <w:r w:rsidR="008E122A">
        <w:t>le vérifier</w:t>
      </w:r>
      <w:r w:rsidR="00127570">
        <w:t xml:space="preserve"> </w:t>
      </w:r>
      <w:r w:rsidR="00B93927">
        <w:t xml:space="preserve">dans le modèle Scilab avec saturation </w:t>
      </w:r>
      <w:r w:rsidR="00127570">
        <w:t xml:space="preserve">en donnant un échelon de 100 mm </w:t>
      </w:r>
      <w:r w:rsidR="005B2CC3">
        <w:t>ou</w:t>
      </w:r>
      <w:r w:rsidR="00C45D13">
        <w:t xml:space="preserve"> </w:t>
      </w:r>
      <w:r w:rsidR="00B93927">
        <w:t xml:space="preserve">dans le programme Arduino </w:t>
      </w:r>
      <w:r w:rsidR="00C45D13">
        <w:t xml:space="preserve">en enlevant </w:t>
      </w:r>
      <w:r w:rsidR="00B93927">
        <w:t xml:space="preserve">le test : </w:t>
      </w:r>
      <w:r w:rsidR="00B93927" w:rsidRPr="00B93927">
        <w:rPr>
          <w:rFonts w:ascii="Courier New" w:hAnsi="Courier New" w:cs="Courier New"/>
          <w:sz w:val="20"/>
          <w:szCs w:val="20"/>
        </w:rPr>
        <w:t xml:space="preserve"> </w:t>
      </w:r>
      <w:r w:rsidR="00B93927" w:rsidRPr="00F3278A">
        <w:rPr>
          <w:rFonts w:ascii="Courier New" w:hAnsi="Courier New" w:cs="Courier New"/>
          <w:sz w:val="20"/>
          <w:szCs w:val="20"/>
        </w:rPr>
        <w:t>if (abs(Vit)&lt;=255)</w:t>
      </w:r>
    </w:p>
    <w:p w:rsidR="008E122A" w:rsidRDefault="008E122A" w:rsidP="00E351A8"/>
    <w:p w:rsidR="0077539C" w:rsidRPr="00127570" w:rsidRDefault="00127570" w:rsidP="00E351A8">
      <w:pPr>
        <w:rPr>
          <w:rFonts w:ascii="Courier New" w:hAnsi="Courier New" w:cs="Courier New"/>
          <w:sz w:val="20"/>
          <w:szCs w:val="20"/>
        </w:rPr>
      </w:pPr>
      <w:r>
        <w:t>Enfin, modifiez la ligne de code calculant Vit :</w:t>
      </w:r>
      <w:r w:rsidR="002A559A">
        <w:t xml:space="preserve"> </w:t>
      </w:r>
      <w:r w:rsidR="0077539C">
        <w:tab/>
      </w:r>
      <w:r w:rsidRPr="00127570">
        <w:rPr>
          <w:rFonts w:ascii="Courier New" w:hAnsi="Courier New" w:cs="Courier New"/>
          <w:sz w:val="20"/>
          <w:szCs w:val="20"/>
        </w:rPr>
        <w:t xml:space="preserve">  Vit=Kp*(Xref-X)+Ki*integral;  </w:t>
      </w:r>
    </w:p>
    <w:p w:rsidR="005F5256" w:rsidRDefault="005F5256" w:rsidP="00E351A8"/>
    <w:p w:rsidR="002E6CD0" w:rsidRDefault="002E6CD0" w:rsidP="00E351A8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t>Vérifiez le cahier des charges et déterminez les écarts entre les performances attendues, les performances simulées et les performances mesurées.</w:t>
      </w:r>
    </w:p>
    <w:p w:rsidR="004F24FC" w:rsidRDefault="004F24FC" w:rsidP="00E351A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2E6CD0" w:rsidTr="002E6CD0">
        <w:tc>
          <w:tcPr>
            <w:tcW w:w="3587" w:type="dxa"/>
          </w:tcPr>
          <w:p w:rsidR="002E6CD0" w:rsidRDefault="002A559A" w:rsidP="002A559A">
            <w:pPr>
              <w:jc w:val="center"/>
            </w:pPr>
            <w:r>
              <w:t>P</w:t>
            </w:r>
            <w:r w:rsidR="002E6CD0">
              <w:t>erformances attendues</w:t>
            </w:r>
          </w:p>
        </w:tc>
        <w:tc>
          <w:tcPr>
            <w:tcW w:w="3588" w:type="dxa"/>
          </w:tcPr>
          <w:p w:rsidR="002E6CD0" w:rsidRDefault="0053226E" w:rsidP="002A559A">
            <w:pPr>
              <w:jc w:val="center"/>
            </w:pPr>
            <w:r>
              <w:t>Performances mesurées</w:t>
            </w:r>
          </w:p>
        </w:tc>
        <w:tc>
          <w:tcPr>
            <w:tcW w:w="3588" w:type="dxa"/>
          </w:tcPr>
          <w:p w:rsidR="002E6CD0" w:rsidRDefault="0053226E" w:rsidP="002A559A">
            <w:pPr>
              <w:jc w:val="center"/>
            </w:pPr>
            <w:r>
              <w:t>Performances simulées</w:t>
            </w:r>
          </w:p>
        </w:tc>
      </w:tr>
      <w:tr w:rsidR="002A559A" w:rsidTr="002E6CD0">
        <w:tc>
          <w:tcPr>
            <w:tcW w:w="3587" w:type="dxa"/>
          </w:tcPr>
          <w:p w:rsidR="002A559A" w:rsidRDefault="002A559A" w:rsidP="0053226E">
            <w:r>
              <w:t xml:space="preserve">Ecart statique nul, même en présence de perturbations (tolérance </w:t>
            </w:r>
            <w:r>
              <w:sym w:font="Symbol" w:char="F0B1"/>
            </w:r>
            <w:r>
              <w:t>0.2 mm)</w:t>
            </w:r>
          </w:p>
          <w:p w:rsidR="002A559A" w:rsidRDefault="002A559A" w:rsidP="00E351A8"/>
          <w:p w:rsidR="0077539C" w:rsidRDefault="007D317D" w:rsidP="00E351A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31BC580" wp14:editId="1B748CE7">
                      <wp:simplePos x="0" y="0"/>
                      <wp:positionH relativeFrom="column">
                        <wp:posOffset>1539874</wp:posOffset>
                      </wp:positionH>
                      <wp:positionV relativeFrom="paragraph">
                        <wp:posOffset>108585</wp:posOffset>
                      </wp:positionV>
                      <wp:extent cx="3590925" cy="786765"/>
                      <wp:effectExtent l="19050" t="19050" r="28575" b="32385"/>
                      <wp:wrapNone/>
                      <wp:docPr id="36" name="Double flèche horizonta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6F589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Double flèche horizontale 36" o:spid="_x0000_s1026" type="#_x0000_t69" style="position:absolute;margin-left:121.25pt;margin-top:8.55pt;width:282.75pt;height:6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" adj="2254,3570" fillcolor="white [3212]" strokecolor="black [3213]" strokeweight="1pt"/>
                  </w:pict>
                </mc:Fallback>
              </mc:AlternateContent>
            </w:r>
          </w:p>
          <w:p w:rsidR="0077539C" w:rsidRDefault="0077539C" w:rsidP="00E351A8"/>
          <w:p w:rsidR="0077539C" w:rsidRDefault="0077539C" w:rsidP="00E351A8"/>
          <w:p w:rsidR="0077539C" w:rsidRDefault="0077539C" w:rsidP="00E351A8"/>
          <w:p w:rsidR="002A559A" w:rsidRDefault="002A559A" w:rsidP="00E351A8"/>
        </w:tc>
        <w:tc>
          <w:tcPr>
            <w:tcW w:w="3588" w:type="dxa"/>
          </w:tcPr>
          <w:p w:rsidR="002A559A" w:rsidRDefault="007D317D" w:rsidP="00E351A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098B933" wp14:editId="4E0581EA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49" name="Double flèche horizonta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52867" id="Double flèche horizontale 49" o:spid="_x0000_s1026" type="#_x0000_t69" style="position:absolute;margin-left:123.45pt;margin-top:18.9pt;width:102pt;height:61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" adj="6247,3570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B043A3" wp14:editId="561F6E79">
                      <wp:simplePos x="0" y="0"/>
                      <wp:positionH relativeFrom="column">
                        <wp:posOffset>-737869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48" name="Double flèche horizonta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B7AB2" id="Double flèche horizontale 48" o:spid="_x0000_s1026" type="#_x0000_t69" style="position:absolute;margin-left:-58.1pt;margin-top:18.9pt;width:102pt;height:6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" adj="6247,3570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2A559A" w:rsidRDefault="002A559A" w:rsidP="00E351A8"/>
        </w:tc>
      </w:tr>
      <w:tr w:rsidR="002A559A" w:rsidTr="002E6CD0">
        <w:tc>
          <w:tcPr>
            <w:tcW w:w="3587" w:type="dxa"/>
          </w:tcPr>
          <w:p w:rsidR="002A559A" w:rsidRDefault="002A559A" w:rsidP="003E4166">
            <w:r>
              <w:t>Marge de phase M</w:t>
            </w:r>
            <w:r>
              <w:sym w:font="Symbol" w:char="F06A"/>
            </w:r>
            <w:r w:rsidR="004E2438">
              <w:sym w:font="Symbol" w:char="F0B3"/>
            </w:r>
            <w:r w:rsidR="007D317D">
              <w:t>50</w:t>
            </w:r>
            <w:r>
              <w:t>°</w:t>
            </w:r>
          </w:p>
          <w:p w:rsidR="002A559A" w:rsidRDefault="002A559A" w:rsidP="002A559A"/>
          <w:p w:rsidR="002A559A" w:rsidRDefault="002A559A" w:rsidP="002A559A"/>
          <w:p w:rsidR="007D317D" w:rsidRDefault="007D317D" w:rsidP="002A559A"/>
          <w:p w:rsidR="007D317D" w:rsidRDefault="007D317D" w:rsidP="002A559A"/>
          <w:p w:rsidR="007D317D" w:rsidRDefault="007D317D" w:rsidP="002A559A"/>
          <w:p w:rsidR="007D317D" w:rsidRDefault="007D317D" w:rsidP="002A559A"/>
          <w:p w:rsidR="002A559A" w:rsidRDefault="002A559A" w:rsidP="002A559A"/>
          <w:p w:rsidR="002A559A" w:rsidRDefault="002A559A" w:rsidP="002A559A"/>
        </w:tc>
        <w:tc>
          <w:tcPr>
            <w:tcW w:w="3588" w:type="dxa"/>
          </w:tcPr>
          <w:p w:rsidR="002A559A" w:rsidRDefault="007D317D" w:rsidP="00E351A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BDAF0A0" wp14:editId="194E137A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52" name="Double flèche horizonta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FF20B" id="Double flèche horizontale 52" o:spid="_x0000_s1026" type="#_x0000_t69" style="position:absolute;margin-left:123.45pt;margin-top:18.6pt;width:102pt;height:6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" adj="6247,3570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6DE3035" wp14:editId="74EC4D13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51" name="Double flèche horizonta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F68AD" id="Double flèche horizontale 51" o:spid="_x0000_s1026" type="#_x0000_t69" style="position:absolute;margin-left:-58.05pt;margin-top:18.6pt;width:102pt;height:61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" adj="6247,3570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27486A2" wp14:editId="3B5DD49C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817245</wp:posOffset>
                      </wp:positionV>
                      <wp:extent cx="3590925" cy="786765"/>
                      <wp:effectExtent l="19050" t="19050" r="28575" b="32385"/>
                      <wp:wrapNone/>
                      <wp:docPr id="50" name="Double flèche horizonta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2A172" id="Double flèche horizontale 50" o:spid="_x0000_s1026" type="#_x0000_t69" style="position:absolute;margin-left:-58.15pt;margin-top:64.35pt;width:282.75pt;height:6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" adj="2254,3570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2A559A" w:rsidRDefault="002A559A" w:rsidP="00E351A8"/>
        </w:tc>
      </w:tr>
      <w:tr w:rsidR="002A559A" w:rsidTr="002E6CD0">
        <w:tc>
          <w:tcPr>
            <w:tcW w:w="3587" w:type="dxa"/>
          </w:tcPr>
          <w:p w:rsidR="003E4166" w:rsidRDefault="002A559A" w:rsidP="003E4166">
            <w:r>
              <w:t>Temp</w:t>
            </w:r>
            <w:r w:rsidR="00334095">
              <w:t>s de réponse à 5 % inférieur à 3</w:t>
            </w:r>
            <w:r w:rsidR="003E4166">
              <w:t>s pour un échelon</w:t>
            </w:r>
          </w:p>
          <w:p w:rsidR="002A559A" w:rsidRDefault="002A559A" w:rsidP="003E4166">
            <w:r>
              <w:t>de 10 mm</w:t>
            </w:r>
          </w:p>
          <w:p w:rsidR="002A559A" w:rsidRDefault="002A559A" w:rsidP="002A559A">
            <w:pPr>
              <w:pStyle w:val="Paragraphedeliste"/>
              <w:ind w:left="426"/>
            </w:pPr>
          </w:p>
          <w:p w:rsidR="007D317D" w:rsidRDefault="007D317D" w:rsidP="002A559A">
            <w:pPr>
              <w:pStyle w:val="Paragraphedeliste"/>
              <w:ind w:left="426"/>
            </w:pPr>
          </w:p>
          <w:p w:rsidR="007D317D" w:rsidRDefault="007D317D" w:rsidP="002A559A">
            <w:pPr>
              <w:pStyle w:val="Paragraphedeliste"/>
              <w:ind w:left="426"/>
            </w:pPr>
          </w:p>
          <w:p w:rsidR="007D317D" w:rsidRDefault="007D317D" w:rsidP="002A559A">
            <w:pPr>
              <w:pStyle w:val="Paragraphedeliste"/>
              <w:ind w:left="426"/>
            </w:pPr>
          </w:p>
          <w:p w:rsidR="007D317D" w:rsidRDefault="007D317D" w:rsidP="002A559A">
            <w:pPr>
              <w:pStyle w:val="Paragraphedeliste"/>
              <w:ind w:left="426"/>
            </w:pPr>
          </w:p>
          <w:p w:rsidR="002A559A" w:rsidRDefault="002A559A" w:rsidP="002A559A">
            <w:pPr>
              <w:pStyle w:val="Paragraphedeliste"/>
              <w:ind w:left="426"/>
            </w:pPr>
          </w:p>
        </w:tc>
        <w:tc>
          <w:tcPr>
            <w:tcW w:w="3588" w:type="dxa"/>
          </w:tcPr>
          <w:p w:rsidR="002A559A" w:rsidRDefault="007D317D" w:rsidP="00E351A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017A756" wp14:editId="367B5C9E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55" name="Double flèche horizonta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4A0EA" id="Double flèche horizontale 55" o:spid="_x0000_s1026" type="#_x0000_t69" style="position:absolute;margin-left:123.45pt;margin-top:18.25pt;width:102pt;height:6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" adj="6247,3570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CB79994" wp14:editId="7A8B82D3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54" name="Double flèche horizonta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FA363" id="Double flèche horizontale 54" o:spid="_x0000_s1026" type="#_x0000_t69" style="position:absolute;margin-left:-58.05pt;margin-top:18.25pt;width:102pt;height:61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" adj="6247,3570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5186C87" wp14:editId="450865DD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812800</wp:posOffset>
                      </wp:positionV>
                      <wp:extent cx="3590925" cy="786765"/>
                      <wp:effectExtent l="19050" t="19050" r="28575" b="32385"/>
                      <wp:wrapNone/>
                      <wp:docPr id="53" name="Double flèche horizonta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E09BA" id="Double flèche horizontale 53" o:spid="_x0000_s1026" type="#_x0000_t69" style="position:absolute;margin-left:-58.15pt;margin-top:64pt;width:282.75pt;height:61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" adj="2254,3570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2A559A" w:rsidRDefault="002A559A" w:rsidP="00E351A8"/>
        </w:tc>
      </w:tr>
      <w:tr w:rsidR="002A559A" w:rsidTr="002E6CD0">
        <w:tc>
          <w:tcPr>
            <w:tcW w:w="3587" w:type="dxa"/>
          </w:tcPr>
          <w:p w:rsidR="003E4166" w:rsidRDefault="002A559A" w:rsidP="003E4166">
            <w:r>
              <w:t>Premier dépassement inférieur</w:t>
            </w:r>
          </w:p>
          <w:p w:rsidR="003E4166" w:rsidRDefault="002A559A" w:rsidP="003E4166">
            <w:r>
              <w:t xml:space="preserve"> à 4 mm quelle que soit </w:t>
            </w:r>
          </w:p>
          <w:p w:rsidR="003E4166" w:rsidRDefault="002A559A" w:rsidP="003E4166">
            <w:r>
              <w:t xml:space="preserve">l’amplitude de la </w:t>
            </w:r>
          </w:p>
          <w:p w:rsidR="002A559A" w:rsidRDefault="002A559A" w:rsidP="003E4166">
            <w:r>
              <w:t>consigne échelon</w:t>
            </w:r>
          </w:p>
          <w:p w:rsidR="002A559A" w:rsidRDefault="002A559A" w:rsidP="003E4166"/>
          <w:p w:rsidR="007D317D" w:rsidRDefault="007D317D" w:rsidP="003E4166"/>
          <w:p w:rsidR="007D317D" w:rsidRDefault="007D317D" w:rsidP="003E4166"/>
          <w:p w:rsidR="007D317D" w:rsidRDefault="007D317D" w:rsidP="003E4166"/>
          <w:p w:rsidR="007D317D" w:rsidRDefault="007D317D" w:rsidP="003E4166"/>
        </w:tc>
        <w:tc>
          <w:tcPr>
            <w:tcW w:w="3588" w:type="dxa"/>
          </w:tcPr>
          <w:p w:rsidR="002A559A" w:rsidRDefault="007D317D" w:rsidP="00E351A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5E63B5" wp14:editId="7523E5CD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58" name="Double flèche horizonta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67E30" id="Double flèche horizontale 58" o:spid="_x0000_s1026" type="#_x0000_t69" style="position:absolute;margin-left:123.45pt;margin-top:18.8pt;width:102pt;height:6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" adj="6247,3570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8DA7089" wp14:editId="0F1BFAC2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57" name="Double flèche horizonta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A7666" id="Double flèche horizontale 57" o:spid="_x0000_s1026" type="#_x0000_t69" style="position:absolute;margin-left:-58.05pt;margin-top:18.8pt;width:102pt;height:6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" adj="6247,3570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81457EA" wp14:editId="4F7D8399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819785</wp:posOffset>
                      </wp:positionV>
                      <wp:extent cx="3590925" cy="786765"/>
                      <wp:effectExtent l="19050" t="19050" r="28575" b="32385"/>
                      <wp:wrapNone/>
                      <wp:docPr id="56" name="Double flèche horizonta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0A17E" id="Double flèche horizontale 56" o:spid="_x0000_s1026" type="#_x0000_t69" style="position:absolute;margin-left:-58.15pt;margin-top:64.55pt;width:282.75pt;height:6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" adj="2254,3570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2A559A" w:rsidRDefault="002A559A" w:rsidP="00E351A8"/>
        </w:tc>
      </w:tr>
    </w:tbl>
    <w:p w:rsidR="002E6CD0" w:rsidRDefault="002E6CD0" w:rsidP="00E351A8"/>
    <w:p w:rsidR="005F5256" w:rsidRDefault="005F5256" w:rsidP="00E351A8"/>
    <w:p w:rsidR="00614443" w:rsidRDefault="00614443">
      <w:pPr>
        <w:overflowPunct/>
        <w:autoSpaceDE/>
        <w:autoSpaceDN/>
        <w:adjustRightInd/>
        <w:textAlignment w:val="auto"/>
      </w:pPr>
      <w:r>
        <w:br w:type="page"/>
      </w:r>
    </w:p>
    <w:p w:rsidR="007F3AA2" w:rsidRDefault="00893730" w:rsidP="00893730">
      <w:pPr>
        <w:jc w:val="center"/>
      </w:pPr>
      <w:r w:rsidRPr="0089389C"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110015EE" wp14:editId="4B55FABE">
                <wp:extent cx="6829425" cy="600075"/>
                <wp:effectExtent l="0" t="0" r="28575" b="24765"/>
                <wp:docPr id="24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294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728C" w:rsidRPr="00D4664D" w:rsidRDefault="0067728C" w:rsidP="00893730">
                            <w:pPr>
                              <w:pStyle w:val="NormalWeb"/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D4664D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Asservissement en cap d’un pilote automatique de péniche</w:t>
                            </w:r>
                            <w:r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tte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015EE" id="_x0000_s1040" type="#_x0000_t202" style="width:537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" fillcolor="window" strokecolor="windowText" strokeweight="1pt">
                <o:lock v:ext="edit" shapetype="t"/>
                <v:textbox style="mso-fit-shape-to-text:t">
                  <w:txbxContent>
                    <w:p w:rsidR="0067728C" w:rsidRPr="00D4664D" w:rsidRDefault="0067728C" w:rsidP="00893730">
                      <w:pPr>
                        <w:pStyle w:val="NormalWeb"/>
                        <w:jc w:val="center"/>
                        <w:rPr>
                          <w:sz w:val="64"/>
                          <w:szCs w:val="64"/>
                        </w:rPr>
                      </w:pPr>
                      <w:r w:rsidRPr="00D4664D">
                        <w:rPr>
                          <w:rFonts w:ascii="Edwardian Script ITC" w:hAnsi="Edwardian Script ITC"/>
                          <w:b/>
                          <w:bCs/>
                          <w:color w:val="000000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Asservissement en cap d’un pilote automatique de péniche</w:t>
                      </w:r>
                      <w:r>
                        <w:rPr>
                          <w:rFonts w:ascii="Edwardian Script ITC" w:hAnsi="Edwardian Script ITC"/>
                          <w:b/>
                          <w:bCs/>
                          <w:color w:val="000000"/>
                          <w:sz w:val="64"/>
                          <w:szCs w:val="64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tte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21F4" w:rsidRDefault="008E21F4" w:rsidP="00893730">
      <w:pPr>
        <w:jc w:val="center"/>
      </w:pPr>
    </w:p>
    <w:p w:rsidR="008E21F4" w:rsidRDefault="008E21F4" w:rsidP="008E21F4">
      <w:pPr>
        <w:rPr>
          <w:lang w:eastAsia="fr-FR"/>
        </w:rPr>
      </w:pPr>
      <w:r>
        <w:rPr>
          <w:lang w:eastAsia="fr-FR"/>
        </w:rPr>
        <w:t>Travail de l’exp</w:t>
      </w:r>
      <w:r w:rsidR="00687EE9">
        <w:rPr>
          <w:lang w:eastAsia="fr-FR"/>
        </w:rPr>
        <w:t xml:space="preserve">érimentateur : </w:t>
      </w:r>
      <w:r w:rsidR="00687EE9">
        <w:rPr>
          <w:lang w:eastAsia="fr-FR"/>
        </w:rPr>
        <w:tab/>
        <w:t>Questions 15</w:t>
      </w:r>
    </w:p>
    <w:p w:rsidR="008E21F4" w:rsidRDefault="008E21F4" w:rsidP="008E21F4">
      <w:pPr>
        <w:rPr>
          <w:lang w:eastAsia="fr-FR"/>
        </w:rPr>
      </w:pPr>
      <w:r>
        <w:rPr>
          <w:lang w:eastAsia="fr-FR"/>
        </w:rPr>
        <w:t xml:space="preserve">Travail </w:t>
      </w:r>
      <w:r w:rsidR="00D4664D">
        <w:rPr>
          <w:lang w:eastAsia="fr-FR"/>
        </w:rPr>
        <w:t xml:space="preserve">du modélisateur : </w:t>
      </w:r>
      <w:r w:rsidR="00D4664D">
        <w:rPr>
          <w:lang w:eastAsia="fr-FR"/>
        </w:rPr>
        <w:tab/>
      </w:r>
      <w:r w:rsidR="00D4664D">
        <w:rPr>
          <w:lang w:eastAsia="fr-FR"/>
        </w:rPr>
        <w:tab/>
        <w:t>Questions 16</w:t>
      </w:r>
    </w:p>
    <w:p w:rsidR="00DD100C" w:rsidRDefault="00DD100C" w:rsidP="00DD100C">
      <w:pPr>
        <w:rPr>
          <w:lang w:eastAsia="fr-FR"/>
        </w:rPr>
      </w:pPr>
      <w:r>
        <w:rPr>
          <w:lang w:eastAsia="fr-FR"/>
        </w:rPr>
        <w:t xml:space="preserve">Partie commune aux 3 élèves : </w:t>
      </w:r>
      <w:r>
        <w:rPr>
          <w:lang w:eastAsia="fr-FR"/>
        </w:rPr>
        <w:tab/>
        <w:t>Question 17-18</w:t>
      </w:r>
    </w:p>
    <w:p w:rsidR="008E21F4" w:rsidRDefault="008E21F4" w:rsidP="008E21F4"/>
    <w:p w:rsidR="007F3AA2" w:rsidRDefault="005916FB" w:rsidP="00E351A8">
      <w:r w:rsidRPr="00440AD3">
        <w:rPr>
          <w:b/>
          <w:i/>
          <w:u w:val="single"/>
        </w:rPr>
        <w:t>O</w:t>
      </w:r>
      <w:r w:rsidR="008E21F4">
        <w:rPr>
          <w:b/>
          <w:i/>
          <w:u w:val="single"/>
        </w:rPr>
        <w:t>b</w:t>
      </w:r>
      <w:r w:rsidRPr="00440AD3">
        <w:rPr>
          <w:b/>
          <w:i/>
          <w:u w:val="single"/>
        </w:rPr>
        <w:t>jectif :</w:t>
      </w:r>
      <w:r>
        <w:t xml:space="preserve"> Créer un prototype fonctionnel de pilote automatique pour petite péniche</w:t>
      </w:r>
      <w:r w:rsidR="00F128EE">
        <w:t xml:space="preserve"> asservi en cap</w:t>
      </w:r>
      <w:r>
        <w:t>.</w:t>
      </w:r>
    </w:p>
    <w:p w:rsidR="00440AD3" w:rsidRDefault="005916FB" w:rsidP="00E351A8">
      <w:r>
        <w:t xml:space="preserve">Deux capteurs à ultrason situés sur les côtés de la péniche, au raz de l’eau mesurent </w:t>
      </w:r>
      <w:r w:rsidR="00D4664D">
        <w:t xml:space="preserve">l’angle </w:t>
      </w:r>
      <w:r w:rsidR="00D4664D">
        <w:sym w:font="Symbol" w:char="F071"/>
      </w:r>
      <w:r w:rsidR="00440AD3">
        <w:t xml:space="preserve"> entre la péniche et la berge du</w:t>
      </w:r>
      <w:r>
        <w:t xml:space="preserve"> canal. Un asservissement </w:t>
      </w:r>
      <w:r w:rsidR="00CE5FC1">
        <w:t>permettra</w:t>
      </w:r>
      <w:r>
        <w:t xml:space="preserve"> de ma</w:t>
      </w:r>
      <w:r w:rsidR="00D4664D">
        <w:t>intenir cet</w:t>
      </w:r>
      <w:r>
        <w:t xml:space="preserve"> </w:t>
      </w:r>
      <w:r w:rsidR="00D4664D">
        <w:t>angle égal</w:t>
      </w:r>
      <w:r>
        <w:t xml:space="preserve"> à la consigne définie par le</w:t>
      </w:r>
      <w:r w:rsidR="00440AD3">
        <w:t xml:space="preserve"> timonier.</w:t>
      </w:r>
    </w:p>
    <w:p w:rsidR="00D4664D" w:rsidRDefault="00D4664D" w:rsidP="00E351A8">
      <w:r>
        <w:t xml:space="preserve">Cette consigne est le </w:t>
      </w:r>
      <w:r w:rsidR="001439B2">
        <w:t>C</w:t>
      </w:r>
      <w:r>
        <w:t>ap</w:t>
      </w:r>
      <w:r w:rsidR="001439B2">
        <w:t>. Logiquement, il faudrait C</w:t>
      </w:r>
      <w:r>
        <w:t>ap=0 pour rester parallèle aux berges du canal.</w:t>
      </w:r>
    </w:p>
    <w:p w:rsidR="00440AD3" w:rsidRDefault="00440AD3" w:rsidP="00E351A8"/>
    <w:p w:rsidR="005916FB" w:rsidRPr="00E9326E" w:rsidRDefault="00440AD3" w:rsidP="00E351A8">
      <w:pPr>
        <w:rPr>
          <w:b/>
          <w:i/>
          <w:u w:val="single"/>
        </w:rPr>
      </w:pPr>
      <w:r w:rsidRPr="00E9326E">
        <w:rPr>
          <w:b/>
          <w:i/>
          <w:u w:val="single"/>
        </w:rPr>
        <w:t>Hypothèses :</w:t>
      </w:r>
    </w:p>
    <w:p w:rsidR="00440AD3" w:rsidRDefault="00440AD3" w:rsidP="00E351A8">
      <w:r>
        <w:t>Les angles seront considérés petits.</w:t>
      </w:r>
    </w:p>
    <w:p w:rsidR="00440AD3" w:rsidRDefault="00440AD3" w:rsidP="00440AD3">
      <w:r>
        <w:t>La péniche se déplace à la vitesse V=5 km/h=1.39 m/s</w:t>
      </w:r>
    </w:p>
    <w:p w:rsidR="00F128EE" w:rsidRDefault="00440AD3" w:rsidP="00E351A8">
      <w:r>
        <w:t>La fonction de tran</w:t>
      </w:r>
      <w:r w:rsidR="00E9326E">
        <w:t xml:space="preserve">sfert de la péniche est : </w:t>
      </w:r>
      <w:r w:rsidR="00F128EE" w:rsidRPr="00E9326E">
        <w:rPr>
          <w:position w:val="-28"/>
        </w:rPr>
        <w:object w:dxaOrig="2560" w:dyaOrig="660">
          <v:shape id="_x0000_i1030" type="#_x0000_t75" style="width:127.5pt;height:33pt" o:ole="">
            <v:imagedata r:id="rId29" o:title=""/>
          </v:shape>
          <o:OLEObject Type="Embed" ProgID="Equation.3" ShapeID="_x0000_i1030" DrawAspect="Content" ObjectID="_1608444113" r:id="rId30"/>
        </w:object>
      </w:r>
      <w:r w:rsidR="00E9326E">
        <w:t xml:space="preserve">     avec </w:t>
      </w:r>
      <w:r w:rsidR="00E9326E" w:rsidRPr="00E9326E">
        <w:rPr>
          <w:i/>
        </w:rPr>
        <w:t>s</w:t>
      </w:r>
      <w:r w:rsidR="00E9326E">
        <w:t xml:space="preserve"> la variable de Laplace</w:t>
      </w:r>
      <w:r w:rsidR="00F128EE">
        <w:t>c</w:t>
      </w:r>
    </w:p>
    <w:p w:rsidR="00F128EE" w:rsidRDefault="00F128EE" w:rsidP="00E351A8">
      <w:r w:rsidRPr="00F128EE">
        <w:rPr>
          <w:u w:val="single"/>
        </w:rPr>
        <w:t>Justification</w:t>
      </w:r>
      <w:r>
        <w:t xml:space="preserve"> : si l’on incline la barre de </w:t>
      </w:r>
      <w:r>
        <w:sym w:font="Symbol" w:char="F061"/>
      </w:r>
      <w:r>
        <w:t xml:space="preserve">=0.1 rad (5.7°) à la vitesse V=5 km/h, la pénichette tourne à la vitesse </w:t>
      </w:r>
      <w:r w:rsidRPr="00F128EE">
        <w:rPr>
          <w:position w:val="-6"/>
        </w:rPr>
        <w:object w:dxaOrig="1359" w:dyaOrig="320">
          <v:shape id="_x0000_i1031" type="#_x0000_t75" style="width:68.2pt;height:15.75pt" o:ole="">
            <v:imagedata r:id="rId31" o:title=""/>
          </v:shape>
          <o:OLEObject Type="Embed" ProgID="Equation.3" ShapeID="_x0000_i1031" DrawAspect="Content" ObjectID="_1608444114" r:id="rId32"/>
        </w:object>
      </w:r>
      <w:r>
        <w:t xml:space="preserve"> (soit un tour en 1 minute), avec un temps de réponse de 3</w:t>
      </w:r>
      <w:r>
        <w:sym w:font="Symbol" w:char="F0B4"/>
      </w:r>
      <w:r>
        <w:t>0.5s.</w:t>
      </w:r>
    </w:p>
    <w:p w:rsidR="00893730" w:rsidRDefault="00893730" w:rsidP="00E351A8"/>
    <w:p w:rsidR="00893730" w:rsidRDefault="007F5246" w:rsidP="00E351A8">
      <w:r w:rsidRPr="007F5246"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840855" cy="2533650"/>
                <wp:effectExtent l="0" t="0" r="0" b="19050"/>
                <wp:docPr id="87" name="Zone de dessin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" y="36981"/>
                            <a:ext cx="6189345" cy="2882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728C" w:rsidRDefault="0067728C" w:rsidP="007F5246">
                              <w:pPr>
                                <w:jc w:val="center"/>
                              </w:pPr>
                              <w:r>
                                <w:t>Berge du canal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75410" y="1774124"/>
                            <a:ext cx="542925" cy="25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Barre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796507"/>
                            <a:ext cx="868680" cy="50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Capteur à ultrasons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35505" y="326188"/>
                            <a:ext cx="953" cy="796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017645" y="326188"/>
                            <a:ext cx="953" cy="543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71010" y="507299"/>
                            <a:ext cx="868680" cy="507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Capteur à ultrasons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579364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981450" y="434286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09164" y="2397856"/>
                            <a:ext cx="14043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20"/>
                        <wpg:cNvGrpSpPr>
                          <a:grpSpLocks/>
                        </wpg:cNvGrpSpPr>
                        <wpg:grpSpPr bwMode="auto">
                          <a:xfrm rot="21105190">
                            <a:off x="1534267" y="831524"/>
                            <a:ext cx="4049078" cy="1680250"/>
                            <a:chOff x="3169" y="4732"/>
                            <a:chExt cx="4251" cy="1772"/>
                          </a:xfrm>
                        </wpg:grpSpPr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6960" y="5610"/>
                              <a:ext cx="460" cy="126"/>
                            </a:xfrm>
                            <a:custGeom>
                              <a:avLst/>
                              <a:gdLst>
                                <a:gd name="T0" fmla="*/ 0 w 690"/>
                                <a:gd name="T1" fmla="*/ 0 h 188"/>
                                <a:gd name="T2" fmla="*/ 352 w 690"/>
                                <a:gd name="T3" fmla="*/ 31 h 188"/>
                                <a:gd name="T4" fmla="*/ 690 w 690"/>
                                <a:gd name="T5" fmla="*/ 188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90" h="188">
                                  <a:moveTo>
                                    <a:pt x="0" y="0"/>
                                  </a:moveTo>
                                  <a:cubicBezTo>
                                    <a:pt x="60" y="5"/>
                                    <a:pt x="237" y="0"/>
                                    <a:pt x="352" y="31"/>
                                  </a:cubicBezTo>
                                  <a:cubicBezTo>
                                    <a:pt x="467" y="62"/>
                                    <a:pt x="620" y="155"/>
                                    <a:pt x="690" y="18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5" y="4923"/>
                              <a:ext cx="1558" cy="13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3" y="4923"/>
                              <a:ext cx="2470" cy="13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33" y="4923"/>
                              <a:ext cx="1" cy="137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69" y="5458"/>
                              <a:ext cx="1140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9" y="5458"/>
                              <a:ext cx="1" cy="8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1" y="5877"/>
                              <a:ext cx="76" cy="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1" y="5419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1" y="6183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5" y="5572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3" y="4847"/>
                              <a:ext cx="456" cy="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7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1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7" y="4847"/>
                              <a:ext cx="456" cy="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1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5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7" y="5496"/>
                              <a:ext cx="570" cy="229"/>
                            </a:xfrm>
                            <a:prstGeom prst="rightArrow">
                              <a:avLst>
                                <a:gd name="adj1" fmla="val 50000"/>
                                <a:gd name="adj2" fmla="val 6222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Lin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71" y="4923"/>
                              <a:ext cx="98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1" y="5610"/>
                              <a:ext cx="117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05" y="5343"/>
                              <a:ext cx="874" cy="1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Freeform 41"/>
                          <wps:cNvSpPr>
                            <a:spLocks/>
                          </wps:cNvSpPr>
                          <wps:spPr bwMode="auto">
                            <a:xfrm>
                              <a:off x="6095" y="6287"/>
                              <a:ext cx="15" cy="217"/>
                            </a:xfrm>
                            <a:custGeom>
                              <a:avLst/>
                              <a:gdLst>
                                <a:gd name="T0" fmla="*/ 86 w 89"/>
                                <a:gd name="T1" fmla="*/ 360 h 360"/>
                                <a:gd name="T2" fmla="*/ 75 w 89"/>
                                <a:gd name="T3" fmla="*/ 195 h 360"/>
                                <a:gd name="T4" fmla="*/ 0 w 89"/>
                                <a:gd name="T5" fmla="*/ 0 h 360"/>
                                <a:gd name="connsiteX0" fmla="*/ 9663 w 9663"/>
                                <a:gd name="connsiteY0" fmla="*/ 10000 h 10000"/>
                                <a:gd name="connsiteX1" fmla="*/ 1986 w 9663"/>
                                <a:gd name="connsiteY1" fmla="*/ 5187 h 10000"/>
                                <a:gd name="connsiteX2" fmla="*/ 0 w 9663"/>
                                <a:gd name="connsiteY2" fmla="*/ 0 h 10000"/>
                                <a:gd name="connsiteX0" fmla="*/ 2579 w 2875"/>
                                <a:gd name="connsiteY0" fmla="*/ 8774 h 8774"/>
                                <a:gd name="connsiteX1" fmla="*/ 2055 w 2875"/>
                                <a:gd name="connsiteY1" fmla="*/ 5187 h 8774"/>
                                <a:gd name="connsiteX2" fmla="*/ 0 w 2875"/>
                                <a:gd name="connsiteY2" fmla="*/ 0 h 8774"/>
                                <a:gd name="connsiteX0" fmla="*/ 22 w 16150"/>
                                <a:gd name="connsiteY0" fmla="*/ 11290 h 11290"/>
                                <a:gd name="connsiteX1" fmla="*/ 15205 w 16150"/>
                                <a:gd name="connsiteY1" fmla="*/ 5912 h 11290"/>
                                <a:gd name="connsiteX2" fmla="*/ 8057 w 16150"/>
                                <a:gd name="connsiteY2" fmla="*/ 0 h 11290"/>
                                <a:gd name="connsiteX0" fmla="*/ 10850 w 10850"/>
                                <a:gd name="connsiteY0" fmla="*/ 11500 h 11500"/>
                                <a:gd name="connsiteX1" fmla="*/ 7148 w 10850"/>
                                <a:gd name="connsiteY1" fmla="*/ 5912 h 11500"/>
                                <a:gd name="connsiteX2" fmla="*/ 0 w 10850"/>
                                <a:gd name="connsiteY2" fmla="*/ 0 h 11500"/>
                                <a:gd name="connsiteX0" fmla="*/ 7059 w 9473"/>
                                <a:gd name="connsiteY0" fmla="*/ 10324 h 10324"/>
                                <a:gd name="connsiteX1" fmla="*/ 7148 w 9473"/>
                                <a:gd name="connsiteY1" fmla="*/ 5912 h 10324"/>
                                <a:gd name="connsiteX2" fmla="*/ 0 w 9473"/>
                                <a:gd name="connsiteY2" fmla="*/ 0 h 10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473" h="10324">
                                  <a:moveTo>
                                    <a:pt x="7059" y="10324"/>
                                  </a:moveTo>
                                  <a:cubicBezTo>
                                    <a:pt x="6249" y="9469"/>
                                    <a:pt x="12810" y="7811"/>
                                    <a:pt x="7148" y="5912"/>
                                  </a:cubicBezTo>
                                  <a:cubicBezTo>
                                    <a:pt x="1485" y="4012"/>
                                    <a:pt x="6473" y="129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1" y="5458"/>
                              <a:ext cx="0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7" y="5458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9" y="5114"/>
                              <a:ext cx="19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25" y="5305"/>
                              <a:ext cx="646" cy="1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71" y="5267"/>
                              <a:ext cx="38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615" y="5419"/>
                              <a:ext cx="48" cy="1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" name="Freeform 19"/>
                        <wps:cNvSpPr>
                          <a:spLocks/>
                        </wps:cNvSpPr>
                        <wps:spPr bwMode="auto">
                          <a:xfrm>
                            <a:off x="3048375" y="1507673"/>
                            <a:ext cx="52751" cy="216272"/>
                          </a:xfrm>
                          <a:custGeom>
                            <a:avLst/>
                            <a:gdLst>
                              <a:gd name="T0" fmla="*/ 30 w 30"/>
                              <a:gd name="T1" fmla="*/ 229 h 229"/>
                              <a:gd name="T2" fmla="*/ 8 w 30"/>
                              <a:gd name="T3" fmla="*/ 146 h 229"/>
                              <a:gd name="T4" fmla="*/ 0 w 30"/>
                              <a:gd name="T5" fmla="*/ 0 h 229"/>
                              <a:gd name="connsiteX0" fmla="*/ 10000 w 11296"/>
                              <a:gd name="connsiteY0" fmla="*/ 10000 h 10000"/>
                              <a:gd name="connsiteX1" fmla="*/ 10872 w 11296"/>
                              <a:gd name="connsiteY1" fmla="*/ 5837 h 10000"/>
                              <a:gd name="connsiteX2" fmla="*/ 0 w 11296"/>
                              <a:gd name="connsiteY2" fmla="*/ 0 h 10000"/>
                              <a:gd name="connsiteX0" fmla="*/ 10000 w 17213"/>
                              <a:gd name="connsiteY0" fmla="*/ 10000 h 10000"/>
                              <a:gd name="connsiteX1" fmla="*/ 17026 w 17213"/>
                              <a:gd name="connsiteY1" fmla="*/ 5837 h 10000"/>
                              <a:gd name="connsiteX2" fmla="*/ 0 w 17213"/>
                              <a:gd name="connsiteY2" fmla="*/ 0 h 10000"/>
                              <a:gd name="connsiteX0" fmla="*/ 18205 w 18205"/>
                              <a:gd name="connsiteY0" fmla="*/ 10000 h 10000"/>
                              <a:gd name="connsiteX1" fmla="*/ 17026 w 18205"/>
                              <a:gd name="connsiteY1" fmla="*/ 5837 h 10000"/>
                              <a:gd name="connsiteX2" fmla="*/ 0 w 18205"/>
                              <a:gd name="connsiteY2" fmla="*/ 0 h 10000"/>
                              <a:gd name="connsiteX0" fmla="*/ 51025 w 51025"/>
                              <a:gd name="connsiteY0" fmla="*/ 4508 h 4508"/>
                              <a:gd name="connsiteX1" fmla="*/ 49846 w 51025"/>
                              <a:gd name="connsiteY1" fmla="*/ 345 h 4508"/>
                              <a:gd name="connsiteX2" fmla="*/ 0 w 51025"/>
                              <a:gd name="connsiteY2" fmla="*/ 2319 h 4508"/>
                              <a:gd name="connsiteX0" fmla="*/ 8392 w 9805"/>
                              <a:gd name="connsiteY0" fmla="*/ 87 h 14847"/>
                              <a:gd name="connsiteX1" fmla="*/ 9769 w 9805"/>
                              <a:gd name="connsiteY1" fmla="*/ 9972 h 14847"/>
                              <a:gd name="connsiteX2" fmla="*/ 0 w 9805"/>
                              <a:gd name="connsiteY2" fmla="*/ 14351 h 14847"/>
                              <a:gd name="connsiteX0" fmla="*/ 25 w 1732"/>
                              <a:gd name="connsiteY0" fmla="*/ 59 h 13128"/>
                              <a:gd name="connsiteX1" fmla="*/ 1429 w 1732"/>
                              <a:gd name="connsiteY1" fmla="*/ 6717 h 13128"/>
                              <a:gd name="connsiteX2" fmla="*/ 1716 w 1732"/>
                              <a:gd name="connsiteY2" fmla="*/ 12886 h 13128"/>
                              <a:gd name="connsiteX0" fmla="*/ 118 w 12342"/>
                              <a:gd name="connsiteY0" fmla="*/ 36 h 11830"/>
                              <a:gd name="connsiteX1" fmla="*/ 10592 w 12342"/>
                              <a:gd name="connsiteY1" fmla="*/ 6947 h 11830"/>
                              <a:gd name="connsiteX2" fmla="*/ 12249 w 12342"/>
                              <a:gd name="connsiteY2" fmla="*/ 11646 h 11830"/>
                              <a:gd name="connsiteX0" fmla="*/ 118 w 21144"/>
                              <a:gd name="connsiteY0" fmla="*/ 36 h 15222"/>
                              <a:gd name="connsiteX1" fmla="*/ 10592 w 21144"/>
                              <a:gd name="connsiteY1" fmla="*/ 6947 h 15222"/>
                              <a:gd name="connsiteX2" fmla="*/ 21112 w 21144"/>
                              <a:gd name="connsiteY2" fmla="*/ 15089 h 15222"/>
                              <a:gd name="connsiteX0" fmla="*/ 68 w 31956"/>
                              <a:gd name="connsiteY0" fmla="*/ 35 h 15573"/>
                              <a:gd name="connsiteX1" fmla="*/ 21404 w 31956"/>
                              <a:gd name="connsiteY1" fmla="*/ 7298 h 15573"/>
                              <a:gd name="connsiteX2" fmla="*/ 31924 w 31956"/>
                              <a:gd name="connsiteY2" fmla="*/ 15440 h 15573"/>
                              <a:gd name="connsiteX0" fmla="*/ 68 w 31956"/>
                              <a:gd name="connsiteY0" fmla="*/ 35 h 16966"/>
                              <a:gd name="connsiteX1" fmla="*/ 21404 w 31956"/>
                              <a:gd name="connsiteY1" fmla="*/ 7298 h 16966"/>
                              <a:gd name="connsiteX2" fmla="*/ 31924 w 31956"/>
                              <a:gd name="connsiteY2" fmla="*/ 16847 h 169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956" h="16966">
                                <a:moveTo>
                                  <a:pt x="68" y="35"/>
                                </a:moveTo>
                                <a:cubicBezTo>
                                  <a:pt x="-1467" y="-661"/>
                                  <a:pt x="23326" y="9185"/>
                                  <a:pt x="21404" y="7298"/>
                                </a:cubicBezTo>
                                <a:cubicBezTo>
                                  <a:pt x="19481" y="5408"/>
                                  <a:pt x="32697" y="18337"/>
                                  <a:pt x="31924" y="168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63115" y="1447935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931795" y="1013650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678430" y="1882221"/>
                            <a:ext cx="941070" cy="43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Pilote</w:t>
                              </w:r>
                            </w:p>
                            <w:p w:rsidR="0067728C" w:rsidRDefault="0067728C" w:rsidP="007F5246">
                              <w:r>
                                <w:t>automatique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836670" y="1230793"/>
                            <a:ext cx="832485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Vitesse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1556981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7F524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069260" y="1425990"/>
                            <a:ext cx="361950" cy="25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Pr="00F86ADB" w:rsidRDefault="0067728C" w:rsidP="007F5246">
                              <w: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03" y="2150686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Pr="00F86ADB" w:rsidRDefault="0067728C" w:rsidP="007F5246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7" o:spid="_x0000_s1041" editas="canvas" style="width:538.65pt;height:199.5pt;mso-position-horizontal-relative:char;mso-position-vertical-relative:line" coordsize="68408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">
                <v:shape id="_x0000_s1042" type="#_x0000_t75" style="position:absolute;width:68408;height:25336;visibility:visible;mso-wrap-style:square">
                  <v:fill o:detectmouseclick="t"/>
                  <v:path o:connecttype="none"/>
                </v:shape>
                <v:shape id="Text Box 10" o:spid="_x0000_s1043" type="#_x0000_t202" style="position:absolute;left:2533;top:369;width:61894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NpcUA&#10;AADbAAAADwAAAGRycy9kb3ducmV2LnhtbESPT2vCQBTE7wW/w/IEb3WTiMGmriKiWHop/oFeH9nX&#10;bDD7NmZXTf303UKhx2HmN8PMl71txI06XztWkI4TEMSl0zVXCk7H7fMMhA/IGhvHpOCbPCwXg6c5&#10;FtrdeU+3Q6hELGFfoAITQltI6UtDFv3YtcTR+3KdxRBlV0nd4T2W20ZmSZJLizXHBYMtrQ2V58PV&#10;KsgeVbrZmclu+pJ+ribvl1P+kZ2VGg371SuIQH34D//RbzpyO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Jg2lxQAAANsAAAAPAAAAAAAAAAAAAAAAAJgCAABkcnMv&#10;ZG93bnJldi54bWxQSwUGAAAAAAQABAD1AAAAigMAAAAA&#10;" fillcolor="#969696">
                  <v:textbox>
                    <w:txbxContent>
                      <w:p w:rsidR="0067728C" w:rsidRDefault="0067728C" w:rsidP="007F5246">
                        <w:pPr>
                          <w:jc w:val="center"/>
                        </w:pPr>
                        <w:r>
                          <w:t>Berge du canal</w:t>
                        </w:r>
                      </w:p>
                    </w:txbxContent>
                  </v:textbox>
                </v:shape>
                <v:shape id="Text Box 11" o:spid="_x0000_s1044" type="#_x0000_t202" style="position:absolute;left:13754;top:17741;width:5429;height:2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67728C" w:rsidRDefault="0067728C" w:rsidP="007F5246">
                        <w:r>
                          <w:t>Barre</w:t>
                        </w:r>
                      </w:p>
                    </w:txbxContent>
                  </v:textbox>
                </v:shape>
                <v:shape id="Text Box 12" o:spid="_x0000_s1045" type="#_x0000_t202" style="position:absolute;left:10858;top:7965;width:8687;height:5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67728C" w:rsidRDefault="0067728C" w:rsidP="007F5246">
                        <w:r>
                          <w:t>Capteur à ultrasons 2</w:t>
                        </w:r>
                      </w:p>
                    </w:txbxContent>
                  </v:textbox>
                </v:shape>
                <v:line id="Line 13" o:spid="_x0000_s1046" style="position:absolute;visibility:visible;mso-wrap-style:square" from="21355,3261" to="21364,1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vGFsMAAADbAAAADwAAAGRycy9kb3ducmV2LnhtbESPQWvCQBSE7wX/w/IEb7oxBZHoKqVg&#10;yaWIVnp+zT6TaPZtzG6zaX+9KxR6HGbmG2a9HUwjeupcbVnBfJaAIC6srrlUcPrYTZcgnEfW2Fgm&#10;BT/kYLsZPa0x0zbwgfqjL0WEsMtQQeV9m0npiooMupltiaN3tp1BH2VXSt1hiHDTyDRJFtJgzXGh&#10;wpZeKyqux2+jIAm/b/Ii87rf5++30H6Fz/QWlJqMh5cVCE+D/w//tXOt4DmFx5f4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bxhbDAAAA2wAAAA8AAAAAAAAAAAAA&#10;AAAAoQIAAGRycy9kb3ducmV2LnhtbFBLBQYAAAAABAAEAPkAAACRAwAAAAA=&#10;">
                  <v:stroke startarrow="block" endarrow="block"/>
                </v:line>
                <v:line id="Line 14" o:spid="_x0000_s1047" style="position:absolute;visibility:visible;mso-wrap-style:square" from="40176,3261" to="40185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djjcMAAADbAAAADwAAAGRycy9kb3ducmV2LnhtbESPQWvCQBSE7wX/w/IEb3WjQinRVURQ&#10;chGpLT0/s88kmn0bs2s27a93hUKPw8x8wyxWvalFR62rLCuYjBMQxLnVFRcKvj63r+8gnEfWWFsm&#10;BT/kYLUcvCww1TbwB3VHX4gIYZeigtL7JpXS5SUZdGPbEEfvbFuDPsq2kLrFEOGmltMkeZMGK44L&#10;JTa0KSm/Hu9GQRJ+d/Iis6o7ZPtbaE7he3oLSo2G/XoOwlPv/8N/7UwrmM3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XY43DAAAA2wAAAA8AAAAAAAAAAAAA&#10;AAAAoQIAAGRycy9kb3ducmV2LnhtbFBLBQYAAAAABAAEAPkAAACRAwAAAAA=&#10;">
                  <v:stroke startarrow="block" endarrow="block"/>
                </v:line>
                <v:shape id="Text Box 15" o:spid="_x0000_s1048" type="#_x0000_t202" style="position:absolute;left:42710;top:5072;width:8686;height:5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67728C" w:rsidRDefault="0067728C" w:rsidP="007F5246">
                        <w:r>
                          <w:t>Capteur à ultrasons 1</w:t>
                        </w:r>
                      </w:p>
                    </w:txbxContent>
                  </v:textbox>
                </v:shape>
                <v:shape id="Text Box 16" o:spid="_x0000_s1049" type="#_x0000_t202" style="position:absolute;left:20993;top:5793;width:3619;height: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67728C" w:rsidRDefault="0067728C" w:rsidP="007F5246">
                        <w:r>
                          <w:t>d2</w:t>
                        </w:r>
                      </w:p>
                    </w:txbxContent>
                  </v:textbox>
                </v:shape>
                <v:shape id="Text Box 17" o:spid="_x0000_s1050" type="#_x0000_t202" style="position:absolute;left:39814;top:4342;width:3620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67728C" w:rsidRDefault="0067728C" w:rsidP="007F5246">
                        <w:r>
                          <w:t>d1</w:t>
                        </w:r>
                      </w:p>
                    </w:txbxContent>
                  </v:textbox>
                </v:shape>
                <v:line id="Line 18" o:spid="_x0000_s1051" style="position:absolute;flip:x;visibility:visible;mso-wrap-style:square" from="31091,23978" to="45134,23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group id="Group 20" o:spid="_x0000_s1052" style="position:absolute;left:15342;top:8315;width:40491;height:16802;rotation:-540464fd" coordorigin="3169,4732" coordsize="4251,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DjUXVMEAAADbAAAADwAA&#10;AAAAAAAAAAAAAACqAgAAZHJzL2Rvd25yZXYueG1sUEsFBgAAAAAEAAQA+gAAAJgDAAAAAA==&#10;">
                  <v:shape id="Freeform 21" o:spid="_x0000_s1053" style="position:absolute;left:6960;top:5610;width:460;height:126;visibility:visible;mso-wrap-style:square;v-text-anchor:top" coordsize="690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HS8QA&#10;AADbAAAADwAAAGRycy9kb3ducmV2LnhtbESP3WrCQBSE74W+w3IKvasbRUSim2Arhf4gpVEE7w7Z&#10;YxLMng27a0zfvisUvBxm5htmlQ+mFT0531hWMBknIIhLqxuuFOx3b88LED4ga2wtk4Jf8pBnD6MV&#10;ptpe+Yf6IlQiQtinqKAOoUul9GVNBv3YdsTRO1lnMETpKqkdXiPctHKaJHNpsOG4UGNHrzWV5+Ji&#10;FGzd7GNwx2qxOcz58+X7i7TrL0o9PQ7rJYhAQ7iH/9vvWsFsArcv8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GR0vEAAAA2wAAAA8AAAAAAAAAAAAAAAAAmAIAAGRycy9k&#10;b3ducmV2LnhtbFBLBQYAAAAABAAEAPUAAACJAwAAAAA=&#10;" path="m,c60,5,237,,352,31,467,62,620,155,690,188e" filled="f">
                    <v:stroke endarrow="block"/>
                    <v:path arrowok="t" o:connecttype="custom" o:connectlocs="0,0;235,21;460,126" o:connectangles="0,0,0"/>
                  </v:shape>
                  <v:oval id="Oval 22" o:spid="_x0000_s1054" style="position:absolute;left:5335;top:4923;width:1558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<v:rect id="Rectangle 23" o:spid="_x0000_s1055" style="position:absolute;left:3663;top:4923;width:2470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<v:line id="Line 24" o:spid="_x0000_s1056" style="position:absolute;visibility:visible;mso-wrap-style:square" from="6133,4923" to="6134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iJsMAAADbAAAADwAAAGRycy9kb3ducmV2LnhtbESPXUuGQBSE74P+w3KC7nItlpcyVykj&#10;iDcqso/rg3tSyT2r7qb279sg6HKYmWeYvNzsIBaafe9Yw2mSgiBunOm51fD6cntyDsIHZIODY9Lw&#10;TR7K4vAgx8y4lZ9pqUMrIoR9hhq6EMZMSt90ZNEnbiSO3oebLYYo51aaGdcIt4M8S9OdtNhzXOhw&#10;pKqj5rP+shru36fevil182Ce9tNiVXV98VhpfXy0XV2CCLSF//Bf+85oUAp+v8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6oibDAAAA2wAAAA8AAAAAAAAAAAAA&#10;AAAAoQIAAGRycy9kb3ducmV2LnhtbFBLBQYAAAAABAAEAPkAAACRAwAAAAA=&#10;" strokecolor="white" strokeweight="2.25pt"/>
                  <v:line id="Line 25" o:spid="_x0000_s1057" style="position:absolute;flip:x;visibility:visible;mso-wrap-style:square" from="3169,5458" to="4309,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aEJcMAAADbAAAADwAAAGRycy9kb3ducmV2LnhtbESPQWsCMRSE70L/Q3iFXopma7XIapRW&#10;sEpvteL5sXndLN33sk1S3f77Rih4HGbmG2ax6rlVJwqx8WLgYVSAIqm8baQ2cPjYDGegYkKx2Hoh&#10;A78UYbW8GSywtP4s73Tap1pliMQSDbiUulLrWDlijCPfkWTv0wfGlGWotQ14znBu9bgonjRjI3nB&#10;YUdrR9XX/ocNTF3Fu81he//9iG8hMfPL6/ZozN1t/zwHlahP1/B/e2cNTKZw+ZJ/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GhCXDAAAA2wAAAA8AAAAAAAAAAAAA&#10;AAAAoQIAAGRycy9kb3ducmV2LnhtbFBLBQYAAAAABAAEAPkAAACRAwAAAAA=&#10;" strokeweight="3pt"/>
                  <v:line id="Line 26" o:spid="_x0000_s1058" style="position:absolute;visibility:visible;mso-wrap-style:square" from="4309,5458" to="4310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rect id="Rectangle 27" o:spid="_x0000_s1059" style="position:absolute;left:4271;top:5877;width:7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  <v:oval id="Oval 28" o:spid="_x0000_s1060" style="position:absolute;left:4271;top:5419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  <v:oval id="Oval 29" o:spid="_x0000_s1061" style="position:absolute;left:4271;top:6183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  <v:oval id="Oval 30" o:spid="_x0000_s1062" style="position:absolute;left:3625;top:5572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  <v:rect id="Rectangle 31" o:spid="_x0000_s1063" style="position:absolute;left:3663;top:4847;width:45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  <v:rect id="Rectangle 32" o:spid="_x0000_s1064" style="position:absolute;left:3967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/>
                  <v:rect id="Rectangle 33" o:spid="_x0000_s1065" style="position:absolute;left:3701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  <v:rect id="Rectangle 34" o:spid="_x0000_s1066" style="position:absolute;left:5677;top:4847;width:45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  <v:rect id="Rectangle 35" o:spid="_x0000_s1067" style="position:absolute;left:5981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  <v:rect id="Rectangle 36" o:spid="_x0000_s1068" style="position:absolute;left:5715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37" o:spid="_x0000_s1069" type="#_x0000_t13" style="position:absolute;left:5867;top:5496;width:570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vWsMA&#10;AADbAAAADwAAAGRycy9kb3ducmV2LnhtbESPzWrDMBCE74W+g9hCb826OZjGjWxCSiG35u+Q49ba&#10;2CbWyrWU2MnTV4VCjsPMfMPMi9G26sK9b5xoeJ0koFhKZxqpNOx3ny9voHwgMdQ6YQ1X9lDkjw9z&#10;yowbZMOXbahUhIjPSEMdQpch+rJmS37iOpboHV1vKUTZV2h6GiLctjhNkhQtNRIXaup4WXN52p6t&#10;hu/2Iz2su58VGhzWfEtwN26+tH5+GhfvoAKP4R7+b6+MhnQGf1/iD8D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gvWsMAAADbAAAADwAAAAAAAAAAAAAAAACYAgAAZHJzL2Rv&#10;d25yZXYueG1sUEsFBgAAAAAEAAQA9QAAAIgDAAAAAA==&#10;"/>
                  <v:line id="Line 38" o:spid="_x0000_s1070" style="position:absolute;flip:x;visibility:visible;mso-wrap-style:square" from="4271,4923" to="5259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Line 39" o:spid="_x0000_s1071" style="position:absolute;visibility:visible;mso-wrap-style:square" from="3701,5610" to="4879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<v:line id="Line 40" o:spid="_x0000_s1072" style="position:absolute;flip:x;visibility:visible;mso-wrap-style:square" from="4005,5343" to="4879,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  <v:shape id="Freeform 41" o:spid="_x0000_s1073" style="position:absolute;left:6095;top:6287;width:15;height:217;visibility:visible;mso-wrap-style:square;v-text-anchor:top" coordsize="9473,10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YNNMIA&#10;AADbAAAADwAAAGRycy9kb3ducmV2LnhtbESPT4vCMBTE74LfITzBm6b+wZVqFFEE2Zu6u3h8NG+b&#10;us1LaaLtfnsjCB6HmfkNs1y3thR3qn3hWMFomIAgzpwuOFfwdd4P5iB8QNZYOiYF/+Rhvep2lphq&#10;1/CR7qeQiwhhn6ICE0KVSukzQxb90FXE0ft1tcUQZZ1LXWMT4baU4ySZSYsFxwWDFW0NZX+nm1Ww&#10;w4yS7+n1MvqZmMZ+Hs4Xc7sq1e+1mwWIQG14h1/tg1bwMYH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g00wgAAANsAAAAPAAAAAAAAAAAAAAAAAJgCAABkcnMvZG93&#10;bnJldi54bWxQSwUGAAAAAAQABAD1AAAAhwMAAAAA&#10;" path="m7059,10324v-810,-855,5751,-2513,89,-4412c1485,4012,6473,1298,,e" filled="f">
                    <v:stroke endarrow="block"/>
                    <v:path arrowok="t" o:connecttype="custom" o:connectlocs="11,217;11,124;0,0" o:connectangles="0,0,0"/>
                  </v:shape>
                  <v:line id="Line 42" o:spid="_x0000_s1074" style="position:absolute;flip:y;visibility:visible;mso-wrap-style:square" from="4461,5458" to="4461,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r0c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tr0cUAAADbAAAADwAAAAAAAAAA&#10;AAAAAAChAgAAZHJzL2Rvd25yZXYueG1sUEsFBgAAAAAEAAQA+QAAAJMDAAAAAA==&#10;">
                    <v:stroke endarrow="block"/>
                  </v:line>
                  <v:line id="Line 43" o:spid="_x0000_s1075" style="position:absolute;visibility:visible;mso-wrap-style:square" from="4347,5458" to="4575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<v:line id="Line 44" o:spid="_x0000_s1076" style="position:absolute;visibility:visible;mso-wrap-style:square" from="3929,5114" to="5905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51cMAAADbAAAADwAAAGRycy9kb3ducmV2LnhtbESPQWvCQBSE7wX/w/IEb3WjB1uiq4ig&#10;5CJSW3p+Zp9JNPs2Ztds2l/vCoUeh5n5hlmselOLjlpXWVYwGScgiHOrKy4UfH1uX99BOI+ssbZM&#10;Cn7IwWo5eFlgqm3gD+qOvhARwi5FBaX3TSqly0sy6Ma2IY7e2bYGfZRtIXWLIcJNLadJMpMGK44L&#10;JTa0KSm/Hu9GQRJ+d/Iis6o7ZPtbaE7he3oLSo2G/XoOwlPv/8N/7UwreJvB8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KedXDAAAA2wAAAA8AAAAAAAAAAAAA&#10;AAAAoQIAAGRycy9kb3ducmV2LnhtbFBLBQYAAAAABAAEAPkAAACRAwAAAAA=&#10;">
                    <v:stroke startarrow="block" endarrow="block"/>
                  </v:line>
                  <v:line id="Line 45" o:spid="_x0000_s1077" style="position:absolute;flip:y;visibility:visible;mso-wrap-style:square" from="3625,5305" to="4271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WEesQAAADbAAAADwAAAGRycy9kb3ducmV2LnhtbESPT2vCQBTE7wW/w/IEL0U3WqghuopW&#10;A4VejH/uj+wzCWbfLtmtpt++Wyh4HGbmN8xy3ZtW3KnzjWUF00kCgri0uuFKwfmUj1MQPiBrbC2T&#10;gh/ysF4NXpaYafvggu7HUIkIYZ+hgjoEl0npy5oM+ol1xNG72s5giLKrpO7wEeGmlbMkeZcGG44L&#10;NTr6qKm8Hb+Ngte3/c65NM3zYmebg7vsi+3XWanRsN8sQATqwzP83/7UCuZz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YR6xAAAANsAAAAPAAAAAAAAAAAA&#10;AAAAAKECAABkcnMvZG93bnJldi54bWxQSwUGAAAAAAQABAD5AAAAkgMAAAAA&#10;">
                    <v:stroke startarrow="block" endarrow="block"/>
                  </v:line>
                  <v:line id="Line 46" o:spid="_x0000_s1078" style="position:absolute;flip:x y;visibility:visible;mso-wrap-style:square" from="4271,5267" to="4309,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pLsIAAADbAAAADwAAAGRycy9kb3ducmV2LnhtbERPyWrDMBC9B/oPYgq9hETOQmIcyyEU&#10;WnJySdrS62CNF2KNjKXabr++OhRyfLw9PU6mFQP1rrGsYLWMQBAXVjdcKfh4f1nEIJxH1thaJgU/&#10;5OCYPcxSTLQd+ULD1VcihLBLUEHtfZdI6YqaDLql7YgDV9reoA+wr6TucQzhppXrKNpJgw2Hhho7&#10;eq6puF2/jQLk/HcTjyvaylf6cuv8bX76LJV6epxOBxCeJn8X/7vPWsE+jA1fwg+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RpLsIAAADbAAAADwAAAAAAAAAAAAAA&#10;AAChAgAAZHJzL2Rvd25yZXYueG1sUEsFBgAAAAAEAAQA+QAAAJADAAAAAA==&#10;"/>
                  <v:line id="Line 47" o:spid="_x0000_s1079" style="position:absolute;flip:x y;visibility:visible;mso-wrap-style:square" from="3615,5419" to="3663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jMtcQAAADbAAAADwAAAGRycy9kb3ducmV2LnhtbESPS4vCQBCE7wv+h6EFL4tOdMVHdBQR&#10;XDy5rA+8Npk2CWZ6QmY00V/vCAt7LKrqK2q+bEwh7lS53LKCfi8CQZxYnXOq4HjYdCcgnEfWWFgm&#10;BQ9ysFy0PuYYa1vzL933PhUBwi5GBZn3ZSylSzIy6Hq2JA7exVYGfZBVKnWFdYCbQg6iaCQN5hwW&#10;MixpnVFy3d+MAuTd82tS92kov+nsBrufz9XpolSn3axmIDw1/j/8195qBeMpvL+EH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My1xAAAANsAAAAPAAAAAAAAAAAA&#10;AAAAAKECAABkcnMvZG93bnJldi54bWxQSwUGAAAAAAQABAD5AAAAkgMAAAAA&#10;"/>
                </v:group>
                <v:shape id="Freeform 19" o:spid="_x0000_s1080" style="position:absolute;left:30483;top:15076;width:528;height:2163;visibility:visible;mso-wrap-style:square;v-text-anchor:top" coordsize="31956,16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MLasIA&#10;AADbAAAADwAAAGRycy9kb3ducmV2LnhtbESPQUsDMRSE70L/Q3gFbzapgujatEipIHjq2ou35+Z1&#10;s3XzsiTP7fbfG0HwOMzMN8xqM4VejZRyF9nCcmFAETfRddxaOLy/3DyAyoLssI9MFi6UYbOeXa2w&#10;cvHMexpraVWBcK7QghcZKq1z4ylgXsSBuHjHmAJKkanVLuG5wEOvb4251wE7LgseB9p6ar7q72Bh&#10;9PXb7hIP8ikxfYzdZMz+tLP2ej49P4ESmuQ//Nd+dRbuHuH3S/kB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0wtqwgAAANsAAAAPAAAAAAAAAAAAAAAAAJgCAABkcnMvZG93&#10;bnJldi54bWxQSwUGAAAAAAQABAD1AAAAhwMAAAAA&#10;" path="m68,35c-1467,-661,23326,9185,21404,7298,19481,5408,32697,18337,31924,16847e" filled="f">
                  <v:stroke endarrow="block"/>
                  <v:path arrowok="t" o:connecttype="custom" o:connectlocs="112,446;35332,93030;52698,214755" o:connectangles="0,0,0"/>
                </v:shape>
                <v:shape id="Text Box 48" o:spid="_x0000_s1081" type="#_x0000_t202" style="position:absolute;left:20631;top:14479;width:3619;height: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67728C" w:rsidRDefault="0067728C" w:rsidP="007F5246">
                        <w:r>
                          <w:t>e</w:t>
                        </w:r>
                      </w:p>
                    </w:txbxContent>
                  </v:textbox>
                </v:shape>
                <v:shape id="Text Box 49" o:spid="_x0000_s1082" type="#_x0000_t202" style="position:absolute;left:29317;top:10136;width:3620;height: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67728C" w:rsidRDefault="0067728C" w:rsidP="007F5246">
                        <w:r>
                          <w:t>b</w:t>
                        </w:r>
                      </w:p>
                    </w:txbxContent>
                  </v:textbox>
                </v:shape>
                <v:shape id="Text Box 50" o:spid="_x0000_s1083" type="#_x0000_t202" style="position:absolute;left:26784;top:18822;width:9411;height:4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67728C" w:rsidRDefault="0067728C" w:rsidP="007F5246">
                        <w:r>
                          <w:t>Pilote</w:t>
                        </w:r>
                      </w:p>
                      <w:p w:rsidR="0067728C" w:rsidRDefault="0067728C" w:rsidP="007F5246">
                        <w:r>
                          <w:t>automatique</w:t>
                        </w:r>
                      </w:p>
                    </w:txbxContent>
                  </v:textbox>
                </v:shape>
                <v:shape id="Text Box 51" o:spid="_x0000_s1084" type="#_x0000_t202" style="position:absolute;left:38366;top:12307;width:8325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67728C" w:rsidRDefault="0067728C" w:rsidP="007F5246">
                        <w:r>
                          <w:t>Vitesse V</w:t>
                        </w:r>
                      </w:p>
                    </w:txbxContent>
                  </v:textbox>
                </v:shape>
                <v:shape id="Text Box 52" o:spid="_x0000_s1085" type="#_x0000_t202" style="position:absolute;left:27146;top:15569;width:3619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67728C" w:rsidRDefault="0067728C" w:rsidP="007F5246">
                        <w:r>
                          <w:t>X</w:t>
                        </w:r>
                      </w:p>
                    </w:txbxContent>
                  </v:textbox>
                </v:shape>
                <v:shape id="Text Box 53" o:spid="_x0000_s1086" type="#_x0000_t202" style="position:absolute;left:30692;top:14259;width:3620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67728C" w:rsidRPr="00F86ADB" w:rsidRDefault="0067728C" w:rsidP="007F5246">
                        <w:r>
                          <w:sym w:font="Symbol" w:char="F061"/>
                        </w:r>
                      </w:p>
                    </w:txbxContent>
                  </v:textbox>
                </v:shape>
                <v:shape id="Text Box 54" o:spid="_x0000_s1087" type="#_x0000_t202" style="position:absolute;left:44087;top:21506;width:3619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67728C" w:rsidRPr="00F86ADB" w:rsidRDefault="0067728C" w:rsidP="007F5246">
                        <w:r>
                          <w:sym w:font="Symbol" w:char="F071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664D" w:rsidRDefault="00D4664D" w:rsidP="00D4664D">
      <w:pPr>
        <w:pStyle w:val="Titre1"/>
      </w:pPr>
      <w:r>
        <w:t>Travail de l’expérimentateur</w:t>
      </w:r>
    </w:p>
    <w:p w:rsidR="00E9326E" w:rsidRDefault="00381623" w:rsidP="00E9326E">
      <w:pPr>
        <w:pStyle w:val="Titre2"/>
      </w:pPr>
      <w:r>
        <w:rPr>
          <w:rFonts w:ascii="Arial" w:hAnsi="Arial" w:cs="Arial"/>
          <w:noProof/>
          <w:sz w:val="27"/>
          <w:szCs w:val="27"/>
          <w:lang w:eastAsia="fr-FR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3191510</wp:posOffset>
            </wp:positionH>
            <wp:positionV relativeFrom="paragraph">
              <wp:posOffset>19050</wp:posOffset>
            </wp:positionV>
            <wp:extent cx="3691890" cy="2062480"/>
            <wp:effectExtent l="0" t="0" r="3810" b="0"/>
            <wp:wrapSquare wrapText="bothSides"/>
            <wp:docPr id="89" name="Image 89" descr="Résultat de recherche d'images pour &quot;capteur à ultrasons&quot;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pteur à ultrasons&quot;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8458" r="3226" b="6212"/>
                    <a:stretch/>
                  </pic:blipFill>
                  <pic:spPr bwMode="auto">
                    <a:xfrm>
                      <a:off x="0" y="0"/>
                      <a:ext cx="369189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6E">
        <w:t>Mise en œuvre des capteurs à ultrasons :</w:t>
      </w:r>
    </w:p>
    <w:p w:rsidR="00E9326E" w:rsidRDefault="00785A51" w:rsidP="00E9326E">
      <w:r>
        <w:t>A part son alimentation 5V (broche VCC) et la masse (broche GND), le capteur à ultrasons fonctionne à partir des deux pins Trig et Echo, qui doivent être connectés à deux pins d’un microcontrôleur Arduino.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785A51" w:rsidTr="00381623">
        <w:tc>
          <w:tcPr>
            <w:tcW w:w="2405" w:type="dxa"/>
          </w:tcPr>
          <w:p w:rsidR="00785A51" w:rsidRDefault="00785A51" w:rsidP="00E9326E">
            <w:r>
              <w:t>Capteur à ultrasons 1 :</w:t>
            </w:r>
          </w:p>
          <w:p w:rsidR="00785A51" w:rsidRDefault="00785A51" w:rsidP="00751663">
            <w:pPr>
              <w:tabs>
                <w:tab w:val="left" w:pos="738"/>
              </w:tabs>
            </w:pPr>
            <w:r>
              <w:t xml:space="preserve">Trig1 </w:t>
            </w:r>
            <w:r>
              <w:tab/>
              <w:t>relié au pin 4</w:t>
            </w:r>
          </w:p>
          <w:p w:rsidR="00785A51" w:rsidRDefault="00785A51" w:rsidP="00785A51">
            <w:r>
              <w:t>Echo1  relié au pin 5</w:t>
            </w:r>
          </w:p>
        </w:tc>
        <w:tc>
          <w:tcPr>
            <w:tcW w:w="2410" w:type="dxa"/>
          </w:tcPr>
          <w:p w:rsidR="00785A51" w:rsidRDefault="00751663" w:rsidP="00785A51">
            <w:r>
              <w:t>Capteur à ultrasons 2</w:t>
            </w:r>
            <w:r w:rsidR="00785A51">
              <w:t> :</w:t>
            </w:r>
          </w:p>
          <w:p w:rsidR="00785A51" w:rsidRDefault="00785A51" w:rsidP="00751663">
            <w:pPr>
              <w:tabs>
                <w:tab w:val="left" w:pos="782"/>
              </w:tabs>
            </w:pPr>
            <w:r>
              <w:t xml:space="preserve">Trig2 </w:t>
            </w:r>
            <w:r>
              <w:tab/>
              <w:t>relié au pin 6</w:t>
            </w:r>
          </w:p>
          <w:p w:rsidR="00785A51" w:rsidRDefault="00785A51" w:rsidP="00785A51">
            <w:r>
              <w:t>Echo2  relié au pin 7</w:t>
            </w:r>
          </w:p>
        </w:tc>
      </w:tr>
    </w:tbl>
    <w:p w:rsidR="00381623" w:rsidRDefault="00381623" w:rsidP="00381623"/>
    <w:p w:rsidR="00785A51" w:rsidRDefault="00785A51" w:rsidP="00381623">
      <w:pPr>
        <w:pStyle w:val="Paragraphedeliste"/>
        <w:numPr>
          <w:ilvl w:val="0"/>
          <w:numId w:val="9"/>
        </w:numPr>
        <w:ind w:left="360"/>
      </w:pPr>
      <w:r>
        <w:t xml:space="preserve">La demande de la mesure s’effectue en </w:t>
      </w:r>
      <w:r w:rsidR="00CE5FC1">
        <w:t>maintenant</w:t>
      </w:r>
      <w:r>
        <w:t xml:space="preserve"> la broche Trig à l’état 1 pendant 10 </w:t>
      </w:r>
      <w:r>
        <w:sym w:font="Symbol" w:char="F06D"/>
      </w:r>
      <w:r>
        <w:t>s.</w:t>
      </w:r>
    </w:p>
    <w:p w:rsidR="00785A51" w:rsidRDefault="00785A51" w:rsidP="00381623"/>
    <w:p w:rsidR="00785A51" w:rsidRPr="002B442F" w:rsidRDefault="00785A51" w:rsidP="00381623">
      <w:pPr>
        <w:pStyle w:val="Paragraphedeliste"/>
        <w:numPr>
          <w:ilvl w:val="0"/>
          <w:numId w:val="9"/>
        </w:numPr>
        <w:ind w:left="360"/>
        <w:rPr>
          <w:lang w:eastAsia="fr-FR"/>
        </w:rPr>
      </w:pPr>
      <w:r>
        <w:rPr>
          <w:lang w:eastAsia="fr-FR"/>
        </w:rPr>
        <w:lastRenderedPageBreak/>
        <w:t>Le</w:t>
      </w:r>
      <w:r w:rsidRPr="002B442F">
        <w:rPr>
          <w:lang w:eastAsia="fr-FR"/>
        </w:rPr>
        <w:t xml:space="preserve"> capteur émet </w:t>
      </w:r>
      <w:r>
        <w:rPr>
          <w:lang w:eastAsia="fr-FR"/>
        </w:rPr>
        <w:t>alors</w:t>
      </w:r>
      <w:r w:rsidRPr="002B442F">
        <w:rPr>
          <w:lang w:eastAsia="fr-FR"/>
        </w:rPr>
        <w:t xml:space="preserve"> de courtes impulsions sonores à haute fréquence. Ces impulsions se propagent dans l’air à la vitesse du son</w:t>
      </w:r>
      <w:r w:rsidR="002F6050">
        <w:rPr>
          <w:lang w:eastAsia="fr-FR"/>
        </w:rPr>
        <w:t xml:space="preserve"> (345</w:t>
      </w:r>
      <w:r w:rsidR="00D64535">
        <w:rPr>
          <w:lang w:eastAsia="fr-FR"/>
        </w:rPr>
        <w:t xml:space="preserve"> m/s)</w:t>
      </w:r>
      <w:r w:rsidRPr="002B442F">
        <w:rPr>
          <w:lang w:eastAsia="fr-FR"/>
        </w:rPr>
        <w:t xml:space="preserve">. Lorsqu’elles rencontrent un objet, elles se réfléchissent et reviennent sous forme d’écho au capteur. Celui-ci calcule alors la distance le séparant de la cible sur la base du temps écoulé entre l’émission du signal et la réception de l’écho. </w:t>
      </w:r>
    </w:p>
    <w:p w:rsidR="00785A51" w:rsidRDefault="00785A51" w:rsidP="00381623">
      <w:pPr>
        <w:pStyle w:val="Paragraphedeliste"/>
        <w:numPr>
          <w:ilvl w:val="0"/>
          <w:numId w:val="9"/>
        </w:numPr>
        <w:ind w:left="360"/>
      </w:pPr>
      <w:r>
        <w:t xml:space="preserve">Le capteur donne le résultat de sa mesure en maintenant la broche Echo à l’état 1 </w:t>
      </w:r>
      <w:r w:rsidR="009F001C">
        <w:t>pendant le temps qu’à mis le son pour aller jusqu’à la cible et revenir.</w:t>
      </w:r>
      <w:r w:rsidR="00D64535">
        <w:t xml:space="preserve"> Le cycle dure un peu plus de 60ms, soit une fréquence de rafraichissement de 16 Hz environ.</w:t>
      </w:r>
    </w:p>
    <w:p w:rsidR="00E9326E" w:rsidRPr="00E9326E" w:rsidRDefault="00D64535" w:rsidP="00E9326E"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E54B94" wp14:editId="32915D62">
                <wp:simplePos x="0" y="0"/>
                <wp:positionH relativeFrom="column">
                  <wp:posOffset>3490986</wp:posOffset>
                </wp:positionH>
                <wp:positionV relativeFrom="paragraph">
                  <wp:posOffset>1951257</wp:posOffset>
                </wp:positionV>
                <wp:extent cx="764931" cy="289560"/>
                <wp:effectExtent l="0" t="0" r="0" b="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931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 w:rsidP="00D64535">
                            <w:pPr>
                              <w:ind w:left="-142" w:right="-103"/>
                              <w:jc w:val="center"/>
                            </w:pPr>
                            <w:r>
                              <w:t>durée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4B94" id="Zone de texte 97" o:spid="_x0000_s1088" type="#_x0000_t202" style="position:absolute;margin-left:274.9pt;margin-top:153.65pt;width:60.25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" fillcolor="white [3201]" stroked="f" strokeweight=".5pt">
                <v:textbox>
                  <w:txbxContent>
                    <w:p w:rsidR="0067728C" w:rsidRDefault="0067728C" w:rsidP="00D64535">
                      <w:pPr>
                        <w:ind w:left="-142" w:right="-103"/>
                        <w:jc w:val="center"/>
                      </w:pPr>
                      <w:r>
                        <w:t>durée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BACABB" wp14:editId="32006690">
                <wp:simplePos x="0" y="0"/>
                <wp:positionH relativeFrom="column">
                  <wp:posOffset>2664509</wp:posOffset>
                </wp:positionH>
                <wp:positionV relativeFrom="paragraph">
                  <wp:posOffset>2470003</wp:posOffset>
                </wp:positionV>
                <wp:extent cx="2514404" cy="289560"/>
                <wp:effectExtent l="0" t="0" r="635" b="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404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 w:rsidP="00D64535">
                            <w:pPr>
                              <w:ind w:left="-142" w:right="-103"/>
                              <w:jc w:val="center"/>
                            </w:pPr>
                            <w:r>
                              <w:t>Largeur représentant la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CABB" id="Zone de texte 96" o:spid="_x0000_s1089" type="#_x0000_t202" style="position:absolute;margin-left:209.8pt;margin-top:194.5pt;width:198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" fillcolor="white [3201]" stroked="f" strokeweight=".5pt">
                <v:textbox>
                  <w:txbxContent>
                    <w:p w:rsidR="0067728C" w:rsidRDefault="0067728C" w:rsidP="00D64535">
                      <w:pPr>
                        <w:ind w:left="-142" w:right="-103"/>
                        <w:jc w:val="center"/>
                      </w:pPr>
                      <w:r>
                        <w:t>Largeur représentant la 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0773D5" wp14:editId="35F37178">
                <wp:simplePos x="0" y="0"/>
                <wp:positionH relativeFrom="column">
                  <wp:posOffset>1512717</wp:posOffset>
                </wp:positionH>
                <wp:positionV relativeFrom="paragraph">
                  <wp:posOffset>1590773</wp:posOffset>
                </wp:positionV>
                <wp:extent cx="1872761" cy="28956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761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 w:rsidP="00D64535">
                            <w:pPr>
                              <w:ind w:left="-142" w:right="-103"/>
                              <w:jc w:val="center"/>
                            </w:pPr>
                            <w:r>
                              <w:t>Impulsions ultrason à 40 kHz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73D5" id="Zone de texte 95" o:spid="_x0000_s1090" type="#_x0000_t202" style="position:absolute;margin-left:119.1pt;margin-top:125.25pt;width:147.45pt;height:2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" fillcolor="white [3201]" stroked="f" strokeweight=".5pt">
                <v:textbox>
                  <w:txbxContent>
                    <w:p w:rsidR="0067728C" w:rsidRDefault="0067728C" w:rsidP="00D64535">
                      <w:pPr>
                        <w:ind w:left="-142" w:right="-103"/>
                        <w:jc w:val="center"/>
                      </w:pPr>
                      <w:r>
                        <w:t>Impulsions ultrason à 40 kHz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810A9" wp14:editId="67042086">
                <wp:simplePos x="0" y="0"/>
                <wp:positionH relativeFrom="column">
                  <wp:posOffset>185078</wp:posOffset>
                </wp:positionH>
                <wp:positionV relativeFrom="paragraph">
                  <wp:posOffset>1362173</wp:posOffset>
                </wp:positionV>
                <wp:extent cx="1028114" cy="289560"/>
                <wp:effectExtent l="0" t="0" r="19685" b="1524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114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 w:rsidP="00D64535">
                            <w:pPr>
                              <w:ind w:left="-142" w:right="-103"/>
                              <w:jc w:val="center"/>
                            </w:pPr>
                            <w:r>
                              <w:t>Signal interne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10A9" id="Zone de texte 93" o:spid="_x0000_s1091" type="#_x0000_t202" style="position:absolute;margin-left:14.55pt;margin-top:107.25pt;width:80.95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" fillcolor="white [3201]" strokeweight=".5pt">
                <v:textbox>
                  <w:txbxContent>
                    <w:p w:rsidR="0067728C" w:rsidRDefault="0067728C" w:rsidP="00D64535">
                      <w:pPr>
                        <w:ind w:left="-142" w:right="-103"/>
                        <w:jc w:val="center"/>
                      </w:pPr>
                      <w:r>
                        <w:t>Signal interne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5FB5B5" wp14:editId="0ECAC05E">
                <wp:simplePos x="0" y="0"/>
                <wp:positionH relativeFrom="column">
                  <wp:posOffset>167005</wp:posOffset>
                </wp:positionH>
                <wp:positionV relativeFrom="paragraph">
                  <wp:posOffset>1986035</wp:posOffset>
                </wp:positionV>
                <wp:extent cx="1037493" cy="289560"/>
                <wp:effectExtent l="0" t="0" r="10795" b="1524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49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>
                            <w:r>
                              <w:t>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B5B5" id="Zone de texte 94" o:spid="_x0000_s1092" type="#_x0000_t202" style="position:absolute;margin-left:13.15pt;margin-top:156.4pt;width:81.7pt;height:22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" fillcolor="white [3201]" strokeweight=".5pt">
                <v:textbox>
                  <w:txbxContent>
                    <w:p w:rsidR="0067728C" w:rsidRDefault="0067728C">
                      <w:r>
                        <w:t>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167493</wp:posOffset>
                </wp:positionH>
                <wp:positionV relativeFrom="paragraph">
                  <wp:posOffset>834634</wp:posOffset>
                </wp:positionV>
                <wp:extent cx="1037493" cy="289560"/>
                <wp:effectExtent l="0" t="0" r="10795" b="1524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49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28C" w:rsidRDefault="0067728C">
                            <w:r>
                              <w:t>Trig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093" type="#_x0000_t202" style="position:absolute;margin-left:13.2pt;margin-top:65.7pt;width:81.7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" fillcolor="white [3201]" strokeweight=".5pt">
                <v:textbox>
                  <w:txbxContent>
                    <w:p w:rsidR="0067728C" w:rsidRDefault="0067728C">
                      <w:r>
                        <w:t>Trig</w:t>
                      </w:r>
                    </w:p>
                  </w:txbxContent>
                </v:textbox>
              </v:shape>
            </w:pict>
          </mc:Fallback>
        </mc:AlternateContent>
      </w:r>
      <w:r w:rsidR="002B442F">
        <w:rPr>
          <w:rFonts w:ascii="Arial" w:hAnsi="Arial" w:cs="Arial"/>
          <w:noProof/>
          <w:color w:val="0000FF"/>
          <w:sz w:val="27"/>
          <w:szCs w:val="27"/>
          <w:lang w:eastAsia="fr-FR"/>
        </w:rPr>
        <w:drawing>
          <wp:inline distT="0" distB="0" distL="0" distR="0" wp14:anchorId="6EC734EB" wp14:editId="59D2CAE4">
            <wp:extent cx="6049010" cy="2804795"/>
            <wp:effectExtent l="0" t="0" r="8890" b="0"/>
            <wp:docPr id="90" name="Image 90" descr="Résultat de recherche d'images pour &quot;capteur à ultrasons&quot;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capteur à ultrasons&quot;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23" w:rsidRDefault="00381623" w:rsidP="00381623">
      <w:pPr>
        <w:rPr>
          <w:lang w:eastAsia="fr-FR"/>
        </w:rPr>
      </w:pPr>
      <w:r w:rsidRPr="002B442F">
        <w:rPr>
          <w:noProof/>
          <w:lang w:eastAsia="fr-FR"/>
        </w:rPr>
        <w:drawing>
          <wp:inline distT="0" distB="0" distL="0" distR="0" wp14:anchorId="4F92A05A" wp14:editId="471E8A2A">
            <wp:extent cx="6394951" cy="2705793"/>
            <wp:effectExtent l="0" t="0" r="6350" b="0"/>
            <wp:docPr id="91" name="Image 91" descr="https://www.microsonic.de/de/Medien/Medien/Relaunch-2015/Service/ultraschallprinzip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icrosonic.de/de/Medien/Medien/Relaunch-2015/Service/ultraschallprinzip_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14492" r="2394" b="14404"/>
                    <a:stretch/>
                  </pic:blipFill>
                  <pic:spPr bwMode="auto">
                    <a:xfrm>
                      <a:off x="0" y="0"/>
                      <a:ext cx="6441765" cy="272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623" w:rsidRDefault="00381623" w:rsidP="00381623">
      <w:pPr>
        <w:rPr>
          <w:lang w:eastAsia="fr-FR"/>
        </w:rPr>
      </w:pPr>
      <w:r w:rsidRPr="002B442F">
        <w:rPr>
          <w:lang w:eastAsia="fr-FR"/>
        </w:rPr>
        <w:t xml:space="preserve">Les capteurs à ultrasons microsonic </w:t>
      </w:r>
      <w:r w:rsidR="00262926">
        <w:rPr>
          <w:lang w:eastAsia="fr-FR"/>
        </w:rPr>
        <w:t xml:space="preserve">détectent tout type d’objet et </w:t>
      </w:r>
      <w:r w:rsidRPr="002B442F">
        <w:rPr>
          <w:lang w:eastAsia="fr-FR"/>
        </w:rPr>
        <w:t>sont disponibles pour des portées de 20 mm à 10 m et, du fait même de leur principe, donnent la valeur mesurée au millimètre près</w:t>
      </w:r>
      <w:r>
        <w:rPr>
          <w:lang w:eastAsia="fr-FR"/>
        </w:rPr>
        <w:t>.</w:t>
      </w:r>
    </w:p>
    <w:p w:rsidR="00467F24" w:rsidRDefault="00467F24" w:rsidP="00467F24"/>
    <w:p w:rsidR="00467F24" w:rsidRDefault="00467F24" w:rsidP="00467F24">
      <w:r>
        <w:t>Lancez le logiciel Arduino version 1.7.7 ou supérieure et connectez l’Arduino au port USB de l’ordinateur.</w:t>
      </w:r>
    </w:p>
    <w:p w:rsidR="00467F24" w:rsidRDefault="00EE685E" w:rsidP="00381623">
      <w:pPr>
        <w:rPr>
          <w:lang w:eastAsia="fr-FR"/>
        </w:rPr>
      </w:pPr>
      <w:r>
        <w:rPr>
          <w:lang w:eastAsia="fr-FR"/>
        </w:rPr>
        <w:t>Ouvrez le fichier Pilote_Auto2_Verin</w:t>
      </w:r>
    </w:p>
    <w:p w:rsidR="00EE685E" w:rsidRPr="002B442F" w:rsidRDefault="00EE685E" w:rsidP="00381623">
      <w:pPr>
        <w:rPr>
          <w:lang w:eastAsia="fr-FR"/>
        </w:rPr>
      </w:pPr>
      <w:r>
        <w:rPr>
          <w:lang w:eastAsia="fr-FR"/>
        </w:rPr>
        <w:t>Ce fichier comporte l’asservissement en position du vérin fait d</w:t>
      </w:r>
      <w:r w:rsidR="00145461">
        <w:rPr>
          <w:lang w:eastAsia="fr-FR"/>
        </w:rPr>
        <w:t>a</w:t>
      </w:r>
      <w:r>
        <w:rPr>
          <w:lang w:eastAsia="fr-FR"/>
        </w:rPr>
        <w:t>ns le TP précédant.</w:t>
      </w:r>
    </w:p>
    <w:p w:rsidR="00467F24" w:rsidRDefault="00467F24" w:rsidP="00467F24">
      <w:r>
        <w:t>Cliquez :</w:t>
      </w:r>
    </w:p>
    <w:p w:rsidR="00467F24" w:rsidRDefault="00467F24" w:rsidP="00467F24">
      <w:r>
        <w:t>Outils ; Type de carte ; Arduino/Genuino Uno</w:t>
      </w:r>
    </w:p>
    <w:p w:rsidR="00467F24" w:rsidRDefault="00467F24" w:rsidP="00467F24">
      <w:r>
        <w:t>Outils ; Port ; et sélectionnez le port série sur lequel est connectée l’Arduino.</w:t>
      </w:r>
    </w:p>
    <w:p w:rsidR="007F5246" w:rsidRDefault="007F5246" w:rsidP="00E351A8"/>
    <w:p w:rsidR="00EE685E" w:rsidRDefault="00EE685E" w:rsidP="00E351A8">
      <w:r>
        <w:t xml:space="preserve">Dans la partie 1 du programme se trouvent les </w:t>
      </w:r>
      <w:r w:rsidR="0084238D">
        <w:t>// V</w:t>
      </w:r>
      <w:r>
        <w:t>ariables capteur :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>unsigned long duree1=0; // Temps aller-retour capteur 1/rive  (micro sec)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>unsigned long duree2=0; // Temps aller-retour capteur 2/rive  (micro sec)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>float d1=0;             // Distance capteur 1/rive (métres)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>float d2=0;             // Distance capteur 2/rive (métres)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>float d=0;              // Distance péniche/rive   (métres)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>float teta=0;           // Cap péniche/rive        (rad)</w:t>
      </w:r>
    </w:p>
    <w:p w:rsidR="00EE685E" w:rsidRDefault="00EE685E" w:rsidP="00E351A8">
      <w:r>
        <w:lastRenderedPageBreak/>
        <w:t>Dans la partie 2 du programme, on a initialisé les pins des capteurs :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 xml:space="preserve">    pinMode(4, OUTPUT);      // Initialise pin 4 comme sortie (Trig 1)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 xml:space="preserve">    pinMode(5, INPUT);       // Initialise pin 5 comme entrée (Echo 1)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 xml:space="preserve">    pinMode(6, OUTPUT);      // Initialise pin 6 comme sortie (Trig 2)</w:t>
      </w:r>
    </w:p>
    <w:p w:rsidR="00EE685E" w:rsidRPr="0084238D" w:rsidRDefault="00EE685E" w:rsidP="00EE685E">
      <w:pPr>
        <w:rPr>
          <w:rFonts w:ascii="Courier New" w:hAnsi="Courier New" w:cs="Courier New"/>
          <w:sz w:val="20"/>
        </w:rPr>
      </w:pPr>
      <w:r w:rsidRPr="0084238D">
        <w:rPr>
          <w:rFonts w:ascii="Courier New" w:hAnsi="Courier New" w:cs="Courier New"/>
          <w:sz w:val="20"/>
        </w:rPr>
        <w:t xml:space="preserve">    pinMode(7, INPUT);       // Initialise pin 7 comme entrée (Echo 2)</w:t>
      </w:r>
    </w:p>
    <w:p w:rsidR="00EE685E" w:rsidRDefault="00EE685E" w:rsidP="00EE685E"/>
    <w:p w:rsidR="002B7869" w:rsidRDefault="002B7869" w:rsidP="00EE685E">
      <w:r>
        <w:t xml:space="preserve">Dans la partie 3 du programme à la rubrique : </w:t>
      </w:r>
      <w:r w:rsidRPr="00697787">
        <w:t xml:space="preserve">// </w:t>
      </w:r>
      <w:r>
        <w:t>Programmation du capteur, écrivez (sans les commentaires) :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digitalWrite(4, HIGH);  //Broche Trig1 à l'état haut 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delayMicroseconds(10);  //on attend 10 µs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digitalWrite(4, LOW);   //Broche Trig1 à l'état bas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// On lit la durée d’état haut sur la broche Echo1 en micro secondes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duree1 = pulseIn(5, HIGH);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//d1 est filtrée aves 90% de valeurs anciennes et 10% de valeurs fraiches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//si durée1 &gt; 30000 micro secondes, l'onde est perdue</w:t>
      </w:r>
    </w:p>
    <w:p w:rsidR="002B7869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 if(duree1 &lt; 30000) {d1=0.9*d1+0.1*duree1*345.0/2000000.0;}</w:t>
      </w:r>
    </w:p>
    <w:p w:rsidR="002B7869" w:rsidRPr="000E48A4" w:rsidRDefault="002B7869" w:rsidP="002B7869">
      <w:pPr>
        <w:rPr>
          <w:rFonts w:ascii="Courier New" w:hAnsi="Courier New" w:cs="Courier New"/>
          <w:sz w:val="20"/>
          <w:szCs w:val="20"/>
        </w:rPr>
      </w:pPr>
      <w:r w:rsidRPr="000E48A4">
        <w:rPr>
          <w:rFonts w:ascii="Courier New" w:hAnsi="Courier New" w:cs="Courier New"/>
          <w:sz w:val="20"/>
          <w:szCs w:val="20"/>
        </w:rPr>
        <w:t xml:space="preserve">  //on multiplie par la vitesse, d1=duree1*v/2</w:t>
      </w:r>
    </w:p>
    <w:p w:rsidR="002B7869" w:rsidRDefault="002B7869" w:rsidP="00EE685E"/>
    <w:p w:rsidR="002B7869" w:rsidRDefault="002B7869" w:rsidP="002B7869">
      <w:r>
        <w:t>Attention, car duree1 est un entier. Tapez bien 345.0 pour obtenir un flottant. Sinon, d1 sera toujours nulle.</w:t>
      </w:r>
    </w:p>
    <w:p w:rsidR="002B7869" w:rsidRDefault="002B7869" w:rsidP="002B7869">
      <w:r>
        <w:t xml:space="preserve">Téléversez le programme avec le bouton </w:t>
      </w:r>
      <w:r>
        <w:rPr>
          <w:noProof/>
          <w:lang w:eastAsia="fr-FR"/>
        </w:rPr>
        <w:drawing>
          <wp:inline distT="0" distB="0" distL="0" distR="0" wp14:anchorId="544DD300" wp14:editId="48A490A6">
            <wp:extent cx="257175" cy="257175"/>
            <wp:effectExtent l="0" t="0" r="9525" b="9525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Affichez le tableau de bord en cliquant   </w:t>
      </w:r>
      <w:r>
        <w:rPr>
          <w:noProof/>
          <w:lang w:eastAsia="fr-FR"/>
        </w:rPr>
        <w:drawing>
          <wp:inline distT="0" distB="0" distL="0" distR="0" wp14:anchorId="6C4E0E7D" wp14:editId="098EB79E">
            <wp:extent cx="228600" cy="228600"/>
            <wp:effectExtent l="0" t="0" r="0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B7869" w:rsidRDefault="00145461" w:rsidP="002B7869">
      <w:r>
        <w:t>Placez l’écran à 2</w:t>
      </w:r>
      <w:r w:rsidR="002B7869">
        <w:t>0 centimètres du capteur et vérifiez que la mesure de d1 est juste.</w:t>
      </w:r>
      <w:r w:rsidR="00887FB5" w:rsidRPr="00887FB5">
        <w:rPr>
          <w:bCs/>
        </w:rPr>
        <w:t xml:space="preserve"> </w:t>
      </w:r>
      <w:r w:rsidR="00887FB5">
        <w:rPr>
          <w:bCs/>
        </w:rPr>
        <w:t>Eventuellement, vous pouvez ajuster la célérité du son pour obtenir un résultat plus précis (355 à la place de 345 m/s)</w:t>
      </w:r>
    </w:p>
    <w:p w:rsidR="004951E3" w:rsidRDefault="004951E3" w:rsidP="00E351A8"/>
    <w:p w:rsidR="009C5ABE" w:rsidRDefault="009C5ABE" w:rsidP="008027B9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 xml:space="preserve">Elaborez un programme qui renvoie l’angle </w:t>
      </w:r>
      <w:r w:rsidR="00227DA3">
        <w:rPr>
          <w:bCs/>
        </w:rPr>
        <w:t>teta</w:t>
      </w:r>
      <w:r w:rsidR="00E31C3A">
        <w:rPr>
          <w:bCs/>
        </w:rPr>
        <w:t>=(d2-d1)/b</w:t>
      </w:r>
      <w:r>
        <w:rPr>
          <w:bCs/>
        </w:rPr>
        <w:t xml:space="preserve"> (avec l’hypothèse d’angle petit) et la distance moyenne d=(d1+d2)/2. </w:t>
      </w:r>
      <w:r w:rsidR="00E31C3A">
        <w:rPr>
          <w:bCs/>
        </w:rPr>
        <w:t xml:space="preserve">Mesurez b sur la maquette. </w:t>
      </w:r>
      <w:r>
        <w:rPr>
          <w:bCs/>
        </w:rPr>
        <w:t xml:space="preserve">Testez </w:t>
      </w:r>
      <w:r w:rsidR="00E31C3A">
        <w:rPr>
          <w:bCs/>
        </w:rPr>
        <w:t>le</w:t>
      </w:r>
      <w:r>
        <w:rPr>
          <w:bCs/>
        </w:rPr>
        <w:t xml:space="preserve"> fonctionnement.</w:t>
      </w:r>
      <w:r w:rsidR="00145461">
        <w:rPr>
          <w:bCs/>
        </w:rPr>
        <w:t xml:space="preserve"> </w:t>
      </w:r>
    </w:p>
    <w:p w:rsidR="00AB5CDB" w:rsidRDefault="00AB5CDB" w:rsidP="00AB5CDB">
      <w:pPr>
        <w:pStyle w:val="Titre1"/>
      </w:pPr>
      <w:r>
        <w:t>Travail du modélisateur</w:t>
      </w:r>
    </w:p>
    <w:p w:rsidR="00DB5025" w:rsidRDefault="00DB5025" w:rsidP="006D2A54">
      <w:r w:rsidRPr="00DB5025">
        <w:rPr>
          <w:b/>
          <w:i/>
          <w:u w:val="single"/>
        </w:rPr>
        <w:t>Objectif :</w:t>
      </w:r>
      <w:r>
        <w:t xml:space="preserve"> Déterminer le gain du correcteur de la boucle d’asservissement en cap.</w:t>
      </w:r>
    </w:p>
    <w:p w:rsidR="00DB5025" w:rsidRDefault="00DB5025" w:rsidP="006D2A54"/>
    <w:p w:rsidR="00373678" w:rsidRDefault="005B5585" w:rsidP="006D2A54">
      <w:r>
        <w:tab/>
      </w:r>
      <w:r w:rsidR="00373678">
        <w:t>Ouvrez le fichier « Modèle Vérin élec.zcos » qui contient la correction du TP Vérin électrique Asservi.</w:t>
      </w:r>
    </w:p>
    <w:p w:rsidR="006D2A54" w:rsidRDefault="00373678" w:rsidP="006D2A54">
      <w:r>
        <w:t xml:space="preserve"> </w:t>
      </w:r>
      <w:r w:rsidR="005B5585">
        <w:t xml:space="preserve">A partir du modèle </w:t>
      </w:r>
      <w:r w:rsidR="005C5482">
        <w:t xml:space="preserve">Scilab Xcos </w:t>
      </w:r>
      <w:r w:rsidR="005B5585">
        <w:t>non linéaire du vérin électrique asservi en position, réalisez le modèle ci-</w:t>
      </w:r>
      <w:r w:rsidR="001439B2">
        <w:t>dessous de l’asservissement en C</w:t>
      </w:r>
      <w:r w:rsidR="005B5585">
        <w:t>ap (c'est-à-dire de l’</w:t>
      </w:r>
      <w:r w:rsidR="004E4E71">
        <w:t>asservissement ang</w:t>
      </w:r>
      <w:r w:rsidR="005B5585">
        <w:t>ulaire).</w:t>
      </w:r>
    </w:p>
    <w:p w:rsidR="005B5585" w:rsidRDefault="005B5585" w:rsidP="006D2A54">
      <w:r>
        <w:tab/>
        <w:t>La consigne est un échelon, instant 0, valeur initiale 0, valeur finale 0.1 rad.</w:t>
      </w:r>
    </w:p>
    <w:p w:rsidR="005B5585" w:rsidRDefault="005B5585" w:rsidP="005B5585">
      <w:r>
        <w:tab/>
        <w:t xml:space="preserve">La perturbation est un échelon, instant </w:t>
      </w:r>
      <w:r w:rsidR="00603940">
        <w:t>2</w:t>
      </w:r>
      <w:r>
        <w:t>0s, valeur initiale 0, valeur finale 0.1 rad.</w:t>
      </w:r>
    </w:p>
    <w:p w:rsidR="005B5585" w:rsidRDefault="005B5585" w:rsidP="006D2A54"/>
    <w:p w:rsidR="005B5585" w:rsidRDefault="005B5585" w:rsidP="006D2A54">
      <w:r>
        <w:t>Cliquez : Simulation ; Modifier le contexte</w:t>
      </w:r>
      <w:r w:rsidR="004E4E71">
        <w:t xml:space="preserve"> et entrez les valeurs de K</w:t>
      </w:r>
      <w:r w:rsidR="00DB5025">
        <w:t>ca</w:t>
      </w:r>
      <w:r w:rsidR="004E4E71">
        <w:t>p et e :</w:t>
      </w:r>
    </w:p>
    <w:p w:rsidR="004E4E71" w:rsidRDefault="004E4E71" w:rsidP="006D2A54">
      <w:r>
        <w:t>K</w:t>
      </w:r>
      <w:r w:rsidR="00227DA3">
        <w:t>ca</w:t>
      </w:r>
      <w:r>
        <w:t>p=1000 ;</w:t>
      </w:r>
    </w:p>
    <w:p w:rsidR="005B5585" w:rsidRDefault="004E4E71" w:rsidP="006D2A54">
      <w:r>
        <w:t>e=</w:t>
      </w:r>
      <w:r w:rsidR="007C32A6">
        <w:t xml:space="preserve"> </w:t>
      </w:r>
      <w:r>
        <w:t>360</w:t>
      </w:r>
      <w:r w:rsidR="007C32A6">
        <w:t>mm</w:t>
      </w:r>
      <w:r>
        <w:t> ;</w:t>
      </w:r>
      <w:r w:rsidR="007C32A6">
        <w:t xml:space="preserve">   (longueur de la barre, voir page 11)</w:t>
      </w:r>
    </w:p>
    <w:p w:rsidR="00603940" w:rsidRDefault="00603940" w:rsidP="006D2A54"/>
    <w:p w:rsidR="00373678" w:rsidRDefault="00603940" w:rsidP="006D2A54">
      <w:r w:rsidRPr="00603940">
        <w:rPr>
          <w:noProof/>
          <w:lang w:eastAsia="fr-FR"/>
        </w:rPr>
        <w:drawing>
          <wp:inline distT="0" distB="0" distL="0" distR="0" wp14:anchorId="2886A68B" wp14:editId="0A00B86C">
            <wp:extent cx="6840855" cy="95821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BE" w:rsidRPr="004E4E71" w:rsidRDefault="006B4EAA" w:rsidP="00E351A8">
      <w:pPr>
        <w:rPr>
          <w:b/>
          <w:i/>
          <w:u w:val="single"/>
        </w:rPr>
      </w:pPr>
      <w:r w:rsidRPr="006B4EAA">
        <w:rPr>
          <w:noProof/>
          <w:lang w:eastAsia="fr-FR"/>
        </w:rPr>
        <w:t xml:space="preserve"> </w:t>
      </w:r>
      <w:r w:rsidR="004E4E71" w:rsidRPr="004E4E71">
        <w:rPr>
          <w:b/>
          <w:i/>
          <w:u w:val="single"/>
        </w:rPr>
        <w:t>Cahier des charges :</w:t>
      </w:r>
    </w:p>
    <w:p w:rsidR="00447D2A" w:rsidRDefault="002F4292" w:rsidP="002F4292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 xml:space="preserve">Ecart statique </w:t>
      </w:r>
      <w:r w:rsidR="00447D2A">
        <w:t>nul</w:t>
      </w:r>
      <w:r w:rsidR="00E5354D">
        <w:t>,</w:t>
      </w:r>
      <w:r w:rsidR="00447D2A">
        <w:t xml:space="preserve"> même en présence de perturbations (tolérance </w:t>
      </w:r>
      <w:r w:rsidR="00447D2A">
        <w:sym w:font="Symbol" w:char="F0B1"/>
      </w:r>
      <w:r w:rsidR="00447D2A">
        <w:t>0.01 rad)</w:t>
      </w:r>
    </w:p>
    <w:p w:rsidR="00447D2A" w:rsidRDefault="00447D2A" w:rsidP="002F4292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>Marge de phase</w:t>
      </w:r>
      <w:r w:rsidR="00E57553">
        <w:t> :</w:t>
      </w:r>
      <w:r>
        <w:t xml:space="preserve"> M</w:t>
      </w:r>
      <w:r>
        <w:sym w:font="Symbol" w:char="F06A"/>
      </w:r>
      <w:r w:rsidR="00446C4D">
        <w:sym w:font="Symbol" w:char="F0B3"/>
      </w:r>
      <w:r>
        <w:t>50°</w:t>
      </w:r>
    </w:p>
    <w:p w:rsidR="00447D2A" w:rsidRDefault="00447D2A" w:rsidP="002F4292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>Temps de réponse à 5%  inférieur à 12s pour une consigne en échelon de 0.1 rad</w:t>
      </w:r>
    </w:p>
    <w:p w:rsidR="00447D2A" w:rsidRDefault="00447D2A" w:rsidP="002F4292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>Dépass</w:t>
      </w:r>
      <w:r w:rsidR="00603940">
        <w:t>ement sur la réponse indicielle &lt; 5</w:t>
      </w:r>
      <w:r>
        <w:t>%</w:t>
      </w:r>
    </w:p>
    <w:p w:rsidR="00603940" w:rsidRDefault="00603940" w:rsidP="004E4E71"/>
    <w:p w:rsidR="003A67F0" w:rsidRDefault="004951E3" w:rsidP="008027B9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4951E3" w:rsidRPr="003A67F0" w:rsidRDefault="004E4E71" w:rsidP="003A67F0">
      <w:pPr>
        <w:pStyle w:val="Paragraphedeliste"/>
        <w:numPr>
          <w:ilvl w:val="0"/>
          <w:numId w:val="12"/>
        </w:numPr>
        <w:rPr>
          <w:bCs/>
        </w:rPr>
      </w:pPr>
      <w:r w:rsidRPr="003A67F0">
        <w:rPr>
          <w:bCs/>
        </w:rPr>
        <w:t xml:space="preserve">En faisant des simulations successives, déterminez </w:t>
      </w:r>
      <w:r w:rsidR="00AA2729">
        <w:rPr>
          <w:bCs/>
        </w:rPr>
        <w:t>la plus grande valeur</w:t>
      </w:r>
      <w:r w:rsidRPr="003A67F0">
        <w:rPr>
          <w:bCs/>
        </w:rPr>
        <w:t xml:space="preserve"> de K</w:t>
      </w:r>
      <w:r w:rsidR="007C32A6">
        <w:rPr>
          <w:bCs/>
        </w:rPr>
        <w:t>ca</w:t>
      </w:r>
      <w:r w:rsidRPr="003A67F0">
        <w:rPr>
          <w:bCs/>
        </w:rPr>
        <w:t>p qui donne des performances conformes au cahier des charges.</w:t>
      </w:r>
    </w:p>
    <w:p w:rsidR="004E4E71" w:rsidRPr="00D950F5" w:rsidRDefault="004E4E71" w:rsidP="003A67F0">
      <w:pPr>
        <w:pStyle w:val="Paragraphedeliste"/>
        <w:numPr>
          <w:ilvl w:val="0"/>
          <w:numId w:val="12"/>
        </w:numPr>
      </w:pPr>
      <w:r w:rsidRPr="003A67F0">
        <w:rPr>
          <w:bCs/>
        </w:rPr>
        <w:t xml:space="preserve">Comment expliquez-vous que </w:t>
      </w:r>
      <w:r w:rsidR="00603940">
        <w:rPr>
          <w:bCs/>
        </w:rPr>
        <w:t>certaines</w:t>
      </w:r>
      <w:r w:rsidRPr="003A67F0">
        <w:rPr>
          <w:bCs/>
        </w:rPr>
        <w:t xml:space="preserve"> valeur</w:t>
      </w:r>
      <w:r w:rsidR="00603940">
        <w:rPr>
          <w:bCs/>
        </w:rPr>
        <w:t>s de</w:t>
      </w:r>
      <w:r w:rsidRPr="003A67F0">
        <w:rPr>
          <w:bCs/>
        </w:rPr>
        <w:t xml:space="preserve"> K</w:t>
      </w:r>
      <w:r w:rsidR="00227DA3">
        <w:rPr>
          <w:bCs/>
        </w:rPr>
        <w:t>cap</w:t>
      </w:r>
      <w:r w:rsidR="00603940">
        <w:rPr>
          <w:bCs/>
        </w:rPr>
        <w:t xml:space="preserve"> </w:t>
      </w:r>
      <w:r w:rsidRPr="003A67F0">
        <w:rPr>
          <w:bCs/>
        </w:rPr>
        <w:t>donne</w:t>
      </w:r>
      <w:r w:rsidR="00603940">
        <w:rPr>
          <w:bCs/>
        </w:rPr>
        <w:t>nt</w:t>
      </w:r>
      <w:r w:rsidRPr="003A67F0">
        <w:rPr>
          <w:bCs/>
        </w:rPr>
        <w:t xml:space="preserve"> un </w:t>
      </w:r>
      <w:r w:rsidR="003A67F0" w:rsidRPr="003A67F0">
        <w:rPr>
          <w:bCs/>
        </w:rPr>
        <w:t>comportement instable sur la réponse indicielle et stable sur le diagramme de Bode ?</w:t>
      </w:r>
    </w:p>
    <w:p w:rsidR="004951E3" w:rsidRDefault="00AA2729" w:rsidP="00AA2729">
      <w:pPr>
        <w:pStyle w:val="Titre1"/>
      </w:pPr>
      <w:r>
        <w:lastRenderedPageBreak/>
        <w:t>Travail commun aux 3 élèves</w:t>
      </w:r>
    </w:p>
    <w:p w:rsidR="00AA2729" w:rsidRDefault="00AA2729" w:rsidP="008027B9">
      <w:pPr>
        <w:rPr>
          <w:bCs/>
        </w:rPr>
      </w:pPr>
      <w:r>
        <w:rPr>
          <w:bCs/>
        </w:rPr>
        <w:t>Entrez votre valeur de Kcap dans la partie 1 du programme Arduino à la rubrique :</w:t>
      </w:r>
    </w:p>
    <w:p w:rsidR="00AA2729" w:rsidRDefault="00AA2729" w:rsidP="008027B9">
      <w:pPr>
        <w:rPr>
          <w:bCs/>
        </w:rPr>
      </w:pPr>
      <w:r w:rsidRPr="00AA2729">
        <w:rPr>
          <w:bCs/>
        </w:rPr>
        <w:t>// Variables asservissement en cap du pilote automatique</w:t>
      </w:r>
    </w:p>
    <w:p w:rsidR="00AA2729" w:rsidRDefault="00AA2729" w:rsidP="008027B9">
      <w:pPr>
        <w:rPr>
          <w:bCs/>
        </w:rPr>
      </w:pPr>
    </w:p>
    <w:p w:rsidR="00AA2729" w:rsidRDefault="00AA2729" w:rsidP="008027B9">
      <w:pPr>
        <w:rPr>
          <w:bCs/>
        </w:rPr>
      </w:pPr>
      <w:r>
        <w:rPr>
          <w:bCs/>
        </w:rPr>
        <w:t xml:space="preserve">Tapez dans la partie 3 du programme à la rubrique </w:t>
      </w:r>
      <w:r w:rsidRPr="00AA2729">
        <w:rPr>
          <w:bCs/>
        </w:rPr>
        <w:t xml:space="preserve">// Asservissement en cap du pilote automatique  </w:t>
      </w:r>
    </w:p>
    <w:p w:rsidR="00AA2729" w:rsidRDefault="00AA2729" w:rsidP="008027B9">
      <w:pPr>
        <w:rPr>
          <w:bCs/>
        </w:rPr>
      </w:pPr>
      <w:r w:rsidRPr="00AA2729">
        <w:rPr>
          <w:rFonts w:ascii="Courier New" w:hAnsi="Courier New" w:cs="Courier New"/>
          <w:bCs/>
        </w:rPr>
        <w:t>Cap=0 ;</w:t>
      </w:r>
      <w:r>
        <w:rPr>
          <w:bCs/>
        </w:rPr>
        <w:t xml:space="preserve"> </w:t>
      </w:r>
      <w:r w:rsidR="002B1313">
        <w:rPr>
          <w:bCs/>
        </w:rPr>
        <w:t xml:space="preserve">                                              </w:t>
      </w:r>
      <w:r>
        <w:rPr>
          <w:bCs/>
        </w:rPr>
        <w:t xml:space="preserve">  //pour demander un déplacement parallèle à la berge</w:t>
      </w:r>
    </w:p>
    <w:p w:rsidR="00AA2729" w:rsidRDefault="00AA2729" w:rsidP="008027B9">
      <w:pPr>
        <w:rPr>
          <w:bCs/>
        </w:rPr>
      </w:pPr>
      <w:r w:rsidRPr="002B1313">
        <w:rPr>
          <w:rFonts w:ascii="Courier New" w:hAnsi="Courier New" w:cs="Courier New"/>
          <w:bCs/>
        </w:rPr>
        <w:t>Xref=100-Kcap*(Cap-teta) ;</w:t>
      </w:r>
      <w:r>
        <w:rPr>
          <w:bCs/>
        </w:rPr>
        <w:t xml:space="preserve">   //pour que le vérin soit en position centrale (X=100) quand Cap=teta</w:t>
      </w:r>
    </w:p>
    <w:p w:rsidR="002B1313" w:rsidRDefault="002B1313" w:rsidP="002B1313">
      <w:r>
        <w:t xml:space="preserve">Téléversez le programme avec le bouton </w:t>
      </w:r>
      <w:r>
        <w:rPr>
          <w:noProof/>
          <w:lang w:eastAsia="fr-FR"/>
        </w:rPr>
        <w:drawing>
          <wp:inline distT="0" distB="0" distL="0" distR="0" wp14:anchorId="6912CCE9" wp14:editId="114BFF95">
            <wp:extent cx="257175" cy="25717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Affichez le tableau de bord en cliquant   </w:t>
      </w:r>
      <w:r>
        <w:rPr>
          <w:noProof/>
          <w:lang w:eastAsia="fr-FR"/>
        </w:rPr>
        <w:drawing>
          <wp:inline distT="0" distB="0" distL="0" distR="0" wp14:anchorId="2B98B10D" wp14:editId="1BCD02DC">
            <wp:extent cx="228600" cy="2286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AA2729" w:rsidRDefault="00AA2729" w:rsidP="008027B9">
      <w:pPr>
        <w:rPr>
          <w:bCs/>
        </w:rPr>
      </w:pPr>
    </w:p>
    <w:p w:rsidR="00227DA3" w:rsidRDefault="00227DA3" w:rsidP="002B1313">
      <w:r>
        <w:t xml:space="preserve">Testez le fonctionnement. Quand la barre tourne, vous devez tourner </w:t>
      </w:r>
      <w:r w:rsidR="002B1313">
        <w:t>le réflecteur</w:t>
      </w:r>
      <w:r>
        <w:t xml:space="preserve"> pour simuler le mouvement de la péniche</w:t>
      </w:r>
      <w:r w:rsidR="002B1313">
        <w:t>tte</w:t>
      </w:r>
      <w:r>
        <w:t>.</w:t>
      </w:r>
    </w:p>
    <w:p w:rsidR="008E21F4" w:rsidRPr="00F86ADB" w:rsidRDefault="008E21F4" w:rsidP="008E21F4"/>
    <w:p w:rsidR="00C267B5" w:rsidRPr="00D950F5" w:rsidRDefault="00C267B5" w:rsidP="008027B9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t>Vérifiez le cahier des charges et déterminez les écarts entre les performances attendues, les performances simulées et les performances mesurées (remplir le tableau ci-dessous).</w:t>
      </w:r>
    </w:p>
    <w:p w:rsidR="006B4EAA" w:rsidRPr="00D950F5" w:rsidRDefault="006B4EAA" w:rsidP="008027B9"/>
    <w:p w:rsidR="00447D2A" w:rsidRDefault="00447D2A" w:rsidP="00447D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447D2A" w:rsidTr="008027B9">
        <w:tc>
          <w:tcPr>
            <w:tcW w:w="3587" w:type="dxa"/>
          </w:tcPr>
          <w:p w:rsidR="00447D2A" w:rsidRDefault="00447D2A" w:rsidP="008027B9">
            <w:pPr>
              <w:jc w:val="center"/>
            </w:pPr>
            <w:r>
              <w:t>Performances attendues</w:t>
            </w:r>
          </w:p>
        </w:tc>
        <w:tc>
          <w:tcPr>
            <w:tcW w:w="3588" w:type="dxa"/>
          </w:tcPr>
          <w:p w:rsidR="00447D2A" w:rsidRDefault="00447D2A" w:rsidP="008027B9">
            <w:pPr>
              <w:jc w:val="center"/>
            </w:pPr>
            <w:r>
              <w:t>Performances mesurées</w:t>
            </w:r>
          </w:p>
        </w:tc>
        <w:tc>
          <w:tcPr>
            <w:tcW w:w="3588" w:type="dxa"/>
          </w:tcPr>
          <w:p w:rsidR="00447D2A" w:rsidRDefault="00447D2A" w:rsidP="008027B9">
            <w:pPr>
              <w:jc w:val="center"/>
            </w:pPr>
            <w:r>
              <w:t>Performances simulées</w:t>
            </w:r>
          </w:p>
        </w:tc>
      </w:tr>
      <w:tr w:rsidR="00447D2A" w:rsidTr="008027B9">
        <w:tc>
          <w:tcPr>
            <w:tcW w:w="3587" w:type="dxa"/>
          </w:tcPr>
          <w:p w:rsidR="00447D2A" w:rsidRDefault="00447D2A" w:rsidP="008027B9">
            <w:r>
              <w:t xml:space="preserve">Ecart statique nul, même en présence de perturbations (tolérance </w:t>
            </w:r>
            <w:r>
              <w:sym w:font="Symbol" w:char="F0B1"/>
            </w:r>
            <w:r>
              <w:t>0.01 rad)</w:t>
            </w:r>
          </w:p>
          <w:p w:rsidR="00447D2A" w:rsidRDefault="00447D2A" w:rsidP="008027B9"/>
          <w:p w:rsidR="00447D2A" w:rsidRDefault="00447D2A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2BE635" wp14:editId="472B7DBC">
                      <wp:simplePos x="0" y="0"/>
                      <wp:positionH relativeFrom="column">
                        <wp:posOffset>1539874</wp:posOffset>
                      </wp:positionH>
                      <wp:positionV relativeFrom="paragraph">
                        <wp:posOffset>108585</wp:posOffset>
                      </wp:positionV>
                      <wp:extent cx="3590925" cy="786765"/>
                      <wp:effectExtent l="19050" t="19050" r="28575" b="32385"/>
                      <wp:wrapNone/>
                      <wp:docPr id="105" name="Double flèche horizonta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1FC146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Double flèche horizontale 105" o:spid="_x0000_s1026" type="#_x0000_t69" style="position:absolute;margin-left:121.25pt;margin-top:8.55pt;width:282.75pt;height:6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" adj="2254,3570" fillcolor="window" strokecolor="windowText" strokeweight="1pt"/>
                  </w:pict>
                </mc:Fallback>
              </mc:AlternateContent>
            </w:r>
          </w:p>
          <w:p w:rsidR="00447D2A" w:rsidRDefault="00447D2A" w:rsidP="008027B9"/>
          <w:p w:rsidR="00447D2A" w:rsidRDefault="00447D2A" w:rsidP="008027B9"/>
          <w:p w:rsidR="00447D2A" w:rsidRDefault="00447D2A" w:rsidP="008027B9"/>
          <w:p w:rsidR="00447D2A" w:rsidRDefault="00447D2A" w:rsidP="008027B9"/>
        </w:tc>
        <w:tc>
          <w:tcPr>
            <w:tcW w:w="3588" w:type="dxa"/>
          </w:tcPr>
          <w:p w:rsidR="00447D2A" w:rsidRDefault="00447D2A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A836026" wp14:editId="4D0C7D40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106" name="Double flèche horizonta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F31D6" id="Double flèche horizontale 106" o:spid="_x0000_s1026" type="#_x0000_t69" style="position:absolute;margin-left:123.45pt;margin-top:18.9pt;width:102pt;height:61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32DEC38" wp14:editId="43CC16BB">
                      <wp:simplePos x="0" y="0"/>
                      <wp:positionH relativeFrom="column">
                        <wp:posOffset>-737869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107" name="Double flèche horizonta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B90D8" id="Double flèche horizontale 107" o:spid="_x0000_s1026" type="#_x0000_t69" style="position:absolute;margin-left:-58.1pt;margin-top:18.9pt;width:102pt;height:61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ad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40p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" adj="6247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447D2A" w:rsidRDefault="00447D2A" w:rsidP="008027B9"/>
        </w:tc>
      </w:tr>
      <w:tr w:rsidR="00447D2A" w:rsidTr="008027B9">
        <w:tc>
          <w:tcPr>
            <w:tcW w:w="3587" w:type="dxa"/>
          </w:tcPr>
          <w:p w:rsidR="00447D2A" w:rsidRDefault="00447D2A" w:rsidP="008027B9">
            <w:r>
              <w:t>Marge de phase M</w:t>
            </w:r>
            <w:r>
              <w:sym w:font="Symbol" w:char="F06A"/>
            </w:r>
            <w:r w:rsidR="004E2438">
              <w:sym w:font="Symbol" w:char="F0B3"/>
            </w:r>
            <w:r>
              <w:t>50°</w:t>
            </w:r>
          </w:p>
          <w:p w:rsidR="00447D2A" w:rsidRDefault="00447D2A" w:rsidP="008027B9"/>
          <w:p w:rsidR="00447D2A" w:rsidRDefault="00447D2A" w:rsidP="008027B9"/>
          <w:p w:rsidR="00447D2A" w:rsidRDefault="00447D2A" w:rsidP="008027B9"/>
          <w:p w:rsidR="00447D2A" w:rsidRDefault="00447D2A" w:rsidP="008027B9"/>
          <w:p w:rsidR="00447D2A" w:rsidRDefault="00447D2A" w:rsidP="008027B9"/>
          <w:p w:rsidR="00447D2A" w:rsidRDefault="00447D2A" w:rsidP="008027B9"/>
          <w:p w:rsidR="00447D2A" w:rsidRDefault="00447D2A" w:rsidP="008027B9"/>
          <w:p w:rsidR="00447D2A" w:rsidRDefault="00447D2A" w:rsidP="008027B9"/>
        </w:tc>
        <w:tc>
          <w:tcPr>
            <w:tcW w:w="3588" w:type="dxa"/>
          </w:tcPr>
          <w:p w:rsidR="00447D2A" w:rsidRDefault="00447D2A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790DD7A" wp14:editId="5B8D471E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108" name="Double flèche horizonta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0784B" id="Double flèche horizontale 108" o:spid="_x0000_s1026" type="#_x0000_t69" style="position:absolute;margin-left:123.45pt;margin-top:18.6pt;width:102pt;height:61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5EE33C5" wp14:editId="2E44FFA8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109" name="Double flèche horizonta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383BC" id="Double flèche horizontale 109" o:spid="_x0000_s1026" type="#_x0000_t69" style="position:absolute;margin-left:-58.05pt;margin-top:18.6pt;width:102pt;height:6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55tg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810A9DF" wp14:editId="2251A1B0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817245</wp:posOffset>
                      </wp:positionV>
                      <wp:extent cx="3590925" cy="786765"/>
                      <wp:effectExtent l="19050" t="19050" r="28575" b="32385"/>
                      <wp:wrapNone/>
                      <wp:docPr id="110" name="Double flèche horizonta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8D0D3" id="Double flèche horizontale 110" o:spid="_x0000_s1026" type="#_x0000_t69" style="position:absolute;margin-left:-58.15pt;margin-top:64.35pt;width:282.75pt;height:61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447D2A" w:rsidRDefault="00447D2A" w:rsidP="008027B9"/>
        </w:tc>
      </w:tr>
      <w:tr w:rsidR="00447D2A" w:rsidTr="008027B9">
        <w:tc>
          <w:tcPr>
            <w:tcW w:w="3587" w:type="dxa"/>
          </w:tcPr>
          <w:p w:rsidR="00447D2A" w:rsidRDefault="00E5354D" w:rsidP="00E5354D">
            <w:pPr>
              <w:pStyle w:val="Paragraphedeliste"/>
              <w:ind w:left="0"/>
            </w:pPr>
            <w:r>
              <w:t xml:space="preserve">Temps de réponse à 5%  inférieur à 12s pour une consigne en échelon de 0.1 rad </w:t>
            </w:r>
          </w:p>
          <w:p w:rsidR="00447D2A" w:rsidRDefault="00447D2A" w:rsidP="00E5354D">
            <w:pPr>
              <w:pStyle w:val="Paragraphedeliste"/>
              <w:ind w:left="0"/>
            </w:pPr>
          </w:p>
          <w:p w:rsidR="00447D2A" w:rsidRDefault="00447D2A" w:rsidP="00E5354D">
            <w:pPr>
              <w:pStyle w:val="Paragraphedeliste"/>
              <w:ind w:left="0"/>
            </w:pPr>
          </w:p>
          <w:p w:rsidR="00447D2A" w:rsidRDefault="00447D2A" w:rsidP="00E5354D">
            <w:pPr>
              <w:pStyle w:val="Paragraphedeliste"/>
              <w:ind w:left="0"/>
            </w:pPr>
          </w:p>
          <w:p w:rsidR="00E5354D" w:rsidRDefault="00E5354D" w:rsidP="00E5354D">
            <w:pPr>
              <w:pStyle w:val="Paragraphedeliste"/>
              <w:ind w:left="0"/>
            </w:pPr>
          </w:p>
          <w:p w:rsidR="00447D2A" w:rsidRDefault="00447D2A" w:rsidP="00E5354D">
            <w:pPr>
              <w:pStyle w:val="Paragraphedeliste"/>
              <w:ind w:left="0"/>
            </w:pPr>
          </w:p>
          <w:p w:rsidR="00447D2A" w:rsidRDefault="00447D2A" w:rsidP="008027B9">
            <w:pPr>
              <w:pStyle w:val="Paragraphedeliste"/>
              <w:ind w:left="426"/>
            </w:pPr>
          </w:p>
        </w:tc>
        <w:tc>
          <w:tcPr>
            <w:tcW w:w="3588" w:type="dxa"/>
          </w:tcPr>
          <w:p w:rsidR="00447D2A" w:rsidRDefault="00447D2A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0B48FF7" wp14:editId="1A03C4F5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111" name="Double flèche horizonta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1CE57" id="Double flèche horizontale 111" o:spid="_x0000_s1026" type="#_x0000_t69" style="position:absolute;margin-left:123.45pt;margin-top:18.25pt;width:102pt;height:61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DA7B6C2" wp14:editId="461AFC74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112" name="Double flèche horizonta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399B7" id="Double flèche horizontale 112" o:spid="_x0000_s1026" type="#_x0000_t69" style="position:absolute;margin-left:-58.05pt;margin-top:18.25pt;width:102pt;height:61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453CF07" wp14:editId="6E39EDB2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812800</wp:posOffset>
                      </wp:positionV>
                      <wp:extent cx="3590925" cy="786765"/>
                      <wp:effectExtent l="19050" t="19050" r="28575" b="32385"/>
                      <wp:wrapNone/>
                      <wp:docPr id="113" name="Double flèche horizonta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20DBA" id="Double flèche horizontale 113" o:spid="_x0000_s1026" type="#_x0000_t69" style="position:absolute;margin-left:-58.15pt;margin-top:64pt;width:282.75pt;height:6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447D2A" w:rsidRDefault="00447D2A" w:rsidP="008027B9"/>
        </w:tc>
      </w:tr>
      <w:tr w:rsidR="00447D2A" w:rsidTr="008027B9">
        <w:tc>
          <w:tcPr>
            <w:tcW w:w="3587" w:type="dxa"/>
          </w:tcPr>
          <w:p w:rsidR="00447D2A" w:rsidRDefault="00E5354D" w:rsidP="008027B9">
            <w:r>
              <w:t>Dépassement sur la réponse indicielle : 0 %</w:t>
            </w:r>
          </w:p>
          <w:p w:rsidR="00447D2A" w:rsidRDefault="00447D2A" w:rsidP="008027B9"/>
          <w:p w:rsidR="00447D2A" w:rsidRDefault="00447D2A" w:rsidP="008027B9"/>
          <w:p w:rsidR="00447D2A" w:rsidRDefault="00447D2A" w:rsidP="008027B9"/>
          <w:p w:rsidR="00E5354D" w:rsidRDefault="00E5354D" w:rsidP="008027B9"/>
          <w:p w:rsidR="00E5354D" w:rsidRDefault="00E5354D" w:rsidP="008027B9"/>
          <w:p w:rsidR="00E5354D" w:rsidRDefault="00E5354D" w:rsidP="008027B9"/>
          <w:p w:rsidR="00447D2A" w:rsidRDefault="00447D2A" w:rsidP="008027B9"/>
        </w:tc>
        <w:tc>
          <w:tcPr>
            <w:tcW w:w="3588" w:type="dxa"/>
          </w:tcPr>
          <w:p w:rsidR="00447D2A" w:rsidRDefault="00447D2A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F60C1AC" wp14:editId="7DF2AEA2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114" name="Double flèche horizonta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C26CC" id="Double flèche horizontale 114" o:spid="_x0000_s1026" type="#_x0000_t69" style="position:absolute;margin-left:123.45pt;margin-top:18.8pt;width:102pt;height:61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2j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w8p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222842C" wp14:editId="6135679F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115" name="Double flèche horizonta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BDC9F" id="Double flèche horizontale 115" o:spid="_x0000_s1026" type="#_x0000_t69" style="position:absolute;margin-left:-58.05pt;margin-top:18.8pt;width:102pt;height:6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D51E38" wp14:editId="02F533EC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819785</wp:posOffset>
                      </wp:positionV>
                      <wp:extent cx="3590925" cy="786765"/>
                      <wp:effectExtent l="19050" t="19050" r="28575" b="32385"/>
                      <wp:wrapNone/>
                      <wp:docPr id="116" name="Double flèche horizonta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55691" id="Double flèche horizontale 116" o:spid="_x0000_s1026" type="#_x0000_t69" style="position:absolute;margin-left:-58.15pt;margin-top:64.55pt;width:282.75pt;height:6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447D2A" w:rsidRDefault="00447D2A" w:rsidP="008027B9"/>
        </w:tc>
      </w:tr>
    </w:tbl>
    <w:p w:rsidR="00BE472A" w:rsidRDefault="00BE472A" w:rsidP="00BE472A">
      <w:pPr>
        <w:jc w:val="center"/>
      </w:pPr>
      <w:r w:rsidRPr="0089389C"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5C75666B" wp14:editId="1EE6ED6A">
                <wp:extent cx="6829425" cy="600075"/>
                <wp:effectExtent l="0" t="0" r="28575" b="24765"/>
                <wp:docPr id="30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2942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728C" w:rsidRPr="00D45239" w:rsidRDefault="0067728C" w:rsidP="00BE472A">
                            <w:pPr>
                              <w:pStyle w:val="NormalWeb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D45239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/>
                                <w:sz w:val="60"/>
                                <w:szCs w:val="60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Asservissement en position d’un pilote automatique de pénichette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75666B" id="_x0000_s1094" type="#_x0000_t202" style="width:537.7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" fillcolor="window" strokecolor="windowText" strokeweight="1pt">
                <o:lock v:ext="edit" shapetype="t"/>
                <v:textbox style="mso-fit-shape-to-text:t">
                  <w:txbxContent>
                    <w:p w:rsidR="0067728C" w:rsidRPr="00D45239" w:rsidRDefault="0067728C" w:rsidP="00BE472A">
                      <w:pPr>
                        <w:pStyle w:val="NormalWeb"/>
                        <w:jc w:val="center"/>
                        <w:rPr>
                          <w:sz w:val="60"/>
                          <w:szCs w:val="60"/>
                        </w:rPr>
                      </w:pPr>
                      <w:r w:rsidRPr="00D45239">
                        <w:rPr>
                          <w:rFonts w:ascii="Edwardian Script ITC" w:hAnsi="Edwardian Script ITC"/>
                          <w:b/>
                          <w:bCs/>
                          <w:color w:val="000000"/>
                          <w:sz w:val="60"/>
                          <w:szCs w:val="60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Asservissement en position d’un pilote automatique de pénichette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472A" w:rsidRDefault="00BE472A" w:rsidP="00BE472A">
      <w:pPr>
        <w:jc w:val="center"/>
      </w:pPr>
    </w:p>
    <w:p w:rsidR="00BE472A" w:rsidRDefault="00BE472A" w:rsidP="00BE472A">
      <w:pPr>
        <w:rPr>
          <w:lang w:eastAsia="fr-FR"/>
        </w:rPr>
      </w:pPr>
      <w:r>
        <w:rPr>
          <w:lang w:eastAsia="fr-FR"/>
        </w:rPr>
        <w:t xml:space="preserve">Travail de l’expérimentateur : </w:t>
      </w:r>
      <w:r>
        <w:rPr>
          <w:lang w:eastAsia="fr-FR"/>
        </w:rPr>
        <w:tab/>
        <w:t>Quest</w:t>
      </w:r>
      <w:r w:rsidR="009F0C61">
        <w:rPr>
          <w:lang w:eastAsia="fr-FR"/>
        </w:rPr>
        <w:t>ions 18</w:t>
      </w:r>
    </w:p>
    <w:p w:rsidR="00BE472A" w:rsidRDefault="00BE472A" w:rsidP="00BE472A">
      <w:pPr>
        <w:rPr>
          <w:lang w:eastAsia="fr-FR"/>
        </w:rPr>
      </w:pPr>
      <w:r>
        <w:rPr>
          <w:lang w:eastAsia="fr-FR"/>
        </w:rPr>
        <w:t xml:space="preserve">Travail </w:t>
      </w:r>
      <w:r w:rsidR="009F0C61">
        <w:rPr>
          <w:lang w:eastAsia="fr-FR"/>
        </w:rPr>
        <w:t xml:space="preserve">du modélisateur : </w:t>
      </w:r>
      <w:r w:rsidR="009F0C61">
        <w:rPr>
          <w:lang w:eastAsia="fr-FR"/>
        </w:rPr>
        <w:tab/>
      </w:r>
      <w:r w:rsidR="009F0C61">
        <w:rPr>
          <w:lang w:eastAsia="fr-FR"/>
        </w:rPr>
        <w:tab/>
        <w:t>Questions 19</w:t>
      </w:r>
    </w:p>
    <w:p w:rsidR="00BE472A" w:rsidRDefault="00BE472A" w:rsidP="00BE472A">
      <w:pPr>
        <w:rPr>
          <w:lang w:eastAsia="fr-FR"/>
        </w:rPr>
      </w:pPr>
      <w:r>
        <w:rPr>
          <w:lang w:eastAsia="fr-FR"/>
        </w:rPr>
        <w:t xml:space="preserve">Partie commune aux 3 élèves : </w:t>
      </w:r>
      <w:r>
        <w:rPr>
          <w:lang w:eastAsia="fr-FR"/>
        </w:rPr>
        <w:tab/>
        <w:t xml:space="preserve">Question </w:t>
      </w:r>
      <w:r w:rsidR="009F0C61">
        <w:rPr>
          <w:lang w:eastAsia="fr-FR"/>
        </w:rPr>
        <w:t>20</w:t>
      </w:r>
    </w:p>
    <w:p w:rsidR="00BE472A" w:rsidRDefault="00BE472A" w:rsidP="00BE472A"/>
    <w:p w:rsidR="00BE472A" w:rsidRDefault="00BE472A" w:rsidP="00BE472A">
      <w:r w:rsidRPr="00440AD3">
        <w:rPr>
          <w:b/>
          <w:i/>
          <w:u w:val="single"/>
        </w:rPr>
        <w:t>O</w:t>
      </w:r>
      <w:r>
        <w:rPr>
          <w:b/>
          <w:i/>
          <w:u w:val="single"/>
        </w:rPr>
        <w:t>b</w:t>
      </w:r>
      <w:r w:rsidRPr="00440AD3">
        <w:rPr>
          <w:b/>
          <w:i/>
          <w:u w:val="single"/>
        </w:rPr>
        <w:t>jectif :</w:t>
      </w:r>
      <w:r>
        <w:t xml:space="preserve"> Créer un prototype fonctionnel de pilote automatique pour petite péniche asservi en </w:t>
      </w:r>
      <w:r w:rsidR="009F0C61">
        <w:t>position</w:t>
      </w:r>
      <w:r>
        <w:t>.</w:t>
      </w:r>
    </w:p>
    <w:p w:rsidR="009F0C61" w:rsidRDefault="00BE472A" w:rsidP="00BE472A">
      <w:r>
        <w:t xml:space="preserve">Deux capteurs à ultrason situés sur les côtés de la péniche, au raz de l’eau mesurent </w:t>
      </w:r>
      <w:r w:rsidR="009F0C61">
        <w:t xml:space="preserve">la distance d et </w:t>
      </w:r>
      <w:r>
        <w:t xml:space="preserve">l’angle </w:t>
      </w:r>
      <w:r>
        <w:sym w:font="Symbol" w:char="F071"/>
      </w:r>
      <w:r>
        <w:t xml:space="preserve"> entre la péniche et la berge du canal. Un asservissement permettra de maintenir ce</w:t>
      </w:r>
      <w:r w:rsidR="009F0C61">
        <w:t>t</w:t>
      </w:r>
      <w:r>
        <w:t>t</w:t>
      </w:r>
      <w:r w:rsidR="009F0C61">
        <w:t>e distance d égale à la consigne dref=0.2 mètres.</w:t>
      </w:r>
    </w:p>
    <w:p w:rsidR="00BE472A" w:rsidRDefault="00BE472A" w:rsidP="00BE472A"/>
    <w:p w:rsidR="00BE472A" w:rsidRPr="00E9326E" w:rsidRDefault="00BE472A" w:rsidP="00BE472A">
      <w:pPr>
        <w:rPr>
          <w:b/>
          <w:i/>
          <w:u w:val="single"/>
        </w:rPr>
      </w:pPr>
      <w:r w:rsidRPr="00E9326E">
        <w:rPr>
          <w:b/>
          <w:i/>
          <w:u w:val="single"/>
        </w:rPr>
        <w:t>Hypothèses :</w:t>
      </w:r>
    </w:p>
    <w:p w:rsidR="00BE472A" w:rsidRDefault="00BE472A" w:rsidP="00BE472A">
      <w:r>
        <w:t>Les angles seront considérés petits.</w:t>
      </w:r>
    </w:p>
    <w:p w:rsidR="00BE472A" w:rsidRDefault="00BE472A" w:rsidP="00BE472A">
      <w:r>
        <w:t>La péniche se déplace à la vitesse V=5 km/h=1.39 m/s</w:t>
      </w:r>
    </w:p>
    <w:p w:rsidR="00BE472A" w:rsidRDefault="00BE472A" w:rsidP="00BE472A">
      <w:r>
        <w:t xml:space="preserve">La fonction de transfert de la péniche est : </w:t>
      </w:r>
      <w:r w:rsidRPr="00E9326E">
        <w:rPr>
          <w:position w:val="-28"/>
        </w:rPr>
        <w:object w:dxaOrig="2560" w:dyaOrig="660">
          <v:shape id="_x0000_i1032" type="#_x0000_t75" style="width:127.5pt;height:33pt" o:ole="">
            <v:imagedata r:id="rId29" o:title=""/>
          </v:shape>
          <o:OLEObject Type="Embed" ProgID="Equation.3" ShapeID="_x0000_i1032" DrawAspect="Content" ObjectID="_1608444115" r:id="rId39"/>
        </w:object>
      </w:r>
      <w:r>
        <w:t xml:space="preserve">     avec </w:t>
      </w:r>
      <w:r w:rsidRPr="00E9326E">
        <w:rPr>
          <w:i/>
        </w:rPr>
        <w:t>s</w:t>
      </w:r>
      <w:r>
        <w:t xml:space="preserve"> la variable de Laplacec</w:t>
      </w:r>
    </w:p>
    <w:p w:rsidR="00BE472A" w:rsidRDefault="00BE472A" w:rsidP="00BE472A">
      <w:r w:rsidRPr="00F128EE">
        <w:rPr>
          <w:u w:val="single"/>
        </w:rPr>
        <w:t>Justification</w:t>
      </w:r>
      <w:r>
        <w:t xml:space="preserve"> : si l’on incline la barre de </w:t>
      </w:r>
      <w:r>
        <w:sym w:font="Symbol" w:char="F061"/>
      </w:r>
      <w:r>
        <w:t xml:space="preserve">=0.1 rad (5.7°) à la vitesse V=5 km/h, la pénichette tourne à la vitesse </w:t>
      </w:r>
      <w:r w:rsidRPr="00F128EE">
        <w:rPr>
          <w:position w:val="-6"/>
        </w:rPr>
        <w:object w:dxaOrig="1359" w:dyaOrig="320">
          <v:shape id="_x0000_i1033" type="#_x0000_t75" style="width:68.2pt;height:15.75pt" o:ole="">
            <v:imagedata r:id="rId31" o:title=""/>
          </v:shape>
          <o:OLEObject Type="Embed" ProgID="Equation.3" ShapeID="_x0000_i1033" DrawAspect="Content" ObjectID="_1608444116" r:id="rId40"/>
        </w:object>
      </w:r>
      <w:r>
        <w:t xml:space="preserve"> (soit un tour en 1 minute), avec un temps de réponse de 3</w:t>
      </w:r>
      <w:r>
        <w:sym w:font="Symbol" w:char="F0B4"/>
      </w:r>
      <w:r>
        <w:t>0.5s.</w:t>
      </w:r>
    </w:p>
    <w:p w:rsidR="00BE472A" w:rsidRDefault="00BE472A" w:rsidP="00BE472A"/>
    <w:p w:rsidR="00BE472A" w:rsidRDefault="00BE472A" w:rsidP="00BE472A">
      <w:r w:rsidRPr="007F5246">
        <w:rPr>
          <w:noProof/>
          <w:lang w:eastAsia="fr-FR"/>
        </w:rPr>
        <mc:AlternateContent>
          <mc:Choice Requires="wpc">
            <w:drawing>
              <wp:inline distT="0" distB="0" distL="0" distR="0" wp14:anchorId="1C2ECD7B" wp14:editId="4A8DB695">
                <wp:extent cx="6840855" cy="2533650"/>
                <wp:effectExtent l="0" t="0" r="0" b="19050"/>
                <wp:docPr id="187" name="Zone de dessin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" y="36981"/>
                            <a:ext cx="6189345" cy="2882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728C" w:rsidRDefault="0067728C" w:rsidP="00BE472A">
                              <w:pPr>
                                <w:jc w:val="center"/>
                              </w:pPr>
                              <w:r>
                                <w:t>Berge du canal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75410" y="1774124"/>
                            <a:ext cx="542925" cy="25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Barre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796507"/>
                            <a:ext cx="868680" cy="50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Capteur à ultrasons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135505" y="326188"/>
                            <a:ext cx="953" cy="796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017645" y="326188"/>
                            <a:ext cx="953" cy="543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71010" y="507299"/>
                            <a:ext cx="868680" cy="507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Capteur à ultrasons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579364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981450" y="434286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09164" y="2397856"/>
                            <a:ext cx="14043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1" name="Group 20"/>
                        <wpg:cNvGrpSpPr>
                          <a:grpSpLocks/>
                        </wpg:cNvGrpSpPr>
                        <wpg:grpSpPr bwMode="auto">
                          <a:xfrm rot="21105190">
                            <a:off x="1534267" y="831524"/>
                            <a:ext cx="4049078" cy="1680250"/>
                            <a:chOff x="3169" y="4732"/>
                            <a:chExt cx="4251" cy="1772"/>
                          </a:xfrm>
                        </wpg:grpSpPr>
                        <wps:wsp>
                          <wps:cNvPr id="152" name="Freeform 21"/>
                          <wps:cNvSpPr>
                            <a:spLocks/>
                          </wps:cNvSpPr>
                          <wps:spPr bwMode="auto">
                            <a:xfrm>
                              <a:off x="6960" y="5610"/>
                              <a:ext cx="460" cy="126"/>
                            </a:xfrm>
                            <a:custGeom>
                              <a:avLst/>
                              <a:gdLst>
                                <a:gd name="T0" fmla="*/ 0 w 690"/>
                                <a:gd name="T1" fmla="*/ 0 h 188"/>
                                <a:gd name="T2" fmla="*/ 352 w 690"/>
                                <a:gd name="T3" fmla="*/ 31 h 188"/>
                                <a:gd name="T4" fmla="*/ 690 w 690"/>
                                <a:gd name="T5" fmla="*/ 188 h 1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90" h="188">
                                  <a:moveTo>
                                    <a:pt x="0" y="0"/>
                                  </a:moveTo>
                                  <a:cubicBezTo>
                                    <a:pt x="60" y="5"/>
                                    <a:pt x="237" y="0"/>
                                    <a:pt x="352" y="31"/>
                                  </a:cubicBezTo>
                                  <a:cubicBezTo>
                                    <a:pt x="467" y="62"/>
                                    <a:pt x="620" y="155"/>
                                    <a:pt x="690" y="18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5" y="4923"/>
                              <a:ext cx="1558" cy="13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3" y="4923"/>
                              <a:ext cx="2470" cy="13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33" y="4923"/>
                              <a:ext cx="1" cy="137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69" y="5458"/>
                              <a:ext cx="1140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9" y="5458"/>
                              <a:ext cx="1" cy="8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1" y="5877"/>
                              <a:ext cx="76" cy="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1" y="5419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1" y="6183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5" y="5572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3" y="4847"/>
                              <a:ext cx="456" cy="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7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1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7" y="4847"/>
                              <a:ext cx="456" cy="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1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5" y="4732"/>
                              <a:ext cx="114" cy="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7" y="5496"/>
                              <a:ext cx="570" cy="229"/>
                            </a:xfrm>
                            <a:prstGeom prst="rightArrow">
                              <a:avLst>
                                <a:gd name="adj1" fmla="val 50000"/>
                                <a:gd name="adj2" fmla="val 6222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Lin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71" y="4923"/>
                              <a:ext cx="98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1" y="5610"/>
                              <a:ext cx="117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05" y="5343"/>
                              <a:ext cx="874" cy="17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Freeform 41"/>
                          <wps:cNvSpPr>
                            <a:spLocks/>
                          </wps:cNvSpPr>
                          <wps:spPr bwMode="auto">
                            <a:xfrm>
                              <a:off x="6095" y="6287"/>
                              <a:ext cx="15" cy="217"/>
                            </a:xfrm>
                            <a:custGeom>
                              <a:avLst/>
                              <a:gdLst>
                                <a:gd name="T0" fmla="*/ 86 w 89"/>
                                <a:gd name="T1" fmla="*/ 360 h 360"/>
                                <a:gd name="T2" fmla="*/ 75 w 89"/>
                                <a:gd name="T3" fmla="*/ 195 h 360"/>
                                <a:gd name="T4" fmla="*/ 0 w 89"/>
                                <a:gd name="T5" fmla="*/ 0 h 360"/>
                                <a:gd name="connsiteX0" fmla="*/ 9663 w 9663"/>
                                <a:gd name="connsiteY0" fmla="*/ 10000 h 10000"/>
                                <a:gd name="connsiteX1" fmla="*/ 1986 w 9663"/>
                                <a:gd name="connsiteY1" fmla="*/ 5187 h 10000"/>
                                <a:gd name="connsiteX2" fmla="*/ 0 w 9663"/>
                                <a:gd name="connsiteY2" fmla="*/ 0 h 10000"/>
                                <a:gd name="connsiteX0" fmla="*/ 2579 w 2875"/>
                                <a:gd name="connsiteY0" fmla="*/ 8774 h 8774"/>
                                <a:gd name="connsiteX1" fmla="*/ 2055 w 2875"/>
                                <a:gd name="connsiteY1" fmla="*/ 5187 h 8774"/>
                                <a:gd name="connsiteX2" fmla="*/ 0 w 2875"/>
                                <a:gd name="connsiteY2" fmla="*/ 0 h 8774"/>
                                <a:gd name="connsiteX0" fmla="*/ 22 w 16150"/>
                                <a:gd name="connsiteY0" fmla="*/ 11290 h 11290"/>
                                <a:gd name="connsiteX1" fmla="*/ 15205 w 16150"/>
                                <a:gd name="connsiteY1" fmla="*/ 5912 h 11290"/>
                                <a:gd name="connsiteX2" fmla="*/ 8057 w 16150"/>
                                <a:gd name="connsiteY2" fmla="*/ 0 h 11290"/>
                                <a:gd name="connsiteX0" fmla="*/ 10850 w 10850"/>
                                <a:gd name="connsiteY0" fmla="*/ 11500 h 11500"/>
                                <a:gd name="connsiteX1" fmla="*/ 7148 w 10850"/>
                                <a:gd name="connsiteY1" fmla="*/ 5912 h 11500"/>
                                <a:gd name="connsiteX2" fmla="*/ 0 w 10850"/>
                                <a:gd name="connsiteY2" fmla="*/ 0 h 11500"/>
                                <a:gd name="connsiteX0" fmla="*/ 7059 w 9473"/>
                                <a:gd name="connsiteY0" fmla="*/ 10324 h 10324"/>
                                <a:gd name="connsiteX1" fmla="*/ 7148 w 9473"/>
                                <a:gd name="connsiteY1" fmla="*/ 5912 h 10324"/>
                                <a:gd name="connsiteX2" fmla="*/ 0 w 9473"/>
                                <a:gd name="connsiteY2" fmla="*/ 0 h 103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473" h="10324">
                                  <a:moveTo>
                                    <a:pt x="7059" y="10324"/>
                                  </a:moveTo>
                                  <a:cubicBezTo>
                                    <a:pt x="6249" y="9469"/>
                                    <a:pt x="12810" y="7811"/>
                                    <a:pt x="7148" y="5912"/>
                                  </a:cubicBezTo>
                                  <a:cubicBezTo>
                                    <a:pt x="1485" y="4012"/>
                                    <a:pt x="6473" y="1298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61" y="5458"/>
                              <a:ext cx="0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7" y="5458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9" y="5114"/>
                              <a:ext cx="197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25" y="5305"/>
                              <a:ext cx="646" cy="15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4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71" y="5267"/>
                              <a:ext cx="38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4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615" y="5419"/>
                              <a:ext cx="48" cy="1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79" name="Freeform 19"/>
                        <wps:cNvSpPr>
                          <a:spLocks/>
                        </wps:cNvSpPr>
                        <wps:spPr bwMode="auto">
                          <a:xfrm>
                            <a:off x="3048375" y="1507673"/>
                            <a:ext cx="52751" cy="216272"/>
                          </a:xfrm>
                          <a:custGeom>
                            <a:avLst/>
                            <a:gdLst>
                              <a:gd name="T0" fmla="*/ 30 w 30"/>
                              <a:gd name="T1" fmla="*/ 229 h 229"/>
                              <a:gd name="T2" fmla="*/ 8 w 30"/>
                              <a:gd name="T3" fmla="*/ 146 h 229"/>
                              <a:gd name="T4" fmla="*/ 0 w 30"/>
                              <a:gd name="T5" fmla="*/ 0 h 229"/>
                              <a:gd name="connsiteX0" fmla="*/ 10000 w 11296"/>
                              <a:gd name="connsiteY0" fmla="*/ 10000 h 10000"/>
                              <a:gd name="connsiteX1" fmla="*/ 10872 w 11296"/>
                              <a:gd name="connsiteY1" fmla="*/ 5837 h 10000"/>
                              <a:gd name="connsiteX2" fmla="*/ 0 w 11296"/>
                              <a:gd name="connsiteY2" fmla="*/ 0 h 10000"/>
                              <a:gd name="connsiteX0" fmla="*/ 10000 w 17213"/>
                              <a:gd name="connsiteY0" fmla="*/ 10000 h 10000"/>
                              <a:gd name="connsiteX1" fmla="*/ 17026 w 17213"/>
                              <a:gd name="connsiteY1" fmla="*/ 5837 h 10000"/>
                              <a:gd name="connsiteX2" fmla="*/ 0 w 17213"/>
                              <a:gd name="connsiteY2" fmla="*/ 0 h 10000"/>
                              <a:gd name="connsiteX0" fmla="*/ 18205 w 18205"/>
                              <a:gd name="connsiteY0" fmla="*/ 10000 h 10000"/>
                              <a:gd name="connsiteX1" fmla="*/ 17026 w 18205"/>
                              <a:gd name="connsiteY1" fmla="*/ 5837 h 10000"/>
                              <a:gd name="connsiteX2" fmla="*/ 0 w 18205"/>
                              <a:gd name="connsiteY2" fmla="*/ 0 h 10000"/>
                              <a:gd name="connsiteX0" fmla="*/ 51025 w 51025"/>
                              <a:gd name="connsiteY0" fmla="*/ 4508 h 4508"/>
                              <a:gd name="connsiteX1" fmla="*/ 49846 w 51025"/>
                              <a:gd name="connsiteY1" fmla="*/ 345 h 4508"/>
                              <a:gd name="connsiteX2" fmla="*/ 0 w 51025"/>
                              <a:gd name="connsiteY2" fmla="*/ 2319 h 4508"/>
                              <a:gd name="connsiteX0" fmla="*/ 8392 w 9805"/>
                              <a:gd name="connsiteY0" fmla="*/ 87 h 14847"/>
                              <a:gd name="connsiteX1" fmla="*/ 9769 w 9805"/>
                              <a:gd name="connsiteY1" fmla="*/ 9972 h 14847"/>
                              <a:gd name="connsiteX2" fmla="*/ 0 w 9805"/>
                              <a:gd name="connsiteY2" fmla="*/ 14351 h 14847"/>
                              <a:gd name="connsiteX0" fmla="*/ 25 w 1732"/>
                              <a:gd name="connsiteY0" fmla="*/ 59 h 13128"/>
                              <a:gd name="connsiteX1" fmla="*/ 1429 w 1732"/>
                              <a:gd name="connsiteY1" fmla="*/ 6717 h 13128"/>
                              <a:gd name="connsiteX2" fmla="*/ 1716 w 1732"/>
                              <a:gd name="connsiteY2" fmla="*/ 12886 h 13128"/>
                              <a:gd name="connsiteX0" fmla="*/ 118 w 12342"/>
                              <a:gd name="connsiteY0" fmla="*/ 36 h 11830"/>
                              <a:gd name="connsiteX1" fmla="*/ 10592 w 12342"/>
                              <a:gd name="connsiteY1" fmla="*/ 6947 h 11830"/>
                              <a:gd name="connsiteX2" fmla="*/ 12249 w 12342"/>
                              <a:gd name="connsiteY2" fmla="*/ 11646 h 11830"/>
                              <a:gd name="connsiteX0" fmla="*/ 118 w 21144"/>
                              <a:gd name="connsiteY0" fmla="*/ 36 h 15222"/>
                              <a:gd name="connsiteX1" fmla="*/ 10592 w 21144"/>
                              <a:gd name="connsiteY1" fmla="*/ 6947 h 15222"/>
                              <a:gd name="connsiteX2" fmla="*/ 21112 w 21144"/>
                              <a:gd name="connsiteY2" fmla="*/ 15089 h 15222"/>
                              <a:gd name="connsiteX0" fmla="*/ 68 w 31956"/>
                              <a:gd name="connsiteY0" fmla="*/ 35 h 15573"/>
                              <a:gd name="connsiteX1" fmla="*/ 21404 w 31956"/>
                              <a:gd name="connsiteY1" fmla="*/ 7298 h 15573"/>
                              <a:gd name="connsiteX2" fmla="*/ 31924 w 31956"/>
                              <a:gd name="connsiteY2" fmla="*/ 15440 h 15573"/>
                              <a:gd name="connsiteX0" fmla="*/ 68 w 31956"/>
                              <a:gd name="connsiteY0" fmla="*/ 35 h 16966"/>
                              <a:gd name="connsiteX1" fmla="*/ 21404 w 31956"/>
                              <a:gd name="connsiteY1" fmla="*/ 7298 h 16966"/>
                              <a:gd name="connsiteX2" fmla="*/ 31924 w 31956"/>
                              <a:gd name="connsiteY2" fmla="*/ 16847 h 169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956" h="16966">
                                <a:moveTo>
                                  <a:pt x="68" y="35"/>
                                </a:moveTo>
                                <a:cubicBezTo>
                                  <a:pt x="-1467" y="-661"/>
                                  <a:pt x="23326" y="9185"/>
                                  <a:pt x="21404" y="7298"/>
                                </a:cubicBezTo>
                                <a:cubicBezTo>
                                  <a:pt x="19481" y="5408"/>
                                  <a:pt x="32697" y="18337"/>
                                  <a:pt x="31924" y="1684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63115" y="1447935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931795" y="1013650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678430" y="1882221"/>
                            <a:ext cx="941070" cy="43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Pilote</w:t>
                              </w:r>
                            </w:p>
                            <w:p w:rsidR="0067728C" w:rsidRDefault="0067728C" w:rsidP="00BE472A">
                              <w:r>
                                <w:t>automatique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836670" y="1230793"/>
                            <a:ext cx="832485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Vitesse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1556981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Default="0067728C" w:rsidP="00BE472A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069260" y="1425990"/>
                            <a:ext cx="361950" cy="25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Pr="00F86ADB" w:rsidRDefault="0067728C" w:rsidP="00BE472A">
                              <w:r>
                                <w:sym w:font="Symbol" w:char="F06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03" y="2150686"/>
                            <a:ext cx="361950" cy="25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728C" w:rsidRPr="00F86ADB" w:rsidRDefault="0067728C" w:rsidP="00BE472A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2ECD7B" id="Zone de dessin 187" o:spid="_x0000_s1095" editas="canvas" style="width:538.65pt;height:199.5pt;mso-position-horizontal-relative:char;mso-position-vertical-relative:line" coordsize="68408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">
                <v:shape id="_x0000_s1096" type="#_x0000_t75" style="position:absolute;width:68408;height:25336;visibility:visible;mso-wrap-style:square">
                  <v:fill o:detectmouseclick="t"/>
                  <v:path o:connecttype="none"/>
                </v:shape>
                <v:shape id="Text Box 10" o:spid="_x0000_s1097" type="#_x0000_t202" style="position:absolute;left:2533;top:369;width:61894;height:2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noBcYA&#10;AADbAAAADwAAAGRycy9kb3ducmV2LnhtbESPT2vCQBTE7wW/w/IEb3WTWEObuoqUFqWX4h/o9ZF9&#10;ZoPZtzG7atpP7xaEHoeZ+Q0zW/S2ERfqfO1YQTpOQBCXTtdcKdjvPh6fQfiArLFxTAp+yMNiPniY&#10;YaHdlTd02YZKRAj7AhWYENpCSl8asujHriWO3sF1FkOUXSV1h9cIt43MkiSXFmuOCwZbejNUHrdn&#10;qyD7rdL3lZmspi/p93LyedrnX9lRqdGwX76CCNSH//C9vdYKnnL4+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noBcYAAADbAAAADwAAAAAAAAAAAAAAAACYAgAAZHJz&#10;L2Rvd25yZXYueG1sUEsFBgAAAAAEAAQA9QAAAIsDAAAAAA==&#10;" fillcolor="#969696">
                  <v:textbox>
                    <w:txbxContent>
                      <w:p w:rsidR="0067728C" w:rsidRDefault="0067728C" w:rsidP="00BE472A">
                        <w:pPr>
                          <w:jc w:val="center"/>
                        </w:pPr>
                        <w:r>
                          <w:t>Berge du canal</w:t>
                        </w:r>
                      </w:p>
                    </w:txbxContent>
                  </v:textbox>
                </v:shape>
                <v:shape id="Text Box 11" o:spid="_x0000_s1098" type="#_x0000_t202" style="position:absolute;left:13754;top:17741;width:5429;height:2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67728C" w:rsidRDefault="0067728C" w:rsidP="00BE472A">
                        <w:r>
                          <w:t>Barre</w:t>
                        </w:r>
                      </w:p>
                    </w:txbxContent>
                  </v:textbox>
                </v:shape>
                <v:shape id="Text Box 12" o:spid="_x0000_s1099" type="#_x0000_t202" style="position:absolute;left:10858;top:7965;width:8687;height:5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67728C" w:rsidRDefault="0067728C" w:rsidP="00BE472A">
                        <w:r>
                          <w:t>Capteur à ultrasons 2</w:t>
                        </w:r>
                      </w:p>
                    </w:txbxContent>
                  </v:textbox>
                </v:shape>
                <v:line id="Line 13" o:spid="_x0000_s1100" style="position:absolute;visibility:visible;mso-wrap-style:square" from="21355,3261" to="21364,1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KMcUAAADcAAAADwAAAGRycy9kb3ducmV2LnhtbESPQWvCQBCF7wX/wzKCt7pRoZToKkVQ&#10;cpFSW3oes9MkbXY2Ztds2l/fORR6m+G9ee+bzW50rRqoD41nA4t5Boq49LbhysDb6+H+EVSIyBZb&#10;z2TgmwLstpO7DebWJ36h4RwrJSEccjRQx9jlWoeyJodh7jti0T587zDK2lfa9pgk3LV6mWUP2mHD&#10;0lBjR/uayq/zzRnI0s9Rf+qiGZ6L0zV1l/S+vCZjZtPxaQ0q0hj/zX/XhRX8ldDKMzKB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KMcUAAADcAAAADwAAAAAAAAAA&#10;AAAAAAChAgAAZHJzL2Rvd25yZXYueG1sUEsFBgAAAAAEAAQA+QAAAJMDAAAAAA==&#10;">
                  <v:stroke startarrow="block" endarrow="block"/>
                </v:line>
                <v:line id="Line 14" o:spid="_x0000_s1101" style="position:absolute;visibility:visible;mso-wrap-style:square" from="40176,3261" to="40185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IpcIAAADcAAAADwAAAGRycy9kb3ducmV2LnhtbERPTWvCQBC9C/0PyxS86aYiIqmbUApK&#10;LqVUS8/T7JjEZmdjdptN++tdQfA2j/c5m3w0rRiod41lBU/zBARxaXXDlYLPw3a2BuE8ssbWMin4&#10;Iwd59jDZYKpt4A8a9r4SMYRdigpq77tUSlfWZNDNbUccuaPtDfoI+0rqHkMMN61cJMlKGmw4NtTY&#10;0WtN5c/+1yhIwv9OnmTRDO/F2zl03+FrcQ5KTR/Hl2cQnkZ/F9/chY7zlyu4PhMvk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tIpcIAAADcAAAADwAAAAAAAAAAAAAA&#10;AAChAgAAZHJzL2Rvd25yZXYueG1sUEsFBgAAAAAEAAQA+QAAAJADAAAAAA==&#10;">
                  <v:stroke startarrow="block" endarrow="block"/>
                </v:line>
                <v:shape id="Text Box 15" o:spid="_x0000_s1102" type="#_x0000_t202" style="position:absolute;left:42710;top:5072;width:8686;height:5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p w:rsidR="0067728C" w:rsidRDefault="0067728C" w:rsidP="00BE472A">
                        <w:r>
                          <w:t>Capteur à ultrasons 1</w:t>
                        </w:r>
                      </w:p>
                    </w:txbxContent>
                  </v:textbox>
                </v:shape>
                <v:shape id="Text Box 16" o:spid="_x0000_s1103" type="#_x0000_t202" style="position:absolute;left:20993;top:5793;width:3619;height: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67728C" w:rsidRDefault="0067728C" w:rsidP="00BE472A">
                        <w:r>
                          <w:t>d2</w:t>
                        </w:r>
                      </w:p>
                    </w:txbxContent>
                  </v:textbox>
                </v:shape>
                <v:shape id="Text Box 17" o:spid="_x0000_s1104" type="#_x0000_t202" style="position:absolute;left:39814;top:4342;width:3620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67728C" w:rsidRDefault="0067728C" w:rsidP="00BE472A">
                        <w:r>
                          <w:t>d1</w:t>
                        </w:r>
                      </w:p>
                    </w:txbxContent>
                  </v:textbox>
                </v:shape>
                <v:line id="Line 18" o:spid="_x0000_s1105" style="position:absolute;flip:x;visibility:visible;mso-wrap-style:square" from="31091,23978" to="45134,23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<v:group id="Group 20" o:spid="_x0000_s1106" style="position:absolute;left:15342;top:8315;width:40491;height:16802;rotation:-540464fd" coordorigin="3169,4732" coordsize="4251,1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Az/mfCAAAA3AAAAA8A&#10;AAAAAAAAAAAAAAAAqgIAAGRycy9kb3ducmV2LnhtbFBLBQYAAAAABAAEAPoAAACZAwAAAAA=&#10;">
                  <v:shape id="Freeform 21" o:spid="_x0000_s1107" style="position:absolute;left:6960;top:5610;width:460;height:126;visibility:visible;mso-wrap-style:square;v-text-anchor:top" coordsize="690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9SHMIA&#10;AADcAAAADwAAAGRycy9kb3ducmV2LnhtbERP32vCMBB+H/g/hBN8m6miIp1RdENQh4huDHw7mrMt&#10;NpeSxFr/+2Uw8O0+vp83W7SmEg05X1pWMOgnIIgzq0vOFXx/rV+nIHxA1lhZJgUP8rCYd15mmGp7&#10;5yM1p5CLGMI+RQVFCHUqpc8KMuj7tiaO3MU6gyFCl0vt8B7DTSWHSTKRBkuODQXW9F5Qdj3djIK9&#10;G21bd86nHz8T3q0On6Rdc1Oq122XbyACteEp/ndvdJw/HsLfM/E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1IcwgAAANwAAAAPAAAAAAAAAAAAAAAAAJgCAABkcnMvZG93&#10;bnJldi54bWxQSwUGAAAAAAQABAD1AAAAhwMAAAAA&#10;" path="m,c60,5,237,,352,31,467,62,620,155,690,188e" filled="f">
                    <v:stroke endarrow="block"/>
                    <v:path arrowok="t" o:connecttype="custom" o:connectlocs="0,0;235,21;460,126" o:connectangles="0,0,0"/>
                  </v:shape>
                  <v:oval id="Oval 22" o:spid="_x0000_s1108" style="position:absolute;left:5335;top:4923;width:1558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<v:rect id="Rectangle 23" o:spid="_x0000_s1109" style="position:absolute;left:3663;top:4923;width:2470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WjM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tMS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WjMMAAADcAAAADwAAAAAAAAAAAAAAAACYAgAAZHJzL2Rv&#10;d25yZXYueG1sUEsFBgAAAAAEAAQA9QAAAIgDAAAAAA==&#10;"/>
                  <v:line id="Line 24" o:spid="_x0000_s1110" style="position:absolute;visibility:visible;mso-wrap-style:square" from="6133,4923" to="6134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hM8QAAADcAAAADwAAAGRycy9kb3ducmV2LnhtbERPTWvCQBC9F/wPyxS86aYSpU1dRSOC&#10;tLSlaj0P2TEJZmdjdo3pv+8KQm/zeJ8znXemEi01rrSs4GkYgSDOrC45V7DfrQfPIJxH1lhZJgW/&#10;5GA+6z1MMdH2yt/Ubn0uQgi7BBUU3teJlC4ryKAb2po4cEfbGPQBNrnUDV5DuKnkKIom0mDJoaHA&#10;mtKCstP2YhS8H86l+Ynj1Yf+eju3Jk6XL5+pUv3HbvEKwlPn/8V390aH+eMx3J4JF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DuEzxAAAANwAAAAPAAAAAAAAAAAA&#10;AAAAAKECAABkcnMvZG93bnJldi54bWxQSwUGAAAAAAQABAD5AAAAkgMAAAAA&#10;" strokecolor="white" strokeweight="2.25pt"/>
                  <v:line id="Line 25" o:spid="_x0000_s1111" style="position:absolute;flip:x;visibility:visible;mso-wrap-style:square" from="3169,5458" to="4309,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4wjMEAAADcAAAADwAAAGRycy9kb3ducmV2LnhtbERPS2sCMRC+F/ofwgheimZbUcpqlLbg&#10;g95qxfOwGTeLO5Ntkur675tCobf5+J6zWPXcqguF2Hgx8DguQJFU3jZSGzh8rkfPoGJCsdh6IQM3&#10;irBa3t8tsLT+Kh902ada5RCJJRpwKXWl1rFyxBjHviPJ3MkHxpRhqLUNeM3h3OqnophpxkZyg8OO&#10;3hxV5/03G5i6infrw/bha4LvITHz62Z7NGY46F/moBL16V/8597ZPH86g99n8gV6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DjCMwQAAANwAAAAPAAAAAAAAAAAAAAAA&#10;AKECAABkcnMvZG93bnJldi54bWxQSwUGAAAAAAQABAD5AAAAjwMAAAAA&#10;" strokeweight="3pt"/>
                  <v:line id="Line 26" o:spid="_x0000_s1112" style="position:absolute;visibility:visible;mso-wrap-style:square" from="4309,5458" to="4310,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<v:rect id="Rectangle 27" o:spid="_x0000_s1113" style="position:absolute;left:4271;top:5877;width:7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  <v:oval id="Oval 28" o:spid="_x0000_s1114" style="position:absolute;left:4271;top:5419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/>
                  <v:oval id="Oval 29" o:spid="_x0000_s1115" style="position:absolute;left:4271;top:6183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MTs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+jE7EAAAA3AAAAA8AAAAAAAAAAAAAAAAAmAIAAGRycy9k&#10;b3ducmV2LnhtbFBLBQYAAAAABAAEAPUAAACJAwAAAAA=&#10;"/>
                  <v:oval id="Oval 30" o:spid="_x0000_s1116" style="position:absolute;left:3625;top:5572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Ip1c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xfZH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inVwgAAANwAAAAPAAAAAAAAAAAAAAAAAJgCAABkcnMvZG93&#10;bnJldi54bWxQSwUGAAAAAAQABAD1AAAAhwMAAAAA&#10;"/>
                  <v:rect id="Rectangle 31" o:spid="_x0000_s1117" style="position:absolute;left:3663;top:4847;width:45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/>
                  <v:rect id="Rectangle 32" o:spid="_x0000_s1118" style="position:absolute;left:3967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/>
                  <v:rect id="Rectangle 33" o:spid="_x0000_s1119" style="position:absolute;left:3701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/>
                  <v:rect id="Rectangle 34" o:spid="_x0000_s1120" style="position:absolute;left:5677;top:4847;width:45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/>
                  <v:rect id="Rectangle 35" o:spid="_x0000_s1121" style="position:absolute;left:5981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/>
                  <v:rect id="Rectangle 36" o:spid="_x0000_s1122" style="position:absolute;left:5715;top:4732;width:114;height: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  <v:shape id="AutoShape 37" o:spid="_x0000_s1123" type="#_x0000_t13" style="position:absolute;left:5867;top:5496;width:570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dFMQA&#10;AADcAAAADwAAAGRycy9kb3ducmV2LnhtbESPzW7CQAyE75X6Disj9VYceohQYEGoVSVu5acHjiZr&#10;koisN81uSdqnrw9Ivdma8czn5Xr0rblxH5sgFmbTDAxLGVwjlYXP4/vzHExMJI7aIGzhhyOsV48P&#10;SypcGGTPt0OqjIZILMhCnVJXIMayZk9xGjoW1S6h95R07St0PQ0a7lt8ybIcPTWiDTV1/FpzeT18&#10;ewvn9i0/7bqvLTocdvyb4XHcf1j7NBk3CzCJx/Rvvl9vneLnSqvP6AS4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73RTEAAAA3AAAAA8AAAAAAAAAAAAAAAAAmAIAAGRycy9k&#10;b3ducmV2LnhtbFBLBQYAAAAABAAEAPUAAACJAwAAAAA=&#10;"/>
                  <v:line id="Line 38" o:spid="_x0000_s1124" style="position:absolute;flip:x;visibility:visible;mso-wrap-style:square" from="4271,4923" to="5259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NnM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/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M2cxAAAANwAAAAPAAAAAAAAAAAA&#10;AAAAAKECAABkcnMvZG93bnJldi54bWxQSwUGAAAAAAQABAD5AAAAkgMAAAAA&#10;"/>
                  <v:line id="Line 39" o:spid="_x0000_s1125" style="position:absolute;visibility:visible;mso-wrap-style:square" from="3701,5610" to="4879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line id="Line 40" o:spid="_x0000_s1126" style="position:absolute;flip:x;visibility:visible;mso-wrap-style:square" from="4005,5343" to="4879,5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dXR8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X8f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l1dHxAAAANwAAAAPAAAAAAAAAAAA&#10;AAAAAKECAABkcnMvZG93bnJldi54bWxQSwUGAAAAAAQABAD5AAAAkgMAAAAA&#10;"/>
                  <v:shape id="Freeform 41" o:spid="_x0000_s1127" style="position:absolute;left:6095;top:6287;width:15;height:217;visibility:visible;mso-wrap-style:square;v-text-anchor:top" coordsize="9473,10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aQE8AA&#10;AADcAAAADwAAAGRycy9kb3ducmV2LnhtbERPS4vCMBC+L/gfwgje1lRdVqlGEUWQvfnE49CMTbWZ&#10;lCba7r/fCAve5uN7zmzR2lI8qfaFYwWDfgKCOHO64FzB8bD5nIDwAVlj6ZgU/JKHxbzzMcNUu4Z3&#10;9NyHXMQQ9ikqMCFUqZQ+M2TR911FHLmrqy2GCOtc6hqbGG5LOUySb2mx4NhgsKKVoey+f1gFa8wo&#10;OX3dLoPzyDT2Z3u4mMdNqV63XU5BBGrDW/zv3uo4fzyE1zPxA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3aQE8AAAADcAAAADwAAAAAAAAAAAAAAAACYAgAAZHJzL2Rvd25y&#10;ZXYueG1sUEsFBgAAAAAEAAQA9QAAAIUDAAAAAA==&#10;" path="m7059,10324v-810,-855,5751,-2513,89,-4412c1485,4012,6473,1298,,e" filled="f">
                    <v:stroke endarrow="block"/>
                    <v:path arrowok="t" o:connecttype="custom" o:connectlocs="11,217;11,124;0,0" o:connectangles="0,0,0"/>
                  </v:shape>
                  <v:line id="Line 42" o:spid="_x0000_s1128" style="position:absolute;flip:y;visibility:visible;mso-wrap-style:square" from="4461,5458" to="4461,5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608UAAADcAAAADwAAAGRycy9kb3ducmV2LnhtbESPT2vCQBDF7wW/wzJCL6FuaqDW6CrW&#10;PyCUHrQ9eByyYxLMzobsVNNv3xUKvc3w3u/Nm/myd426UhdqzwaeRyko4sLbmksDX5+7p1dQQZAt&#10;Np7JwA8FWC4GD3PMrb/xga5HKVUM4ZCjgUqkzbUORUUOw8i3xFE7+86hxLUrte3wFsNdo8dp+qId&#10;1hwvVNjSuqLicvx2scbugzdZlrw5nSRT2p7kPdVizOOwX81ACfXyb/6j9zZyk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p608UAAADcAAAADwAAAAAAAAAA&#10;AAAAAAChAgAAZHJzL2Rvd25yZXYueG1sUEsFBgAAAAAEAAQA+QAAAJMDAAAAAA==&#10;">
                    <v:stroke endarrow="block"/>
                  </v:line>
                  <v:line id="Line 43" o:spid="_x0000_s1129" style="position:absolute;visibility:visible;mso-wrap-style:square" from="4347,5458" to="4575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line id="Line 44" o:spid="_x0000_s1130" style="position:absolute;visibility:visible;mso-wrap-style:square" from="3929,5114" to="5905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cb8MAAADcAAAADwAAAGRycy9kb3ducmV2LnhtbERPS2vCQBC+F/oflil4azYV2kp0lVJQ&#10;chHxgecxOyax2dmY3WZjf71bKPQ2H99zZovBNKKnztWWFbwkKQjiwuqaSwWH/fJ5AsJ5ZI2NZVJw&#10;IweL+ePDDDNtA2+p3/lSxBB2GSqovG8zKV1RkUGX2JY4cmfbGfQRdqXUHYYYbho5TtM3abDm2FBh&#10;S58VFV+7b6MgDT8reZF53W/y9TW0p3AcX4NSo6fhYwrC0+D/xX/uXMf576/w+0y8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1HG/DAAAA3AAAAA8AAAAAAAAAAAAA&#10;AAAAoQIAAGRycy9kb3ducmV2LnhtbFBLBQYAAAAABAAEAPkAAACRAwAAAAA=&#10;">
                    <v:stroke startarrow="block" endarrow="block"/>
                  </v:line>
                  <v:line id="Line 45" o:spid="_x0000_s1131" style="position:absolute;flip:y;visibility:visible;mso-wrap-style:square" from="3625,5305" to="4271,5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7WzcIAAADcAAAADwAAAGRycy9kb3ducmV2LnhtbERPS2vCQBC+F/wPywheim60oCG6ilYD&#10;hV6Mj/uQHZNgdnbJbjX9991Cobf5+J6z2vSmFQ/qfGNZwXSSgCAurW64UnA55+MUhA/IGlvLpOCb&#10;PGzWg5cVZto+uaDHKVQihrDPUEEdgsuk9GVNBv3EOuLI3WxnMETYVVJ3+IzhppWzJJlLgw3Hhhod&#10;vddU3k9fRsHr22HvXJrmebG3zdFdD8Xu86LUaNhvlyAC9eFf/Of+0HH+Yg6/z8QL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7WzcIAAADcAAAADwAAAAAAAAAAAAAA&#10;AAChAgAAZHJzL2Rvd25yZXYueG1sUEsFBgAAAAAEAAQA+QAAAJADAAAAAA==&#10;">
                    <v:stroke startarrow="block" endarrow="block"/>
                  </v:line>
                  <v:line id="Line 46" o:spid="_x0000_s1132" style="position:absolute;flip:x y;visibility:visible;mso-wrap-style:square" from="4271,5267" to="4309,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JSLsEAAADcAAAADwAAAGRycy9kb3ducmV2LnhtbERPS4vCMBC+C/6HMIIX0VRdVqlGEWHF&#10;k8v6wOvQjG2xmZQma6u/3giCt/n4njNfNqYQN6pcblnBcBCBIE6szjlVcDz89KcgnEfWWFgmBXdy&#10;sFy0W3OMta35j257n4oQwi5GBZn3ZSylSzIy6Aa2JA7cxVYGfYBVKnWFdQg3hRxF0bc0mHNoyLCk&#10;dUbJdf9vFCDvHuNpPaQvuaGzG+1+e6vTRalup1nNQHhq/Ef8dm91mD+ZwOuZcIF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QlIuwQAAANwAAAAPAAAAAAAAAAAAAAAA&#10;AKECAABkcnMvZG93bnJldi54bWxQSwUGAAAAAAQABAD5AAAAjwMAAAAA&#10;"/>
                  <v:line id="Line 47" o:spid="_x0000_s1133" style="position:absolute;flip:x y;visibility:visible;mso-wrap-style:square" from="3615,5419" to="3663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3GXMUAAADcAAAADwAAAGRycy9kb3ducmV2LnhtbESPT2vCQBDF70K/wzIFL1I3WmlD6ipS&#10;UHpSalt6HbKTPzQ7G7JbE/30zkHwNsN7895vluvBNepEXag9G5hNE1DEubc1lwa+v7ZPKagQkS02&#10;nsnAmQKsVw+jJWbW9/xJp2MslYRwyNBAFWObaR3yihyGqW+JRSt85zDK2pXadthLuGv0PEletMOa&#10;paHClt4ryv+O/84A8v7ynPYzWugd/Yb5/jDZ/BTGjB+HzRuoSEO8m2/XH1bwX4VWnpEJ9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93GXMUAAADcAAAADwAAAAAAAAAA&#10;AAAAAAChAgAAZHJzL2Rvd25yZXYueG1sUEsFBgAAAAAEAAQA+QAAAJMDAAAAAA==&#10;"/>
                </v:group>
                <v:shape id="Freeform 19" o:spid="_x0000_s1134" style="position:absolute;left:30483;top:15076;width:528;height:2163;visibility:visible;mso-wrap-style:square;v-text-anchor:top" coordsize="31956,16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l1W8EA&#10;AADcAAAADwAAAGRycy9kb3ducmV2LnhtbERPS0sDMRC+C/0PYQrebFIPPtamRUoFwVPXXryNm+lm&#10;62ayJON2+++NIHibj+85q80UejVSyl1kC8uFAUXcRNdxa+Hw/nLzACoLssM+Mlm4UIbNena1wsrF&#10;M+9prKVVJYRzhRa8yFBpnRtPAfMiDsSFO8YUUApMrXYJzyU89PrWmDsdsOPS4HGgrafmq/4OFkZf&#10;v+0u8SCfEtPH2E3G7E87a6/n0/MTKKFJ/sV/7ldX5t8/wu8z5QK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pdVvBAAAA3AAAAA8AAAAAAAAAAAAAAAAAmAIAAGRycy9kb3du&#10;cmV2LnhtbFBLBQYAAAAABAAEAPUAAACGAwAAAAA=&#10;" path="m68,35c-1467,-661,23326,9185,21404,7298,19481,5408,32697,18337,31924,16847e" filled="f">
                  <v:stroke endarrow="block"/>
                  <v:path arrowok="t" o:connecttype="custom" o:connectlocs="112,446;35332,93030;52698,214755" o:connectangles="0,0,0"/>
                </v:shape>
                <v:shape id="Text Box 48" o:spid="_x0000_s1135" type="#_x0000_t202" style="position:absolute;left:20631;top:14479;width:3619;height: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67728C" w:rsidRDefault="0067728C" w:rsidP="00BE472A">
                        <w:r>
                          <w:t>e</w:t>
                        </w:r>
                      </w:p>
                    </w:txbxContent>
                  </v:textbox>
                </v:shape>
                <v:shape id="Text Box 49" o:spid="_x0000_s1136" type="#_x0000_t202" style="position:absolute;left:29317;top:10136;width:3620;height:2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67728C" w:rsidRDefault="0067728C" w:rsidP="00BE472A">
                        <w:r>
                          <w:t>b</w:t>
                        </w:r>
                      </w:p>
                    </w:txbxContent>
                  </v:textbox>
                </v:shape>
                <v:shape id="Text Box 50" o:spid="_x0000_s1137" type="#_x0000_t202" style="position:absolute;left:26784;top:18822;width:9411;height:4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:rsidR="0067728C" w:rsidRDefault="0067728C" w:rsidP="00BE472A">
                        <w:r>
                          <w:t>Pilote</w:t>
                        </w:r>
                      </w:p>
                      <w:p w:rsidR="0067728C" w:rsidRDefault="0067728C" w:rsidP="00BE472A">
                        <w:r>
                          <w:t>automatique</w:t>
                        </w:r>
                      </w:p>
                    </w:txbxContent>
                  </v:textbox>
                </v:shape>
                <v:shape id="Text Box 51" o:spid="_x0000_s1138" type="#_x0000_t202" style="position:absolute;left:38366;top:12307;width:8325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67728C" w:rsidRDefault="0067728C" w:rsidP="00BE472A">
                        <w:r>
                          <w:t>Vitesse V</w:t>
                        </w:r>
                      </w:p>
                    </w:txbxContent>
                  </v:textbox>
                </v:shape>
                <v:shape id="Text Box 52" o:spid="_x0000_s1139" type="#_x0000_t202" style="position:absolute;left:27146;top:15569;width:3619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:rsidR="0067728C" w:rsidRDefault="0067728C" w:rsidP="00BE472A">
                        <w:r>
                          <w:t>X</w:t>
                        </w:r>
                      </w:p>
                    </w:txbxContent>
                  </v:textbox>
                </v:shape>
                <v:shape id="Text Box 53" o:spid="_x0000_s1140" type="#_x0000_t202" style="position:absolute;left:30692;top:14259;width:3620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67728C" w:rsidRPr="00F86ADB" w:rsidRDefault="0067728C" w:rsidP="00BE472A">
                        <w:r>
                          <w:sym w:font="Symbol" w:char="F061"/>
                        </w:r>
                      </w:p>
                    </w:txbxContent>
                  </v:textbox>
                </v:shape>
                <v:shape id="Text Box 54" o:spid="_x0000_s1141" type="#_x0000_t202" style="position:absolute;left:44087;top:21506;width:3619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67728C" w:rsidRPr="00F86ADB" w:rsidRDefault="0067728C" w:rsidP="00BE472A">
                        <w:r>
                          <w:sym w:font="Symbol" w:char="F071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7F24" w:rsidRDefault="009F0C61" w:rsidP="009F0C61">
      <w:pPr>
        <w:pStyle w:val="Titre1"/>
      </w:pPr>
      <w:r>
        <w:t>Travail de l’expérimentateur</w:t>
      </w:r>
    </w:p>
    <w:p w:rsidR="009F0C61" w:rsidRDefault="009F0C61" w:rsidP="00E351A8">
      <w:r>
        <w:t>Le timonier donne comme consigne la distance par rapport à la berge :  dref=0.2 mètres</w:t>
      </w:r>
    </w:p>
    <w:p w:rsidR="00467F24" w:rsidRDefault="009F0C61" w:rsidP="00E351A8">
      <w:r>
        <w:t>Dans la partie 1 du programme, on trouve les différentes variables :</w:t>
      </w:r>
    </w:p>
    <w:p w:rsidR="009F0C61" w:rsidRDefault="009F0C61" w:rsidP="009F0C61">
      <w:r>
        <w:t>// Variables asservissement en position du pilote automatique</w:t>
      </w:r>
    </w:p>
    <w:p w:rsidR="009F0C61" w:rsidRDefault="009F0C61" w:rsidP="009F0C61">
      <w:r>
        <w:t>float dref=0.2;   //Consigne de position (mètres)</w:t>
      </w:r>
    </w:p>
    <w:p w:rsidR="009F0C61" w:rsidRDefault="009F0C61" w:rsidP="009F0C61">
      <w:r>
        <w:t>float Kpos=1;     //Gain correcteur de position</w:t>
      </w:r>
    </w:p>
    <w:p w:rsidR="009F0C61" w:rsidRDefault="009F0C61" w:rsidP="00E351A8"/>
    <w:p w:rsidR="00C0001B" w:rsidRDefault="00C0001B" w:rsidP="00E351A8">
      <w:r>
        <w:t xml:space="preserve">Dans la partie 3 du programme, rubrique </w:t>
      </w:r>
      <w:r w:rsidRPr="00C0001B">
        <w:t>// Asservissemen</w:t>
      </w:r>
      <w:r>
        <w:t>t en cap du pilote automatique</w:t>
      </w:r>
    </w:p>
    <w:p w:rsidR="00C0001B" w:rsidRDefault="00C0001B" w:rsidP="00E351A8">
      <w:r>
        <w:t xml:space="preserve">Effacer la ligne </w:t>
      </w:r>
      <w:r w:rsidRPr="00C0001B">
        <w:rPr>
          <w:rFonts w:ascii="Courier New" w:hAnsi="Courier New" w:cs="Courier New"/>
        </w:rPr>
        <w:t>Cap=0</w:t>
      </w:r>
      <w:r>
        <w:t> ;  car la cap va être calculé automatiquement</w:t>
      </w:r>
    </w:p>
    <w:p w:rsidR="00C0001B" w:rsidRDefault="00C0001B" w:rsidP="00E351A8"/>
    <w:p w:rsidR="00D45239" w:rsidRDefault="00D45239" w:rsidP="00E351A8">
      <w:pPr>
        <w:rPr>
          <w:b/>
          <w:i/>
          <w:iCs/>
          <w:u w:val="single"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</w:p>
    <w:p w:rsidR="00C0001B" w:rsidRDefault="00C0001B" w:rsidP="00D45239">
      <w:r>
        <w:t xml:space="preserve">Tapez dans la partie 3 du programme, rubrique </w:t>
      </w:r>
      <w:r w:rsidRPr="00C0001B">
        <w:t xml:space="preserve">// Asservissement en </w:t>
      </w:r>
      <w:r>
        <w:t>position du pilote auto</w:t>
      </w:r>
      <w:r w:rsidR="00D45239">
        <w:t>mat</w:t>
      </w:r>
      <w:r>
        <w:t xml:space="preserve"> </w:t>
      </w:r>
    </w:p>
    <w:p w:rsidR="00C0001B" w:rsidRPr="00C0001B" w:rsidRDefault="00C0001B" w:rsidP="00E351A8">
      <w:pPr>
        <w:rPr>
          <w:rFonts w:ascii="Courier New" w:hAnsi="Courier New" w:cs="Courier New"/>
        </w:rPr>
      </w:pPr>
      <w:r w:rsidRPr="00C0001B">
        <w:rPr>
          <w:rFonts w:ascii="Courier New" w:hAnsi="Courier New" w:cs="Courier New"/>
        </w:rPr>
        <w:t>Cap=-Kpos*( ?</w:t>
      </w:r>
      <w:r>
        <w:rPr>
          <w:rFonts w:ascii="Courier New" w:hAnsi="Courier New" w:cs="Courier New"/>
        </w:rPr>
        <w:t>?????</w:t>
      </w:r>
      <w:r w:rsidRPr="00C0001B">
        <w:rPr>
          <w:rFonts w:ascii="Courier New" w:hAnsi="Courier New" w:cs="Courier New"/>
        </w:rPr>
        <w:t>???);</w:t>
      </w:r>
      <w:r>
        <w:t>//  Le signe – peut être nécessaire si la barre se déplace dans le mauvais sens</w:t>
      </w:r>
    </w:p>
    <w:p w:rsidR="00C0001B" w:rsidRDefault="00C0001B" w:rsidP="00E351A8"/>
    <w:p w:rsidR="00C0001B" w:rsidRDefault="00C0001B" w:rsidP="00E351A8">
      <w:r>
        <w:t>Testez le fonctionnement en déplaçant l’écran réflecteur.</w:t>
      </w:r>
      <w:r w:rsidR="00D45239">
        <w:t xml:space="preserve"> Vérifiez que le bateau se stabilise à dref=0.2 mètres de cet écran.</w:t>
      </w:r>
    </w:p>
    <w:p w:rsidR="00C0001B" w:rsidRDefault="00C0001B" w:rsidP="00E351A8"/>
    <w:p w:rsidR="00196A81" w:rsidRDefault="00196A81" w:rsidP="00196A81">
      <w:pPr>
        <w:pStyle w:val="Titre1"/>
      </w:pPr>
      <w:r>
        <w:lastRenderedPageBreak/>
        <w:t>Travail du modélisateur</w:t>
      </w:r>
    </w:p>
    <w:p w:rsidR="00196A81" w:rsidRPr="004E4E71" w:rsidRDefault="00196A81" w:rsidP="00196A81">
      <w:pPr>
        <w:rPr>
          <w:b/>
          <w:i/>
          <w:u w:val="single"/>
        </w:rPr>
      </w:pPr>
      <w:r w:rsidRPr="004E4E71">
        <w:rPr>
          <w:b/>
          <w:i/>
          <w:u w:val="single"/>
        </w:rPr>
        <w:t>Cahier des charges :</w:t>
      </w:r>
    </w:p>
    <w:p w:rsidR="00196A81" w:rsidRDefault="00196A81" w:rsidP="00196A81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>Ecart statique nul, même en présence de perturbations</w:t>
      </w:r>
    </w:p>
    <w:p w:rsidR="00196A81" w:rsidRDefault="00196A81" w:rsidP="00196A81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>Marge de phase : M</w:t>
      </w:r>
      <w:r>
        <w:sym w:font="Symbol" w:char="F06A"/>
      </w:r>
      <w:r>
        <w:sym w:font="Symbol" w:char="F0B3"/>
      </w:r>
      <w:r>
        <w:t>50°</w:t>
      </w:r>
    </w:p>
    <w:p w:rsidR="00196A81" w:rsidRDefault="00196A81" w:rsidP="00196A81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>Temps de réponse à 5%  inférieur à 30s pour une consigne en échelon de 0.2 m</w:t>
      </w:r>
    </w:p>
    <w:p w:rsidR="00196A81" w:rsidRDefault="00196A81" w:rsidP="00196A81">
      <w:pPr>
        <w:pStyle w:val="Paragraphedeliste"/>
        <w:numPr>
          <w:ilvl w:val="0"/>
          <w:numId w:val="10"/>
        </w:numPr>
        <w:tabs>
          <w:tab w:val="left" w:pos="5387"/>
        </w:tabs>
      </w:pPr>
      <w:r>
        <w:t>Dépassement sur la réponse indicielle : &lt;</w:t>
      </w:r>
      <w:r w:rsidR="00FC2A72">
        <w:t>20</w:t>
      </w:r>
      <w:r>
        <w:t xml:space="preserve"> % pour un échelon de 0.2 m</w:t>
      </w:r>
    </w:p>
    <w:p w:rsidR="00196A81" w:rsidRPr="00FC2A72" w:rsidRDefault="00196A81" w:rsidP="00196A81">
      <w:pPr>
        <w:rPr>
          <w:sz w:val="16"/>
          <w:szCs w:val="16"/>
        </w:rPr>
      </w:pPr>
    </w:p>
    <w:p w:rsidR="003A5B4D" w:rsidRDefault="00D45239" w:rsidP="00D45239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t>A partir du modèle Scilab Xcos de l’asservissement en cap, réalisez le modèle de l’asservissement de position.</w:t>
      </w:r>
      <w:r w:rsidR="00306D3A">
        <w:t xml:space="preserve"> </w:t>
      </w:r>
      <w:r w:rsidR="003A5B4D">
        <w:t>Déterminez les valeurs des saturations en cap</w:t>
      </w:r>
      <w:r w:rsidR="00306D3A">
        <w:t xml:space="preserve"> (voir ci-dessous)</w:t>
      </w:r>
      <w:r w:rsidR="003A5B4D">
        <w:t>.</w:t>
      </w:r>
    </w:p>
    <w:p w:rsidR="00D45239" w:rsidRDefault="00D45239" w:rsidP="00D45239">
      <w:r w:rsidRPr="003A67F0">
        <w:rPr>
          <w:bCs/>
        </w:rPr>
        <w:t xml:space="preserve">En faisant des simulations successives, </w:t>
      </w:r>
      <w:r>
        <w:rPr>
          <w:bCs/>
        </w:rPr>
        <w:t>d</w:t>
      </w:r>
      <w:r>
        <w:t xml:space="preserve">éterminez </w:t>
      </w:r>
      <w:r w:rsidR="006779F3">
        <w:t>la plus grande valeur du correcteur proportionnel</w:t>
      </w:r>
      <w:r>
        <w:t xml:space="preserve"> Kpos pour que le système soit conforme au cahier des charges.</w:t>
      </w:r>
    </w:p>
    <w:p w:rsidR="00D45239" w:rsidRDefault="00196A81" w:rsidP="00D45239">
      <w:r w:rsidRPr="00196A81">
        <w:rPr>
          <w:noProof/>
          <w:lang w:eastAsia="fr-FR"/>
        </w:rPr>
        <w:drawing>
          <wp:inline distT="0" distB="0" distL="0" distR="0" wp14:anchorId="0F841E35" wp14:editId="034734AA">
            <wp:extent cx="6840855" cy="828675"/>
            <wp:effectExtent l="0" t="0" r="0" b="9525"/>
            <wp:docPr id="189" name="Imag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39" w:rsidRDefault="00196A81" w:rsidP="00196A81">
      <w:pPr>
        <w:pStyle w:val="Titre1"/>
      </w:pPr>
      <w:r>
        <w:t>Travail commun aux 3 élèves</w:t>
      </w:r>
    </w:p>
    <w:p w:rsidR="00047582" w:rsidRPr="00D950F5" w:rsidRDefault="00047582" w:rsidP="00047582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306D3A">
        <w:rPr>
          <w:bCs/>
        </w:rPr>
        <w:t xml:space="preserve">Pour mieux visualiser le fonctionnement, conservez la valeur Kpos=1 sur la maquette. </w:t>
      </w:r>
      <w:r>
        <w:t>Vérifiez le cahier des charges et déterminez les écarts e</w:t>
      </w:r>
      <w:r w:rsidR="00196A81">
        <w:t>ntre les performances attendues et</w:t>
      </w:r>
      <w:r>
        <w:t xml:space="preserve"> les performances simulées (remplir le tableau ci-dessous).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047582" w:rsidTr="008027B9">
        <w:tc>
          <w:tcPr>
            <w:tcW w:w="3587" w:type="dxa"/>
          </w:tcPr>
          <w:p w:rsidR="00047582" w:rsidRDefault="00047582" w:rsidP="008027B9">
            <w:pPr>
              <w:jc w:val="center"/>
            </w:pPr>
            <w:r>
              <w:t>Performances attendues</w:t>
            </w:r>
          </w:p>
        </w:tc>
        <w:tc>
          <w:tcPr>
            <w:tcW w:w="3588" w:type="dxa"/>
          </w:tcPr>
          <w:p w:rsidR="00047582" w:rsidRDefault="00047582" w:rsidP="008027B9">
            <w:pPr>
              <w:jc w:val="center"/>
            </w:pPr>
            <w:r>
              <w:t>Performances mesurées</w:t>
            </w:r>
          </w:p>
        </w:tc>
        <w:tc>
          <w:tcPr>
            <w:tcW w:w="3588" w:type="dxa"/>
          </w:tcPr>
          <w:p w:rsidR="00047582" w:rsidRDefault="00047582" w:rsidP="008027B9">
            <w:pPr>
              <w:jc w:val="center"/>
            </w:pPr>
            <w:r>
              <w:t>Performances simulées</w:t>
            </w:r>
          </w:p>
        </w:tc>
      </w:tr>
      <w:tr w:rsidR="00047582" w:rsidTr="008027B9">
        <w:tc>
          <w:tcPr>
            <w:tcW w:w="3587" w:type="dxa"/>
          </w:tcPr>
          <w:p w:rsidR="00047582" w:rsidRDefault="004E2438" w:rsidP="008027B9">
            <w:r>
              <w:t xml:space="preserve">Ecart statique nul, même en présence de perturbations </w:t>
            </w:r>
          </w:p>
          <w:p w:rsidR="006779F3" w:rsidRDefault="006779F3" w:rsidP="008027B9"/>
          <w:p w:rsidR="00047582" w:rsidRDefault="00047582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A7D597C" wp14:editId="75DEC9BA">
                      <wp:simplePos x="0" y="0"/>
                      <wp:positionH relativeFrom="column">
                        <wp:posOffset>1539874</wp:posOffset>
                      </wp:positionH>
                      <wp:positionV relativeFrom="paragraph">
                        <wp:posOffset>108585</wp:posOffset>
                      </wp:positionV>
                      <wp:extent cx="3590925" cy="786765"/>
                      <wp:effectExtent l="19050" t="19050" r="28575" b="32385"/>
                      <wp:wrapNone/>
                      <wp:docPr id="117" name="Double flèche horizonta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B80BB" id="Double flèche horizontale 117" o:spid="_x0000_s1026" type="#_x0000_t69" style="position:absolute;margin-left:121.25pt;margin-top:8.55pt;width:282.75pt;height:6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" adj="2254,3570" fillcolor="window" strokecolor="windowText" strokeweight="1pt"/>
                  </w:pict>
                </mc:Fallback>
              </mc:AlternateContent>
            </w:r>
          </w:p>
          <w:p w:rsidR="00047582" w:rsidRDefault="00047582" w:rsidP="008027B9"/>
          <w:p w:rsidR="00047582" w:rsidRDefault="00047582" w:rsidP="008027B9"/>
          <w:p w:rsidR="00047582" w:rsidRDefault="00047582" w:rsidP="008027B9"/>
          <w:p w:rsidR="00047582" w:rsidRDefault="00047582" w:rsidP="008027B9"/>
        </w:tc>
        <w:tc>
          <w:tcPr>
            <w:tcW w:w="3588" w:type="dxa"/>
          </w:tcPr>
          <w:p w:rsidR="00047582" w:rsidRDefault="00500D8F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-61596</wp:posOffset>
                      </wp:positionH>
                      <wp:positionV relativeFrom="paragraph">
                        <wp:posOffset>-1</wp:posOffset>
                      </wp:positionV>
                      <wp:extent cx="2276475" cy="5648325"/>
                      <wp:effectExtent l="0" t="0" r="28575" b="28575"/>
                      <wp:wrapNone/>
                      <wp:docPr id="88" name="Connecteur droit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564832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E307A6" id="Connecteur droit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0" to="174.4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" strokecolor="black [3200]">
                      <v:stroke joinstyle="miter"/>
                    </v:line>
                  </w:pict>
                </mc:Fallback>
              </mc:AlternateContent>
            </w:r>
            <w:r w:rsidR="004E243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EDE30C" wp14:editId="072C3494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68580</wp:posOffset>
                      </wp:positionV>
                      <wp:extent cx="1295400" cy="786765"/>
                      <wp:effectExtent l="19050" t="19050" r="19050" b="32385"/>
                      <wp:wrapNone/>
                      <wp:docPr id="118" name="Double flèche horizonta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901DF" id="Double flèche horizontale 118" o:spid="_x0000_s1026" type="#_x0000_t69" style="position:absolute;margin-left:123.45pt;margin-top:5.4pt;width:102pt;height:61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  <w:r w:rsidR="004E243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E9D6ED" wp14:editId="36E70EAD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68580</wp:posOffset>
                      </wp:positionV>
                      <wp:extent cx="1295400" cy="786765"/>
                      <wp:effectExtent l="19050" t="19050" r="19050" b="32385"/>
                      <wp:wrapNone/>
                      <wp:docPr id="119" name="Double flèche horizonta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A05D1" id="Double flèche horizontale 119" o:spid="_x0000_s1026" type="#_x0000_t69" style="position:absolute;margin-left:-58.05pt;margin-top:5.4pt;width:102pt;height:6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T8tg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047582" w:rsidRDefault="00047582" w:rsidP="008027B9"/>
        </w:tc>
      </w:tr>
      <w:tr w:rsidR="00047582" w:rsidTr="008027B9">
        <w:tc>
          <w:tcPr>
            <w:tcW w:w="3587" w:type="dxa"/>
          </w:tcPr>
          <w:p w:rsidR="00047582" w:rsidRDefault="00047582" w:rsidP="008027B9">
            <w:r>
              <w:t>Marge de phase M</w:t>
            </w:r>
            <w:r>
              <w:sym w:font="Symbol" w:char="F06A"/>
            </w:r>
            <w:r w:rsidR="004E2438">
              <w:sym w:font="Symbol" w:char="F0B3"/>
            </w:r>
            <w:r>
              <w:t>50°</w:t>
            </w:r>
          </w:p>
          <w:p w:rsidR="00047582" w:rsidRDefault="00047582" w:rsidP="008027B9"/>
          <w:p w:rsidR="00047582" w:rsidRDefault="00047582" w:rsidP="008027B9"/>
          <w:p w:rsidR="00047582" w:rsidRDefault="00047582" w:rsidP="008027B9"/>
          <w:p w:rsidR="00047582" w:rsidRDefault="00047582" w:rsidP="008027B9"/>
          <w:p w:rsidR="00047582" w:rsidRDefault="00047582" w:rsidP="008027B9"/>
          <w:p w:rsidR="00047582" w:rsidRDefault="00047582" w:rsidP="008027B9"/>
          <w:p w:rsidR="00047582" w:rsidRDefault="00047582" w:rsidP="008027B9"/>
        </w:tc>
        <w:tc>
          <w:tcPr>
            <w:tcW w:w="3588" w:type="dxa"/>
          </w:tcPr>
          <w:p w:rsidR="00047582" w:rsidRDefault="004E2438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92ACEC0" wp14:editId="5A4A75AA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55245</wp:posOffset>
                      </wp:positionV>
                      <wp:extent cx="1295400" cy="786765"/>
                      <wp:effectExtent l="19050" t="19050" r="19050" b="32385"/>
                      <wp:wrapNone/>
                      <wp:docPr id="120" name="Double flèche horizonta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FA32AE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Double flèche horizontale 120" o:spid="_x0000_s1026" type="#_x0000_t69" style="position:absolute;margin-left:123.45pt;margin-top:4.35pt;width:102pt;height:6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590D365" wp14:editId="500AC553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55245</wp:posOffset>
                      </wp:positionV>
                      <wp:extent cx="1295400" cy="786765"/>
                      <wp:effectExtent l="19050" t="19050" r="19050" b="32385"/>
                      <wp:wrapNone/>
                      <wp:docPr id="121" name="Double flèche horizonta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FEC3A" id="Double flèche horizontale 121" o:spid="_x0000_s1026" type="#_x0000_t69" style="position:absolute;margin-left:-58.05pt;margin-top:4.35pt;width:102pt;height:6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840CFE7" wp14:editId="7974A715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636270</wp:posOffset>
                      </wp:positionV>
                      <wp:extent cx="3590925" cy="786765"/>
                      <wp:effectExtent l="19050" t="19050" r="28575" b="32385"/>
                      <wp:wrapNone/>
                      <wp:docPr id="122" name="Double flèche horizonta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46576" id="Double flèche horizontale 122" o:spid="_x0000_s1026" type="#_x0000_t69" style="position:absolute;margin-left:-58.15pt;margin-top:50.1pt;width:282.75pt;height:6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047582" w:rsidRDefault="00500D8F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99E297B" wp14:editId="53AA3983">
                      <wp:simplePos x="0" y="0"/>
                      <wp:positionH relativeFrom="column">
                        <wp:posOffset>-2330450</wp:posOffset>
                      </wp:positionH>
                      <wp:positionV relativeFrom="paragraph">
                        <wp:posOffset>-1419860</wp:posOffset>
                      </wp:positionV>
                      <wp:extent cx="2238375" cy="5676900"/>
                      <wp:effectExtent l="0" t="0" r="28575" b="19050"/>
                      <wp:wrapNone/>
                      <wp:docPr id="100" name="Connecteur droit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8375" cy="56769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643BE" id="Connecteur droit 100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3.5pt,-111.8pt" to="-7.2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  <w:tr w:rsidR="00047582" w:rsidTr="008027B9">
        <w:tc>
          <w:tcPr>
            <w:tcW w:w="3587" w:type="dxa"/>
          </w:tcPr>
          <w:p w:rsidR="004E2438" w:rsidRDefault="00047582" w:rsidP="008027B9">
            <w:pPr>
              <w:pStyle w:val="Paragraphedeliste"/>
              <w:ind w:left="0"/>
            </w:pPr>
            <w:r>
              <w:t>Temps de réponse à 5%</w:t>
            </w:r>
          </w:p>
          <w:p w:rsidR="004E2438" w:rsidRDefault="00047582" w:rsidP="008027B9">
            <w:pPr>
              <w:pStyle w:val="Paragraphedeliste"/>
              <w:ind w:left="0"/>
            </w:pPr>
            <w:r>
              <w:t> </w:t>
            </w:r>
            <w:r w:rsidR="004E2438">
              <w:t xml:space="preserve"> inférieur à 30</w:t>
            </w:r>
            <w:r>
              <w:t>s pour une</w:t>
            </w:r>
          </w:p>
          <w:p w:rsidR="004E2438" w:rsidRDefault="00047582" w:rsidP="008027B9">
            <w:pPr>
              <w:pStyle w:val="Paragraphedeliste"/>
              <w:ind w:left="0"/>
            </w:pPr>
            <w:r>
              <w:t xml:space="preserve"> consigne en </w:t>
            </w:r>
          </w:p>
          <w:p w:rsidR="00047582" w:rsidRDefault="007B64A9" w:rsidP="008027B9">
            <w:pPr>
              <w:pStyle w:val="Paragraphedeliste"/>
              <w:ind w:left="0"/>
            </w:pPr>
            <w:r>
              <w:t xml:space="preserve">échelon de </w:t>
            </w:r>
            <w:r w:rsidR="006779F3">
              <w:t>0.2</w:t>
            </w:r>
            <w:r w:rsidR="00047582">
              <w:t xml:space="preserve"> </w:t>
            </w:r>
            <w:r w:rsidR="004E2438">
              <w:t>m</w:t>
            </w:r>
            <w:r w:rsidR="00047582">
              <w:t xml:space="preserve"> </w:t>
            </w:r>
          </w:p>
          <w:p w:rsidR="00047582" w:rsidRDefault="00047582" w:rsidP="008027B9">
            <w:pPr>
              <w:pStyle w:val="Paragraphedeliste"/>
              <w:ind w:left="0"/>
            </w:pPr>
          </w:p>
          <w:p w:rsidR="00047582" w:rsidRDefault="00047582" w:rsidP="008027B9">
            <w:pPr>
              <w:pStyle w:val="Paragraphedeliste"/>
              <w:ind w:left="0"/>
            </w:pPr>
          </w:p>
          <w:p w:rsidR="00047582" w:rsidRDefault="00047582" w:rsidP="008027B9">
            <w:pPr>
              <w:pStyle w:val="Paragraphedeliste"/>
              <w:ind w:left="0"/>
            </w:pPr>
          </w:p>
          <w:p w:rsidR="00047582" w:rsidRDefault="00047582" w:rsidP="008027B9">
            <w:pPr>
              <w:pStyle w:val="Paragraphedeliste"/>
              <w:ind w:left="426"/>
            </w:pPr>
          </w:p>
        </w:tc>
        <w:tc>
          <w:tcPr>
            <w:tcW w:w="3588" w:type="dxa"/>
          </w:tcPr>
          <w:p w:rsidR="00047582" w:rsidRDefault="004E2438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B3ACC7D" wp14:editId="69C394A0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50800</wp:posOffset>
                      </wp:positionV>
                      <wp:extent cx="1295400" cy="786765"/>
                      <wp:effectExtent l="19050" t="19050" r="19050" b="32385"/>
                      <wp:wrapNone/>
                      <wp:docPr id="123" name="Double flèche horizonta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1DC74" id="Double flèche horizontale 123" o:spid="_x0000_s1026" type="#_x0000_t69" style="position:absolute;margin-left:123.45pt;margin-top:4pt;width:102pt;height:61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F29A754" wp14:editId="4C04F5E4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50800</wp:posOffset>
                      </wp:positionV>
                      <wp:extent cx="1295400" cy="786765"/>
                      <wp:effectExtent l="19050" t="19050" r="19050" b="32385"/>
                      <wp:wrapNone/>
                      <wp:docPr id="124" name="Double flèche horizonta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AE5BC" id="Double flèche horizontale 124" o:spid="_x0000_s1026" type="#_x0000_t69" style="position:absolute;margin-left:-58.05pt;margin-top:4pt;width:102pt;height:61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P2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Gwwp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55A0464" wp14:editId="196764FF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631825</wp:posOffset>
                      </wp:positionV>
                      <wp:extent cx="3590925" cy="786765"/>
                      <wp:effectExtent l="19050" t="19050" r="28575" b="32385"/>
                      <wp:wrapNone/>
                      <wp:docPr id="125" name="Double flèche horizonta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42CF8" id="Double flèche horizontale 125" o:spid="_x0000_s1026" type="#_x0000_t69" style="position:absolute;margin-left:-58.15pt;margin-top:49.75pt;width:282.75pt;height:6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047582" w:rsidRDefault="00047582" w:rsidP="008027B9"/>
        </w:tc>
      </w:tr>
      <w:tr w:rsidR="00047582" w:rsidTr="008027B9">
        <w:tc>
          <w:tcPr>
            <w:tcW w:w="3587" w:type="dxa"/>
          </w:tcPr>
          <w:p w:rsidR="00047582" w:rsidRDefault="00047582" w:rsidP="008027B9">
            <w:r>
              <w:t>Dépassement sur la réponse indicielle :</w:t>
            </w:r>
            <w:r w:rsidR="006779F3">
              <w:t xml:space="preserve"> &lt;</w:t>
            </w:r>
            <w:r w:rsidR="00FC2A72">
              <w:t>20</w:t>
            </w:r>
            <w:r>
              <w:t xml:space="preserve"> %</w:t>
            </w:r>
          </w:p>
          <w:p w:rsidR="00047582" w:rsidRDefault="00FC2A72" w:rsidP="008027B9">
            <w:r>
              <w:t>pour un échelon de 0.2 m</w:t>
            </w:r>
          </w:p>
          <w:p w:rsidR="00047582" w:rsidRDefault="00047582" w:rsidP="008027B9"/>
          <w:p w:rsidR="00047582" w:rsidRDefault="00047582" w:rsidP="008027B9"/>
          <w:p w:rsidR="00047582" w:rsidRDefault="00047582" w:rsidP="008027B9"/>
          <w:p w:rsidR="00047582" w:rsidRDefault="00047582" w:rsidP="008027B9"/>
          <w:p w:rsidR="00047582" w:rsidRDefault="00047582" w:rsidP="008027B9"/>
        </w:tc>
        <w:tc>
          <w:tcPr>
            <w:tcW w:w="3588" w:type="dxa"/>
          </w:tcPr>
          <w:p w:rsidR="00047582" w:rsidRDefault="004E2438" w:rsidP="008027B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E9A3712" wp14:editId="6D3F7C5C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67310</wp:posOffset>
                      </wp:positionV>
                      <wp:extent cx="1295400" cy="786765"/>
                      <wp:effectExtent l="19050" t="19050" r="19050" b="32385"/>
                      <wp:wrapNone/>
                      <wp:docPr id="126" name="Double flèche horizonta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6FF14" id="Double flèche horizontale 126" o:spid="_x0000_s1026" type="#_x0000_t69" style="position:absolute;margin-left:123.45pt;margin-top:5.3pt;width:102pt;height:6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2S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G4wo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92D8EC" wp14:editId="1798A72F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67310</wp:posOffset>
                      </wp:positionV>
                      <wp:extent cx="1295400" cy="786765"/>
                      <wp:effectExtent l="19050" t="19050" r="19050" b="32385"/>
                      <wp:wrapNone/>
                      <wp:docPr id="127" name="Double flèche horizonta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75541" id="Double flèche horizontale 127" o:spid="_x0000_s1026" type="#_x0000_t69" style="position:absolute;margin-left:-58.05pt;margin-top:5.3pt;width:102pt;height:6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JNtA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6527A8F" wp14:editId="35349A8A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648335</wp:posOffset>
                      </wp:positionV>
                      <wp:extent cx="3590925" cy="786765"/>
                      <wp:effectExtent l="19050" t="19050" r="28575" b="32385"/>
                      <wp:wrapNone/>
                      <wp:docPr id="128" name="Double flèche horizonta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DBE49" id="Double flèche horizontale 128" o:spid="_x0000_s1026" type="#_x0000_t69" style="position:absolute;margin-left:-58.15pt;margin-top:51.05pt;width:282.75pt;height:6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047582" w:rsidRDefault="00047582" w:rsidP="008027B9"/>
        </w:tc>
      </w:tr>
    </w:tbl>
    <w:p w:rsidR="00E351A8" w:rsidRPr="00FC2A72" w:rsidRDefault="00E351A8" w:rsidP="00FC2A72">
      <w:pPr>
        <w:rPr>
          <w:sz w:val="4"/>
        </w:rPr>
      </w:pPr>
    </w:p>
    <w:sectPr w:rsidR="00E351A8" w:rsidRPr="00FC2A72" w:rsidSect="0089389C">
      <w:headerReference w:type="default" r:id="rId42"/>
      <w:footerReference w:type="default" r:id="rId43"/>
      <w:pgSz w:w="11907" w:h="16834" w:code="9"/>
      <w:pgMar w:top="680" w:right="567" w:bottom="680" w:left="567" w:header="51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4F" w:rsidRDefault="0026664F" w:rsidP="0089389C">
      <w:r>
        <w:separator/>
      </w:r>
    </w:p>
  </w:endnote>
  <w:endnote w:type="continuationSeparator" w:id="0">
    <w:p w:rsidR="0026664F" w:rsidRDefault="0026664F" w:rsidP="0089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8C" w:rsidRPr="0089389C" w:rsidRDefault="0067728C" w:rsidP="0089389C">
    <w:pPr>
      <w:pBdr>
        <w:top w:val="single" w:sz="4" w:space="1" w:color="auto"/>
      </w:pBdr>
      <w:tabs>
        <w:tab w:val="center" w:pos="5954"/>
        <w:tab w:val="right" w:pos="10773"/>
      </w:tabs>
      <w:textAlignment w:val="auto"/>
      <w:rPr>
        <w:rFonts w:ascii="Arial" w:hAnsi="Arial" w:cs="Arial"/>
        <w:color w:val="0000FF"/>
        <w:sz w:val="14"/>
        <w:szCs w:val="14"/>
        <w:lang w:eastAsia="fr-FR"/>
      </w:rPr>
    </w:pP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begin"/>
    </w:r>
    <w:r w:rsidRPr="0089389C">
      <w:rPr>
        <w:rFonts w:ascii="Arial" w:hAnsi="Arial" w:cs="Arial"/>
        <w:color w:val="0000FF"/>
        <w:sz w:val="14"/>
        <w:szCs w:val="14"/>
        <w:lang w:eastAsia="fr-FR"/>
      </w:rPr>
      <w:instrText xml:space="preserve"> FILENAME  \* FirstCap  \* MERGEFORMAT </w:instrTex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separate"/>
    </w:r>
    <w:r>
      <w:rPr>
        <w:rFonts w:ascii="Arial" w:hAnsi="Arial" w:cs="Arial"/>
        <w:noProof/>
        <w:color w:val="0000FF"/>
        <w:sz w:val="14"/>
        <w:szCs w:val="14"/>
        <w:lang w:eastAsia="fr-FR"/>
      </w:rPr>
      <w:t>Réalisation d'un prototype 2 avec Arduino.docx</w: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end"/>
    </w:r>
    <w:r w:rsidRPr="0089389C">
      <w:rPr>
        <w:rFonts w:ascii="Arial" w:hAnsi="Arial" w:cs="Arial"/>
        <w:color w:val="0000FF"/>
        <w:sz w:val="14"/>
        <w:szCs w:val="14"/>
        <w:lang w:eastAsia="fr-FR"/>
      </w:rPr>
      <w:tab/>
      <w:t>Lycée Jean Mermoz 717 avenue Jean Mermoz, 34060 MONTPELLIER Cedex 2</w:t>
    </w:r>
    <w:r w:rsidRPr="0089389C">
      <w:rPr>
        <w:rFonts w:ascii="Arial" w:hAnsi="Arial" w:cs="Arial"/>
        <w:color w:val="0000FF"/>
        <w:sz w:val="14"/>
        <w:szCs w:val="14"/>
        <w:lang w:eastAsia="fr-FR"/>
      </w:rPr>
      <w:tab/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begin"/>
    </w:r>
    <w:r w:rsidRPr="0089389C">
      <w:rPr>
        <w:rFonts w:ascii="Arial" w:hAnsi="Arial" w:cs="Arial"/>
        <w:color w:val="0000FF"/>
        <w:sz w:val="14"/>
        <w:szCs w:val="14"/>
        <w:lang w:eastAsia="fr-FR"/>
      </w:rPr>
      <w:instrText xml:space="preserve"> DATE \@ "dd/MM/yyyy" </w:instrTex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separate"/>
    </w:r>
    <w:r>
      <w:rPr>
        <w:rFonts w:ascii="Arial" w:hAnsi="Arial" w:cs="Arial"/>
        <w:noProof/>
        <w:color w:val="0000FF"/>
        <w:sz w:val="14"/>
        <w:szCs w:val="14"/>
        <w:lang w:eastAsia="fr-FR"/>
      </w:rPr>
      <w:t>08/01/2019</w: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4F" w:rsidRDefault="0026664F" w:rsidP="0089389C">
      <w:r>
        <w:separator/>
      </w:r>
    </w:p>
  </w:footnote>
  <w:footnote w:type="continuationSeparator" w:id="0">
    <w:p w:rsidR="0026664F" w:rsidRDefault="0026664F" w:rsidP="00893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8C" w:rsidRPr="0089389C" w:rsidRDefault="0067728C" w:rsidP="0089389C">
    <w:pPr>
      <w:pBdr>
        <w:bottom w:val="single" w:sz="6" w:space="1" w:color="auto"/>
      </w:pBdr>
      <w:tabs>
        <w:tab w:val="center" w:pos="5387"/>
        <w:tab w:val="right" w:pos="10773"/>
      </w:tabs>
      <w:textAlignment w:val="auto"/>
      <w:rPr>
        <w:rFonts w:ascii="Arial Rounded MT Bold" w:hAnsi="Arial Rounded MT Bold" w:cs="Arial"/>
        <w:b/>
        <w:color w:val="0000FF"/>
        <w:lang w:eastAsia="fr-FR"/>
      </w:rPr>
    </w:pPr>
    <w:r w:rsidRPr="0089389C">
      <w:rPr>
        <w:rFonts w:ascii="Arial Rounded MT Bold" w:hAnsi="Arial Rounded MT Bold" w:cs="Arial"/>
        <w:b/>
        <w:bCs/>
        <w:color w:val="0000FF"/>
        <w:lang w:eastAsia="fr-FR"/>
      </w:rPr>
      <w:t>PT</w:t>
    </w:r>
    <w:r w:rsidRPr="0089389C">
      <w:rPr>
        <w:rFonts w:ascii="Arial Rounded MT Bold" w:hAnsi="Arial Rounded MT Bold" w:cs="Arial"/>
        <w:b/>
        <w:color w:val="0000FF"/>
        <w:lang w:eastAsia="fr-FR"/>
      </w:rPr>
      <w:tab/>
    </w:r>
    <w:r w:rsidRPr="00065EAA">
      <w:rPr>
        <w:rFonts w:ascii="Arial Rounded MT Bold" w:hAnsi="Arial Rounded MT Bold" w:cs="Arial"/>
        <w:b/>
        <w:bCs/>
        <w:color w:val="0000FF"/>
        <w:lang w:eastAsia="fr-FR"/>
      </w:rPr>
      <w:t>DC8- REALISER :</w:t>
    </w:r>
    <w:r w:rsidRPr="004F1A09">
      <w:rPr>
        <w:rFonts w:ascii="Arial Rounded MT Bold" w:hAnsi="Arial Rounded MT Bold" w:cs="Arial"/>
        <w:b/>
        <w:bCs/>
        <w:color w:val="0000FF"/>
        <w:lang w:eastAsia="fr-FR"/>
      </w:rPr>
      <w:t xml:space="preserve"> </w:t>
    </w:r>
    <w:r>
      <w:rPr>
        <w:rFonts w:ascii="Arial Rounded MT Bold" w:hAnsi="Arial Rounded MT Bold" w:cs="Arial"/>
        <w:b/>
        <w:color w:val="0000FF"/>
        <w:lang w:eastAsia="fr-FR"/>
      </w:rPr>
      <w:t>Réalisation d’un prototype</w:t>
    </w:r>
    <w:r w:rsidRPr="0089389C">
      <w:rPr>
        <w:rFonts w:ascii="Arial Rounded MT Bold" w:hAnsi="Arial Rounded MT Bold" w:cs="Arial"/>
        <w:b/>
        <w:color w:val="0000FF"/>
        <w:lang w:eastAsia="fr-FR"/>
      </w:rPr>
      <w:tab/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t xml:space="preserve">p </w:t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fldChar w:fldCharType="begin"/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instrText xml:space="preserve"> PAGE </w:instrText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fldChar w:fldCharType="separate"/>
    </w:r>
    <w:r w:rsidR="0078110E">
      <w:rPr>
        <w:rFonts w:ascii="Arial Rounded MT Bold" w:hAnsi="Arial Rounded MT Bold" w:cs="Arial"/>
        <w:b/>
        <w:bCs/>
        <w:noProof/>
        <w:color w:val="0000FF"/>
        <w:lang w:eastAsia="fr-FR"/>
      </w:rPr>
      <w:t>9</w:t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B99"/>
    <w:multiLevelType w:val="hybridMultilevel"/>
    <w:tmpl w:val="1E3420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820CB5"/>
    <w:multiLevelType w:val="hybridMultilevel"/>
    <w:tmpl w:val="4AAC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03F1F"/>
    <w:multiLevelType w:val="hybridMultilevel"/>
    <w:tmpl w:val="7E52B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6665"/>
    <w:multiLevelType w:val="hybridMultilevel"/>
    <w:tmpl w:val="EBD27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2C31"/>
    <w:multiLevelType w:val="hybridMultilevel"/>
    <w:tmpl w:val="38208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6D1183"/>
    <w:multiLevelType w:val="hybridMultilevel"/>
    <w:tmpl w:val="031E1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12399"/>
    <w:multiLevelType w:val="hybridMultilevel"/>
    <w:tmpl w:val="BAE69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B2494"/>
    <w:multiLevelType w:val="hybridMultilevel"/>
    <w:tmpl w:val="0C125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35A6F"/>
    <w:multiLevelType w:val="hybridMultilevel"/>
    <w:tmpl w:val="2328FD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8090F"/>
    <w:multiLevelType w:val="hybridMultilevel"/>
    <w:tmpl w:val="540CB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1223D"/>
    <w:multiLevelType w:val="hybridMultilevel"/>
    <w:tmpl w:val="4F2E2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E4816"/>
    <w:multiLevelType w:val="hybridMultilevel"/>
    <w:tmpl w:val="92DEC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47957"/>
    <w:multiLevelType w:val="multilevel"/>
    <w:tmpl w:val="A262F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E26A5"/>
    <w:multiLevelType w:val="hybridMultilevel"/>
    <w:tmpl w:val="F9560A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70AB4"/>
    <w:multiLevelType w:val="hybridMultilevel"/>
    <w:tmpl w:val="AD8A0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81EC9"/>
    <w:multiLevelType w:val="multilevel"/>
    <w:tmpl w:val="54106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13"/>
  </w:num>
  <w:num w:numId="8">
    <w:abstractNumId w:val="0"/>
  </w:num>
  <w:num w:numId="9">
    <w:abstractNumId w:val="6"/>
  </w:num>
  <w:num w:numId="10">
    <w:abstractNumId w:val="14"/>
  </w:num>
  <w:num w:numId="11">
    <w:abstractNumId w:val="8"/>
  </w:num>
  <w:num w:numId="12">
    <w:abstractNumId w:val="2"/>
  </w:num>
  <w:num w:numId="13">
    <w:abstractNumId w:val="1"/>
  </w:num>
  <w:num w:numId="14">
    <w:abstractNumId w:val="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doNotHyphenateCaps/>
  <w:drawingGridHorizontalSpacing w:val="57"/>
  <w:drawingGridVerticalSpacing w:val="57"/>
  <w:displayHorizontalDrawingGridEvery w:val="5"/>
  <w:displayVerticalDrawingGridEvery w:val="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90"/>
    <w:rsid w:val="00000321"/>
    <w:rsid w:val="00000532"/>
    <w:rsid w:val="00003796"/>
    <w:rsid w:val="00003995"/>
    <w:rsid w:val="00003CCF"/>
    <w:rsid w:val="00003EB2"/>
    <w:rsid w:val="00004178"/>
    <w:rsid w:val="00007A1C"/>
    <w:rsid w:val="00007C7F"/>
    <w:rsid w:val="00007F95"/>
    <w:rsid w:val="00014900"/>
    <w:rsid w:val="00014E7D"/>
    <w:rsid w:val="00015602"/>
    <w:rsid w:val="0001586D"/>
    <w:rsid w:val="00015A8D"/>
    <w:rsid w:val="00016A48"/>
    <w:rsid w:val="00016DEB"/>
    <w:rsid w:val="000178DB"/>
    <w:rsid w:val="00017F2E"/>
    <w:rsid w:val="00020BE4"/>
    <w:rsid w:val="000216A3"/>
    <w:rsid w:val="00021B82"/>
    <w:rsid w:val="000221B4"/>
    <w:rsid w:val="000234F5"/>
    <w:rsid w:val="00024299"/>
    <w:rsid w:val="000253DC"/>
    <w:rsid w:val="000268CE"/>
    <w:rsid w:val="000275DA"/>
    <w:rsid w:val="00027A7D"/>
    <w:rsid w:val="00027E66"/>
    <w:rsid w:val="00027F5A"/>
    <w:rsid w:val="00030171"/>
    <w:rsid w:val="00031867"/>
    <w:rsid w:val="00031F46"/>
    <w:rsid w:val="000320A1"/>
    <w:rsid w:val="00032570"/>
    <w:rsid w:val="000325DD"/>
    <w:rsid w:val="0003286F"/>
    <w:rsid w:val="00033864"/>
    <w:rsid w:val="00033B79"/>
    <w:rsid w:val="00033B8C"/>
    <w:rsid w:val="00033E50"/>
    <w:rsid w:val="000341EA"/>
    <w:rsid w:val="000354A9"/>
    <w:rsid w:val="0003651B"/>
    <w:rsid w:val="00036921"/>
    <w:rsid w:val="0003696D"/>
    <w:rsid w:val="000405E0"/>
    <w:rsid w:val="0004143E"/>
    <w:rsid w:val="00041D47"/>
    <w:rsid w:val="00041E5A"/>
    <w:rsid w:val="000442B9"/>
    <w:rsid w:val="00044742"/>
    <w:rsid w:val="000451CB"/>
    <w:rsid w:val="00046718"/>
    <w:rsid w:val="00047582"/>
    <w:rsid w:val="0004760E"/>
    <w:rsid w:val="000511A9"/>
    <w:rsid w:val="0005246B"/>
    <w:rsid w:val="00052BA9"/>
    <w:rsid w:val="00053D22"/>
    <w:rsid w:val="00054694"/>
    <w:rsid w:val="000567BF"/>
    <w:rsid w:val="000604BE"/>
    <w:rsid w:val="00063121"/>
    <w:rsid w:val="00063332"/>
    <w:rsid w:val="000635D6"/>
    <w:rsid w:val="00063A8C"/>
    <w:rsid w:val="00064166"/>
    <w:rsid w:val="00064B50"/>
    <w:rsid w:val="000657BB"/>
    <w:rsid w:val="00065D04"/>
    <w:rsid w:val="00065EAA"/>
    <w:rsid w:val="000665D0"/>
    <w:rsid w:val="00066B2F"/>
    <w:rsid w:val="00070940"/>
    <w:rsid w:val="00071334"/>
    <w:rsid w:val="00071B74"/>
    <w:rsid w:val="00076989"/>
    <w:rsid w:val="00076C61"/>
    <w:rsid w:val="0007711F"/>
    <w:rsid w:val="0007772C"/>
    <w:rsid w:val="00077A22"/>
    <w:rsid w:val="000820A8"/>
    <w:rsid w:val="000821FF"/>
    <w:rsid w:val="00083D22"/>
    <w:rsid w:val="000840EA"/>
    <w:rsid w:val="00085340"/>
    <w:rsid w:val="000862DF"/>
    <w:rsid w:val="00087A7F"/>
    <w:rsid w:val="000908F8"/>
    <w:rsid w:val="0009238D"/>
    <w:rsid w:val="00092FC0"/>
    <w:rsid w:val="000948DC"/>
    <w:rsid w:val="000951B7"/>
    <w:rsid w:val="000953D6"/>
    <w:rsid w:val="000957B5"/>
    <w:rsid w:val="00096062"/>
    <w:rsid w:val="00097ED8"/>
    <w:rsid w:val="000A0F1A"/>
    <w:rsid w:val="000A1033"/>
    <w:rsid w:val="000A12AE"/>
    <w:rsid w:val="000A1979"/>
    <w:rsid w:val="000A1B9C"/>
    <w:rsid w:val="000A1F04"/>
    <w:rsid w:val="000A2D24"/>
    <w:rsid w:val="000A2F7B"/>
    <w:rsid w:val="000A3602"/>
    <w:rsid w:val="000A3E23"/>
    <w:rsid w:val="000A3F5F"/>
    <w:rsid w:val="000A4934"/>
    <w:rsid w:val="000A62C2"/>
    <w:rsid w:val="000A6606"/>
    <w:rsid w:val="000A6790"/>
    <w:rsid w:val="000A6960"/>
    <w:rsid w:val="000A6C3D"/>
    <w:rsid w:val="000A6CF0"/>
    <w:rsid w:val="000A7B55"/>
    <w:rsid w:val="000B033F"/>
    <w:rsid w:val="000B04D0"/>
    <w:rsid w:val="000B3E74"/>
    <w:rsid w:val="000B4973"/>
    <w:rsid w:val="000B64F4"/>
    <w:rsid w:val="000B7F7A"/>
    <w:rsid w:val="000C024C"/>
    <w:rsid w:val="000C25BC"/>
    <w:rsid w:val="000C29BA"/>
    <w:rsid w:val="000C31F3"/>
    <w:rsid w:val="000C36BF"/>
    <w:rsid w:val="000C4871"/>
    <w:rsid w:val="000C4E15"/>
    <w:rsid w:val="000C62AA"/>
    <w:rsid w:val="000C669E"/>
    <w:rsid w:val="000D09FD"/>
    <w:rsid w:val="000D0BC7"/>
    <w:rsid w:val="000D1249"/>
    <w:rsid w:val="000D14B5"/>
    <w:rsid w:val="000D22FB"/>
    <w:rsid w:val="000D31FF"/>
    <w:rsid w:val="000D3C04"/>
    <w:rsid w:val="000D60B1"/>
    <w:rsid w:val="000D79EB"/>
    <w:rsid w:val="000D7C4C"/>
    <w:rsid w:val="000E02C7"/>
    <w:rsid w:val="000E45F0"/>
    <w:rsid w:val="000E4729"/>
    <w:rsid w:val="000E48A4"/>
    <w:rsid w:val="000E5017"/>
    <w:rsid w:val="000E59B5"/>
    <w:rsid w:val="000F051F"/>
    <w:rsid w:val="000F109B"/>
    <w:rsid w:val="000F15E4"/>
    <w:rsid w:val="000F15EB"/>
    <w:rsid w:val="000F19A1"/>
    <w:rsid w:val="000F2664"/>
    <w:rsid w:val="000F2BDD"/>
    <w:rsid w:val="000F328F"/>
    <w:rsid w:val="000F4FD4"/>
    <w:rsid w:val="000F5C7F"/>
    <w:rsid w:val="000F5F30"/>
    <w:rsid w:val="000F6181"/>
    <w:rsid w:val="00100000"/>
    <w:rsid w:val="0010034C"/>
    <w:rsid w:val="0010172F"/>
    <w:rsid w:val="00102765"/>
    <w:rsid w:val="001039E7"/>
    <w:rsid w:val="00104EA9"/>
    <w:rsid w:val="00105C3A"/>
    <w:rsid w:val="00106819"/>
    <w:rsid w:val="00107A0D"/>
    <w:rsid w:val="00110539"/>
    <w:rsid w:val="001106F6"/>
    <w:rsid w:val="00110BAD"/>
    <w:rsid w:val="001117C1"/>
    <w:rsid w:val="001126A3"/>
    <w:rsid w:val="00112DB3"/>
    <w:rsid w:val="0011351B"/>
    <w:rsid w:val="00113EF4"/>
    <w:rsid w:val="00116BA2"/>
    <w:rsid w:val="00117646"/>
    <w:rsid w:val="00117911"/>
    <w:rsid w:val="00117BE0"/>
    <w:rsid w:val="00120742"/>
    <w:rsid w:val="0012074D"/>
    <w:rsid w:val="00120F73"/>
    <w:rsid w:val="0012134F"/>
    <w:rsid w:val="00121AD8"/>
    <w:rsid w:val="00122B19"/>
    <w:rsid w:val="00122E28"/>
    <w:rsid w:val="0012419A"/>
    <w:rsid w:val="001244C2"/>
    <w:rsid w:val="001253B7"/>
    <w:rsid w:val="00125CDE"/>
    <w:rsid w:val="00126519"/>
    <w:rsid w:val="00127570"/>
    <w:rsid w:val="00127685"/>
    <w:rsid w:val="00127707"/>
    <w:rsid w:val="00127BC7"/>
    <w:rsid w:val="00131A0E"/>
    <w:rsid w:val="001323CB"/>
    <w:rsid w:val="00132FA8"/>
    <w:rsid w:val="001339B3"/>
    <w:rsid w:val="001377A3"/>
    <w:rsid w:val="001400D9"/>
    <w:rsid w:val="00140FC9"/>
    <w:rsid w:val="001419A9"/>
    <w:rsid w:val="00142D79"/>
    <w:rsid w:val="001433DF"/>
    <w:rsid w:val="001439B2"/>
    <w:rsid w:val="001439CC"/>
    <w:rsid w:val="00143AE6"/>
    <w:rsid w:val="0014459C"/>
    <w:rsid w:val="00145461"/>
    <w:rsid w:val="00145B22"/>
    <w:rsid w:val="00145CB6"/>
    <w:rsid w:val="001502EC"/>
    <w:rsid w:val="00150F1D"/>
    <w:rsid w:val="00151D39"/>
    <w:rsid w:val="00152A2F"/>
    <w:rsid w:val="0015349A"/>
    <w:rsid w:val="0015549A"/>
    <w:rsid w:val="00155B62"/>
    <w:rsid w:val="001566D5"/>
    <w:rsid w:val="0015736F"/>
    <w:rsid w:val="00160428"/>
    <w:rsid w:val="00160D50"/>
    <w:rsid w:val="001620CE"/>
    <w:rsid w:val="00162A16"/>
    <w:rsid w:val="001638D4"/>
    <w:rsid w:val="001641BB"/>
    <w:rsid w:val="00164B4C"/>
    <w:rsid w:val="00165009"/>
    <w:rsid w:val="0016727A"/>
    <w:rsid w:val="00167577"/>
    <w:rsid w:val="001678FF"/>
    <w:rsid w:val="00171598"/>
    <w:rsid w:val="00171B7A"/>
    <w:rsid w:val="001749FD"/>
    <w:rsid w:val="00174EFC"/>
    <w:rsid w:val="00175FEC"/>
    <w:rsid w:val="00176D2C"/>
    <w:rsid w:val="00176E3D"/>
    <w:rsid w:val="001778CB"/>
    <w:rsid w:val="00177B73"/>
    <w:rsid w:val="00180C8E"/>
    <w:rsid w:val="00180F06"/>
    <w:rsid w:val="00181093"/>
    <w:rsid w:val="001813E0"/>
    <w:rsid w:val="001816B6"/>
    <w:rsid w:val="00181F10"/>
    <w:rsid w:val="00182ECB"/>
    <w:rsid w:val="00183374"/>
    <w:rsid w:val="0018413D"/>
    <w:rsid w:val="00184EFC"/>
    <w:rsid w:val="00185A76"/>
    <w:rsid w:val="001875EC"/>
    <w:rsid w:val="0019032B"/>
    <w:rsid w:val="00190646"/>
    <w:rsid w:val="00190E40"/>
    <w:rsid w:val="001920E7"/>
    <w:rsid w:val="00192435"/>
    <w:rsid w:val="0019284F"/>
    <w:rsid w:val="00192A92"/>
    <w:rsid w:val="00193DAE"/>
    <w:rsid w:val="00194290"/>
    <w:rsid w:val="001951E9"/>
    <w:rsid w:val="00195920"/>
    <w:rsid w:val="00196175"/>
    <w:rsid w:val="00196A81"/>
    <w:rsid w:val="00196F71"/>
    <w:rsid w:val="00197EA4"/>
    <w:rsid w:val="001A0CB5"/>
    <w:rsid w:val="001A1222"/>
    <w:rsid w:val="001A2963"/>
    <w:rsid w:val="001A3EF1"/>
    <w:rsid w:val="001A47EF"/>
    <w:rsid w:val="001A5A61"/>
    <w:rsid w:val="001A5B56"/>
    <w:rsid w:val="001A5FC8"/>
    <w:rsid w:val="001A7693"/>
    <w:rsid w:val="001B0C98"/>
    <w:rsid w:val="001B1560"/>
    <w:rsid w:val="001B2379"/>
    <w:rsid w:val="001B2AAF"/>
    <w:rsid w:val="001B2E47"/>
    <w:rsid w:val="001B3189"/>
    <w:rsid w:val="001B3B50"/>
    <w:rsid w:val="001B45A2"/>
    <w:rsid w:val="001B494B"/>
    <w:rsid w:val="001B60BA"/>
    <w:rsid w:val="001B61CE"/>
    <w:rsid w:val="001B62A5"/>
    <w:rsid w:val="001B6728"/>
    <w:rsid w:val="001B6744"/>
    <w:rsid w:val="001B680D"/>
    <w:rsid w:val="001B6BC4"/>
    <w:rsid w:val="001B7216"/>
    <w:rsid w:val="001C0EAD"/>
    <w:rsid w:val="001C1065"/>
    <w:rsid w:val="001C113A"/>
    <w:rsid w:val="001C115B"/>
    <w:rsid w:val="001C1239"/>
    <w:rsid w:val="001C16F8"/>
    <w:rsid w:val="001C31D4"/>
    <w:rsid w:val="001C4C08"/>
    <w:rsid w:val="001C647F"/>
    <w:rsid w:val="001C65FD"/>
    <w:rsid w:val="001C6885"/>
    <w:rsid w:val="001C6AB7"/>
    <w:rsid w:val="001C79D2"/>
    <w:rsid w:val="001C7A52"/>
    <w:rsid w:val="001C7EE0"/>
    <w:rsid w:val="001D0B4C"/>
    <w:rsid w:val="001D11C9"/>
    <w:rsid w:val="001D591A"/>
    <w:rsid w:val="001D6366"/>
    <w:rsid w:val="001D6990"/>
    <w:rsid w:val="001D6D16"/>
    <w:rsid w:val="001D6DBC"/>
    <w:rsid w:val="001D7E47"/>
    <w:rsid w:val="001E0852"/>
    <w:rsid w:val="001E1800"/>
    <w:rsid w:val="001E28A9"/>
    <w:rsid w:val="001E2A09"/>
    <w:rsid w:val="001E2F56"/>
    <w:rsid w:val="001E40B0"/>
    <w:rsid w:val="001E4CCB"/>
    <w:rsid w:val="001E50F8"/>
    <w:rsid w:val="001E55B8"/>
    <w:rsid w:val="001E6053"/>
    <w:rsid w:val="001E6C79"/>
    <w:rsid w:val="001E75DA"/>
    <w:rsid w:val="001F1280"/>
    <w:rsid w:val="001F26BE"/>
    <w:rsid w:val="001F2BA0"/>
    <w:rsid w:val="001F5016"/>
    <w:rsid w:val="001F5572"/>
    <w:rsid w:val="001F558A"/>
    <w:rsid w:val="00200246"/>
    <w:rsid w:val="00200CDD"/>
    <w:rsid w:val="0020119E"/>
    <w:rsid w:val="002016C0"/>
    <w:rsid w:val="00201B50"/>
    <w:rsid w:val="00203164"/>
    <w:rsid w:val="00203A06"/>
    <w:rsid w:val="002045AE"/>
    <w:rsid w:val="0020674A"/>
    <w:rsid w:val="00207845"/>
    <w:rsid w:val="002106D8"/>
    <w:rsid w:val="00210CC2"/>
    <w:rsid w:val="00212B40"/>
    <w:rsid w:val="00212C88"/>
    <w:rsid w:val="002130A3"/>
    <w:rsid w:val="00213707"/>
    <w:rsid w:val="00214190"/>
    <w:rsid w:val="00214D30"/>
    <w:rsid w:val="00214E00"/>
    <w:rsid w:val="00215406"/>
    <w:rsid w:val="002162A9"/>
    <w:rsid w:val="0021668A"/>
    <w:rsid w:val="00217A17"/>
    <w:rsid w:val="002201AC"/>
    <w:rsid w:val="00222FC3"/>
    <w:rsid w:val="002234C8"/>
    <w:rsid w:val="0022553C"/>
    <w:rsid w:val="002263F2"/>
    <w:rsid w:val="002267FE"/>
    <w:rsid w:val="00227A77"/>
    <w:rsid w:val="00227D21"/>
    <w:rsid w:val="00227DA3"/>
    <w:rsid w:val="00227E1C"/>
    <w:rsid w:val="002309D0"/>
    <w:rsid w:val="0023271A"/>
    <w:rsid w:val="00232BA4"/>
    <w:rsid w:val="00232EF0"/>
    <w:rsid w:val="002339F6"/>
    <w:rsid w:val="00233B88"/>
    <w:rsid w:val="0023452E"/>
    <w:rsid w:val="00234A81"/>
    <w:rsid w:val="0023552A"/>
    <w:rsid w:val="00235CA1"/>
    <w:rsid w:val="0023768D"/>
    <w:rsid w:val="00241E5D"/>
    <w:rsid w:val="00241F57"/>
    <w:rsid w:val="002420AF"/>
    <w:rsid w:val="002427E2"/>
    <w:rsid w:val="00244945"/>
    <w:rsid w:val="00246115"/>
    <w:rsid w:val="00246C4B"/>
    <w:rsid w:val="0024732D"/>
    <w:rsid w:val="002474F6"/>
    <w:rsid w:val="00247852"/>
    <w:rsid w:val="002500E4"/>
    <w:rsid w:val="00250BD7"/>
    <w:rsid w:val="0025191C"/>
    <w:rsid w:val="00251AA4"/>
    <w:rsid w:val="002534F1"/>
    <w:rsid w:val="002547FC"/>
    <w:rsid w:val="002558E2"/>
    <w:rsid w:val="00255907"/>
    <w:rsid w:val="00256D91"/>
    <w:rsid w:val="002572EE"/>
    <w:rsid w:val="00257578"/>
    <w:rsid w:val="0025780E"/>
    <w:rsid w:val="00257B3C"/>
    <w:rsid w:val="0026091B"/>
    <w:rsid w:val="00260CD2"/>
    <w:rsid w:val="002616EE"/>
    <w:rsid w:val="002618D1"/>
    <w:rsid w:val="00261B2C"/>
    <w:rsid w:val="0026208E"/>
    <w:rsid w:val="0026240C"/>
    <w:rsid w:val="00262926"/>
    <w:rsid w:val="00263C87"/>
    <w:rsid w:val="002643B4"/>
    <w:rsid w:val="002645A1"/>
    <w:rsid w:val="0026497F"/>
    <w:rsid w:val="0026535D"/>
    <w:rsid w:val="002656C1"/>
    <w:rsid w:val="0026664F"/>
    <w:rsid w:val="00266874"/>
    <w:rsid w:val="0026687C"/>
    <w:rsid w:val="0027100B"/>
    <w:rsid w:val="0027325F"/>
    <w:rsid w:val="002750D6"/>
    <w:rsid w:val="00275448"/>
    <w:rsid w:val="00276473"/>
    <w:rsid w:val="00276E6B"/>
    <w:rsid w:val="00277E48"/>
    <w:rsid w:val="00281211"/>
    <w:rsid w:val="0028133F"/>
    <w:rsid w:val="00282329"/>
    <w:rsid w:val="00282353"/>
    <w:rsid w:val="00282AF5"/>
    <w:rsid w:val="00283C82"/>
    <w:rsid w:val="0028414C"/>
    <w:rsid w:val="00285E9D"/>
    <w:rsid w:val="0028600C"/>
    <w:rsid w:val="00286EE4"/>
    <w:rsid w:val="002870CB"/>
    <w:rsid w:val="002919DF"/>
    <w:rsid w:val="00291E4E"/>
    <w:rsid w:val="0029301B"/>
    <w:rsid w:val="00293208"/>
    <w:rsid w:val="00293B39"/>
    <w:rsid w:val="002955FA"/>
    <w:rsid w:val="0029624D"/>
    <w:rsid w:val="002966AB"/>
    <w:rsid w:val="0029702A"/>
    <w:rsid w:val="00297254"/>
    <w:rsid w:val="002A13B6"/>
    <w:rsid w:val="002A14BC"/>
    <w:rsid w:val="002A1B2F"/>
    <w:rsid w:val="002A215B"/>
    <w:rsid w:val="002A3395"/>
    <w:rsid w:val="002A48B5"/>
    <w:rsid w:val="002A4977"/>
    <w:rsid w:val="002A558A"/>
    <w:rsid w:val="002A559A"/>
    <w:rsid w:val="002A561E"/>
    <w:rsid w:val="002A5F45"/>
    <w:rsid w:val="002A6454"/>
    <w:rsid w:val="002B108B"/>
    <w:rsid w:val="002B1313"/>
    <w:rsid w:val="002B2EFD"/>
    <w:rsid w:val="002B3B20"/>
    <w:rsid w:val="002B442F"/>
    <w:rsid w:val="002B4F1B"/>
    <w:rsid w:val="002B57B4"/>
    <w:rsid w:val="002B60D2"/>
    <w:rsid w:val="002B67B9"/>
    <w:rsid w:val="002B67C7"/>
    <w:rsid w:val="002B7869"/>
    <w:rsid w:val="002C0EE1"/>
    <w:rsid w:val="002C11BA"/>
    <w:rsid w:val="002C2175"/>
    <w:rsid w:val="002C264D"/>
    <w:rsid w:val="002C2FF7"/>
    <w:rsid w:val="002C38F7"/>
    <w:rsid w:val="002C3E2A"/>
    <w:rsid w:val="002C4B9A"/>
    <w:rsid w:val="002C5A2A"/>
    <w:rsid w:val="002D056F"/>
    <w:rsid w:val="002D066D"/>
    <w:rsid w:val="002D0C9B"/>
    <w:rsid w:val="002D11CC"/>
    <w:rsid w:val="002D2EA9"/>
    <w:rsid w:val="002D2FF6"/>
    <w:rsid w:val="002D4A48"/>
    <w:rsid w:val="002D5B09"/>
    <w:rsid w:val="002D7D8D"/>
    <w:rsid w:val="002E05E5"/>
    <w:rsid w:val="002E0A18"/>
    <w:rsid w:val="002E0C05"/>
    <w:rsid w:val="002E0FD6"/>
    <w:rsid w:val="002E127E"/>
    <w:rsid w:val="002E1F22"/>
    <w:rsid w:val="002E3275"/>
    <w:rsid w:val="002E3860"/>
    <w:rsid w:val="002E4F11"/>
    <w:rsid w:val="002E59F0"/>
    <w:rsid w:val="002E5D78"/>
    <w:rsid w:val="002E6105"/>
    <w:rsid w:val="002E648D"/>
    <w:rsid w:val="002E6968"/>
    <w:rsid w:val="002E6CD0"/>
    <w:rsid w:val="002E707C"/>
    <w:rsid w:val="002E7199"/>
    <w:rsid w:val="002E7617"/>
    <w:rsid w:val="002E7BA7"/>
    <w:rsid w:val="002E7DFB"/>
    <w:rsid w:val="002F00F4"/>
    <w:rsid w:val="002F04E7"/>
    <w:rsid w:val="002F09BA"/>
    <w:rsid w:val="002F12FD"/>
    <w:rsid w:val="002F1548"/>
    <w:rsid w:val="002F1986"/>
    <w:rsid w:val="002F3772"/>
    <w:rsid w:val="002F4261"/>
    <w:rsid w:val="002F4292"/>
    <w:rsid w:val="002F4B54"/>
    <w:rsid w:val="002F567A"/>
    <w:rsid w:val="002F6050"/>
    <w:rsid w:val="002F6150"/>
    <w:rsid w:val="002F7C58"/>
    <w:rsid w:val="003009C6"/>
    <w:rsid w:val="00300B4A"/>
    <w:rsid w:val="00300ECB"/>
    <w:rsid w:val="00301032"/>
    <w:rsid w:val="00301216"/>
    <w:rsid w:val="00301760"/>
    <w:rsid w:val="00301BE3"/>
    <w:rsid w:val="00301D45"/>
    <w:rsid w:val="00301E57"/>
    <w:rsid w:val="00302428"/>
    <w:rsid w:val="00302AE5"/>
    <w:rsid w:val="003039EF"/>
    <w:rsid w:val="00303C1A"/>
    <w:rsid w:val="00304DD1"/>
    <w:rsid w:val="00305315"/>
    <w:rsid w:val="0030547D"/>
    <w:rsid w:val="003055A4"/>
    <w:rsid w:val="00306D3A"/>
    <w:rsid w:val="00306E5C"/>
    <w:rsid w:val="00307B1E"/>
    <w:rsid w:val="00310C5E"/>
    <w:rsid w:val="003119DE"/>
    <w:rsid w:val="00311EDD"/>
    <w:rsid w:val="00313035"/>
    <w:rsid w:val="0031323D"/>
    <w:rsid w:val="00314C5A"/>
    <w:rsid w:val="003157FF"/>
    <w:rsid w:val="00315C5D"/>
    <w:rsid w:val="00316080"/>
    <w:rsid w:val="00316613"/>
    <w:rsid w:val="0031786A"/>
    <w:rsid w:val="003204CC"/>
    <w:rsid w:val="00321843"/>
    <w:rsid w:val="00322A2A"/>
    <w:rsid w:val="00322D45"/>
    <w:rsid w:val="00322FEE"/>
    <w:rsid w:val="003233C0"/>
    <w:rsid w:val="00323B1C"/>
    <w:rsid w:val="00323E48"/>
    <w:rsid w:val="003247C7"/>
    <w:rsid w:val="003254BB"/>
    <w:rsid w:val="0032601B"/>
    <w:rsid w:val="0032640A"/>
    <w:rsid w:val="003269A0"/>
    <w:rsid w:val="00326D5C"/>
    <w:rsid w:val="00327E0D"/>
    <w:rsid w:val="0033343B"/>
    <w:rsid w:val="00333B0E"/>
    <w:rsid w:val="00334095"/>
    <w:rsid w:val="00334366"/>
    <w:rsid w:val="00334AA6"/>
    <w:rsid w:val="003352A8"/>
    <w:rsid w:val="00335F3D"/>
    <w:rsid w:val="003367CE"/>
    <w:rsid w:val="00336BC4"/>
    <w:rsid w:val="00336D22"/>
    <w:rsid w:val="0033702B"/>
    <w:rsid w:val="003407A1"/>
    <w:rsid w:val="003414F9"/>
    <w:rsid w:val="003426FE"/>
    <w:rsid w:val="003432B0"/>
    <w:rsid w:val="00343B7B"/>
    <w:rsid w:val="00343D81"/>
    <w:rsid w:val="003443F3"/>
    <w:rsid w:val="0034448C"/>
    <w:rsid w:val="00344C7C"/>
    <w:rsid w:val="00347409"/>
    <w:rsid w:val="00347E52"/>
    <w:rsid w:val="0035165A"/>
    <w:rsid w:val="00351D1C"/>
    <w:rsid w:val="00352259"/>
    <w:rsid w:val="00352572"/>
    <w:rsid w:val="003531F7"/>
    <w:rsid w:val="003541BB"/>
    <w:rsid w:val="00354677"/>
    <w:rsid w:val="00354D50"/>
    <w:rsid w:val="00354EB5"/>
    <w:rsid w:val="00355B40"/>
    <w:rsid w:val="00355FD7"/>
    <w:rsid w:val="003562CD"/>
    <w:rsid w:val="00357C83"/>
    <w:rsid w:val="0036077C"/>
    <w:rsid w:val="0036101D"/>
    <w:rsid w:val="003613A0"/>
    <w:rsid w:val="00361F5B"/>
    <w:rsid w:val="00362545"/>
    <w:rsid w:val="00362601"/>
    <w:rsid w:val="00362724"/>
    <w:rsid w:val="00364715"/>
    <w:rsid w:val="00364AA9"/>
    <w:rsid w:val="00365268"/>
    <w:rsid w:val="0036526C"/>
    <w:rsid w:val="00365CDA"/>
    <w:rsid w:val="00366CB9"/>
    <w:rsid w:val="00373678"/>
    <w:rsid w:val="003740C7"/>
    <w:rsid w:val="003757DB"/>
    <w:rsid w:val="00376232"/>
    <w:rsid w:val="003765D7"/>
    <w:rsid w:val="00376C94"/>
    <w:rsid w:val="0037787E"/>
    <w:rsid w:val="003778A0"/>
    <w:rsid w:val="00377D75"/>
    <w:rsid w:val="003806FA"/>
    <w:rsid w:val="00381623"/>
    <w:rsid w:val="003819D5"/>
    <w:rsid w:val="00381E26"/>
    <w:rsid w:val="00383045"/>
    <w:rsid w:val="00383360"/>
    <w:rsid w:val="00383B4B"/>
    <w:rsid w:val="00384468"/>
    <w:rsid w:val="003849E5"/>
    <w:rsid w:val="003855DB"/>
    <w:rsid w:val="00386AB9"/>
    <w:rsid w:val="00391E1B"/>
    <w:rsid w:val="00392290"/>
    <w:rsid w:val="003929A8"/>
    <w:rsid w:val="00396DAB"/>
    <w:rsid w:val="00397D56"/>
    <w:rsid w:val="00397FDB"/>
    <w:rsid w:val="003A0CAB"/>
    <w:rsid w:val="003A1401"/>
    <w:rsid w:val="003A4015"/>
    <w:rsid w:val="003A4070"/>
    <w:rsid w:val="003A54B9"/>
    <w:rsid w:val="003A5B4D"/>
    <w:rsid w:val="003A67F0"/>
    <w:rsid w:val="003A6C6D"/>
    <w:rsid w:val="003A7EE0"/>
    <w:rsid w:val="003B0217"/>
    <w:rsid w:val="003B058E"/>
    <w:rsid w:val="003B3A65"/>
    <w:rsid w:val="003B4232"/>
    <w:rsid w:val="003B4ECD"/>
    <w:rsid w:val="003B5248"/>
    <w:rsid w:val="003B53F6"/>
    <w:rsid w:val="003B7312"/>
    <w:rsid w:val="003C01F7"/>
    <w:rsid w:val="003C0D22"/>
    <w:rsid w:val="003C0F16"/>
    <w:rsid w:val="003C1189"/>
    <w:rsid w:val="003C1A25"/>
    <w:rsid w:val="003C219A"/>
    <w:rsid w:val="003C3D74"/>
    <w:rsid w:val="003C40B4"/>
    <w:rsid w:val="003C42C8"/>
    <w:rsid w:val="003C64B7"/>
    <w:rsid w:val="003C667A"/>
    <w:rsid w:val="003C66C8"/>
    <w:rsid w:val="003D005B"/>
    <w:rsid w:val="003D0B9C"/>
    <w:rsid w:val="003D13CE"/>
    <w:rsid w:val="003D1E5D"/>
    <w:rsid w:val="003D2115"/>
    <w:rsid w:val="003D30B5"/>
    <w:rsid w:val="003D336B"/>
    <w:rsid w:val="003D46AB"/>
    <w:rsid w:val="003D5E07"/>
    <w:rsid w:val="003D63AF"/>
    <w:rsid w:val="003D6C86"/>
    <w:rsid w:val="003D779D"/>
    <w:rsid w:val="003E10E6"/>
    <w:rsid w:val="003E133F"/>
    <w:rsid w:val="003E1539"/>
    <w:rsid w:val="003E364C"/>
    <w:rsid w:val="003E3841"/>
    <w:rsid w:val="003E40CC"/>
    <w:rsid w:val="003E4100"/>
    <w:rsid w:val="003E4166"/>
    <w:rsid w:val="003E4187"/>
    <w:rsid w:val="003E4C7F"/>
    <w:rsid w:val="003E5ED0"/>
    <w:rsid w:val="003E5F3B"/>
    <w:rsid w:val="003E6C79"/>
    <w:rsid w:val="003E70B9"/>
    <w:rsid w:val="003E7AC5"/>
    <w:rsid w:val="003F183D"/>
    <w:rsid w:val="003F1980"/>
    <w:rsid w:val="003F2EF2"/>
    <w:rsid w:val="003F4EF8"/>
    <w:rsid w:val="003F5796"/>
    <w:rsid w:val="003F5FB8"/>
    <w:rsid w:val="003F62FF"/>
    <w:rsid w:val="003F6AB8"/>
    <w:rsid w:val="003F6DAB"/>
    <w:rsid w:val="003F6DE9"/>
    <w:rsid w:val="003F7571"/>
    <w:rsid w:val="003F77DB"/>
    <w:rsid w:val="004007F8"/>
    <w:rsid w:val="00403079"/>
    <w:rsid w:val="004038EF"/>
    <w:rsid w:val="00404569"/>
    <w:rsid w:val="00404E03"/>
    <w:rsid w:val="0040510F"/>
    <w:rsid w:val="004061D5"/>
    <w:rsid w:val="0040712F"/>
    <w:rsid w:val="00407F17"/>
    <w:rsid w:val="00410707"/>
    <w:rsid w:val="00411505"/>
    <w:rsid w:val="00413EF5"/>
    <w:rsid w:val="00414E79"/>
    <w:rsid w:val="00416454"/>
    <w:rsid w:val="00417040"/>
    <w:rsid w:val="00417440"/>
    <w:rsid w:val="00420178"/>
    <w:rsid w:val="00420798"/>
    <w:rsid w:val="00420B8A"/>
    <w:rsid w:val="00421081"/>
    <w:rsid w:val="00422679"/>
    <w:rsid w:val="00422C6C"/>
    <w:rsid w:val="00422E3B"/>
    <w:rsid w:val="004237D2"/>
    <w:rsid w:val="00423932"/>
    <w:rsid w:val="00423B9D"/>
    <w:rsid w:val="00424D39"/>
    <w:rsid w:val="00424EEE"/>
    <w:rsid w:val="00425C86"/>
    <w:rsid w:val="00425DF8"/>
    <w:rsid w:val="00425F46"/>
    <w:rsid w:val="00426007"/>
    <w:rsid w:val="00427972"/>
    <w:rsid w:val="00427AD0"/>
    <w:rsid w:val="004315B2"/>
    <w:rsid w:val="00431685"/>
    <w:rsid w:val="0043171F"/>
    <w:rsid w:val="00431740"/>
    <w:rsid w:val="004317BD"/>
    <w:rsid w:val="00432179"/>
    <w:rsid w:val="00432A46"/>
    <w:rsid w:val="004338D0"/>
    <w:rsid w:val="00436304"/>
    <w:rsid w:val="00436EB0"/>
    <w:rsid w:val="004372F8"/>
    <w:rsid w:val="004373CE"/>
    <w:rsid w:val="00437842"/>
    <w:rsid w:val="00440AD3"/>
    <w:rsid w:val="00440DE6"/>
    <w:rsid w:val="00442113"/>
    <w:rsid w:val="00442117"/>
    <w:rsid w:val="004421AE"/>
    <w:rsid w:val="0044261A"/>
    <w:rsid w:val="00442B63"/>
    <w:rsid w:val="00442B7E"/>
    <w:rsid w:val="00442F7D"/>
    <w:rsid w:val="004430E8"/>
    <w:rsid w:val="004435AD"/>
    <w:rsid w:val="00444BA6"/>
    <w:rsid w:val="004450BC"/>
    <w:rsid w:val="00445306"/>
    <w:rsid w:val="0044570F"/>
    <w:rsid w:val="00445A2D"/>
    <w:rsid w:val="00446C4D"/>
    <w:rsid w:val="00446F86"/>
    <w:rsid w:val="00446FB3"/>
    <w:rsid w:val="00447D2A"/>
    <w:rsid w:val="004509B6"/>
    <w:rsid w:val="00450CF4"/>
    <w:rsid w:val="0045132A"/>
    <w:rsid w:val="004518C2"/>
    <w:rsid w:val="004524FE"/>
    <w:rsid w:val="00452A0C"/>
    <w:rsid w:val="00453524"/>
    <w:rsid w:val="004535D6"/>
    <w:rsid w:val="00453757"/>
    <w:rsid w:val="0045475E"/>
    <w:rsid w:val="00454ABD"/>
    <w:rsid w:val="00455017"/>
    <w:rsid w:val="00456D2F"/>
    <w:rsid w:val="004608AD"/>
    <w:rsid w:val="00460A4A"/>
    <w:rsid w:val="00460D23"/>
    <w:rsid w:val="00463B41"/>
    <w:rsid w:val="00464609"/>
    <w:rsid w:val="00465C30"/>
    <w:rsid w:val="00467F24"/>
    <w:rsid w:val="004700C2"/>
    <w:rsid w:val="00470419"/>
    <w:rsid w:val="00472057"/>
    <w:rsid w:val="0047282E"/>
    <w:rsid w:val="00473034"/>
    <w:rsid w:val="0047329B"/>
    <w:rsid w:val="00473546"/>
    <w:rsid w:val="00475719"/>
    <w:rsid w:val="0047611E"/>
    <w:rsid w:val="00476233"/>
    <w:rsid w:val="00476B2E"/>
    <w:rsid w:val="004776B8"/>
    <w:rsid w:val="00477903"/>
    <w:rsid w:val="00477AFD"/>
    <w:rsid w:val="0048145A"/>
    <w:rsid w:val="00481F81"/>
    <w:rsid w:val="004823E2"/>
    <w:rsid w:val="004829FA"/>
    <w:rsid w:val="004835B9"/>
    <w:rsid w:val="00483CB2"/>
    <w:rsid w:val="00484076"/>
    <w:rsid w:val="00485926"/>
    <w:rsid w:val="0048603E"/>
    <w:rsid w:val="00487EFB"/>
    <w:rsid w:val="004915E8"/>
    <w:rsid w:val="00491EE2"/>
    <w:rsid w:val="00493A0C"/>
    <w:rsid w:val="00493EDF"/>
    <w:rsid w:val="00494129"/>
    <w:rsid w:val="004951E3"/>
    <w:rsid w:val="004967A1"/>
    <w:rsid w:val="00497886"/>
    <w:rsid w:val="00497A2E"/>
    <w:rsid w:val="004A0D6F"/>
    <w:rsid w:val="004A0D99"/>
    <w:rsid w:val="004A18E2"/>
    <w:rsid w:val="004A1CBA"/>
    <w:rsid w:val="004A2625"/>
    <w:rsid w:val="004A2816"/>
    <w:rsid w:val="004A2A09"/>
    <w:rsid w:val="004A2E5B"/>
    <w:rsid w:val="004A37C7"/>
    <w:rsid w:val="004A4063"/>
    <w:rsid w:val="004A642B"/>
    <w:rsid w:val="004A740E"/>
    <w:rsid w:val="004A7D0E"/>
    <w:rsid w:val="004A7F70"/>
    <w:rsid w:val="004B11A5"/>
    <w:rsid w:val="004B1948"/>
    <w:rsid w:val="004B2308"/>
    <w:rsid w:val="004B3070"/>
    <w:rsid w:val="004B353D"/>
    <w:rsid w:val="004B4290"/>
    <w:rsid w:val="004B592B"/>
    <w:rsid w:val="004B71EB"/>
    <w:rsid w:val="004C078C"/>
    <w:rsid w:val="004C11B4"/>
    <w:rsid w:val="004C218A"/>
    <w:rsid w:val="004C4C36"/>
    <w:rsid w:val="004C4E89"/>
    <w:rsid w:val="004C533F"/>
    <w:rsid w:val="004C72D6"/>
    <w:rsid w:val="004D0F72"/>
    <w:rsid w:val="004D2ADC"/>
    <w:rsid w:val="004D4686"/>
    <w:rsid w:val="004D4FA3"/>
    <w:rsid w:val="004D58F5"/>
    <w:rsid w:val="004D7CF1"/>
    <w:rsid w:val="004E098F"/>
    <w:rsid w:val="004E0C79"/>
    <w:rsid w:val="004E0DCA"/>
    <w:rsid w:val="004E2438"/>
    <w:rsid w:val="004E2A2A"/>
    <w:rsid w:val="004E2D5E"/>
    <w:rsid w:val="004E34B1"/>
    <w:rsid w:val="004E39FE"/>
    <w:rsid w:val="004E456E"/>
    <w:rsid w:val="004E4AAD"/>
    <w:rsid w:val="004E4E71"/>
    <w:rsid w:val="004E6A54"/>
    <w:rsid w:val="004E78AC"/>
    <w:rsid w:val="004F02A1"/>
    <w:rsid w:val="004F06C7"/>
    <w:rsid w:val="004F1A09"/>
    <w:rsid w:val="004F1BBC"/>
    <w:rsid w:val="004F2051"/>
    <w:rsid w:val="004F2483"/>
    <w:rsid w:val="004F24FC"/>
    <w:rsid w:val="004F4506"/>
    <w:rsid w:val="004F522F"/>
    <w:rsid w:val="004F589A"/>
    <w:rsid w:val="004F5BC2"/>
    <w:rsid w:val="004F5F1A"/>
    <w:rsid w:val="004F5F6E"/>
    <w:rsid w:val="004F6CBF"/>
    <w:rsid w:val="00500D8F"/>
    <w:rsid w:val="00501A25"/>
    <w:rsid w:val="00501F7B"/>
    <w:rsid w:val="00503532"/>
    <w:rsid w:val="00503FFB"/>
    <w:rsid w:val="00505639"/>
    <w:rsid w:val="0051098F"/>
    <w:rsid w:val="00511CD7"/>
    <w:rsid w:val="005120CB"/>
    <w:rsid w:val="00513CB1"/>
    <w:rsid w:val="00513FBF"/>
    <w:rsid w:val="00514A02"/>
    <w:rsid w:val="00515721"/>
    <w:rsid w:val="005157E4"/>
    <w:rsid w:val="0051614C"/>
    <w:rsid w:val="0051711F"/>
    <w:rsid w:val="00517242"/>
    <w:rsid w:val="0051788C"/>
    <w:rsid w:val="005178D1"/>
    <w:rsid w:val="005201B5"/>
    <w:rsid w:val="00520546"/>
    <w:rsid w:val="00521CCE"/>
    <w:rsid w:val="005233D0"/>
    <w:rsid w:val="00523552"/>
    <w:rsid w:val="005257D4"/>
    <w:rsid w:val="00527611"/>
    <w:rsid w:val="00531890"/>
    <w:rsid w:val="00531B83"/>
    <w:rsid w:val="0053226E"/>
    <w:rsid w:val="005327CF"/>
    <w:rsid w:val="0053458F"/>
    <w:rsid w:val="0053492E"/>
    <w:rsid w:val="005357FE"/>
    <w:rsid w:val="0053622E"/>
    <w:rsid w:val="00536EFF"/>
    <w:rsid w:val="005379F6"/>
    <w:rsid w:val="00537C37"/>
    <w:rsid w:val="005407EF"/>
    <w:rsid w:val="00540DD2"/>
    <w:rsid w:val="0054116B"/>
    <w:rsid w:val="00542ABE"/>
    <w:rsid w:val="00542DDF"/>
    <w:rsid w:val="0054449A"/>
    <w:rsid w:val="00544640"/>
    <w:rsid w:val="0054473E"/>
    <w:rsid w:val="00550223"/>
    <w:rsid w:val="005502DF"/>
    <w:rsid w:val="005510D6"/>
    <w:rsid w:val="005512C0"/>
    <w:rsid w:val="005513EB"/>
    <w:rsid w:val="00551730"/>
    <w:rsid w:val="005528D0"/>
    <w:rsid w:val="00553A2C"/>
    <w:rsid w:val="00556191"/>
    <w:rsid w:val="00556445"/>
    <w:rsid w:val="005602B9"/>
    <w:rsid w:val="0056080C"/>
    <w:rsid w:val="00560B43"/>
    <w:rsid w:val="0056125C"/>
    <w:rsid w:val="005614EE"/>
    <w:rsid w:val="00562ADA"/>
    <w:rsid w:val="00565B97"/>
    <w:rsid w:val="0056639C"/>
    <w:rsid w:val="00567E60"/>
    <w:rsid w:val="00571E44"/>
    <w:rsid w:val="005723F3"/>
    <w:rsid w:val="0057440F"/>
    <w:rsid w:val="00576CE6"/>
    <w:rsid w:val="00576D9B"/>
    <w:rsid w:val="00576DC9"/>
    <w:rsid w:val="00580A74"/>
    <w:rsid w:val="00581019"/>
    <w:rsid w:val="0058285F"/>
    <w:rsid w:val="00582CE1"/>
    <w:rsid w:val="00582D26"/>
    <w:rsid w:val="0058372D"/>
    <w:rsid w:val="00585438"/>
    <w:rsid w:val="005873F3"/>
    <w:rsid w:val="00587777"/>
    <w:rsid w:val="00590496"/>
    <w:rsid w:val="005907C2"/>
    <w:rsid w:val="0059085D"/>
    <w:rsid w:val="00590C1F"/>
    <w:rsid w:val="00590DB5"/>
    <w:rsid w:val="005916FB"/>
    <w:rsid w:val="00591787"/>
    <w:rsid w:val="005922B3"/>
    <w:rsid w:val="00592F82"/>
    <w:rsid w:val="0059322E"/>
    <w:rsid w:val="00593844"/>
    <w:rsid w:val="00594A07"/>
    <w:rsid w:val="00594B58"/>
    <w:rsid w:val="00596715"/>
    <w:rsid w:val="0059790C"/>
    <w:rsid w:val="005A0392"/>
    <w:rsid w:val="005A12A7"/>
    <w:rsid w:val="005A22D8"/>
    <w:rsid w:val="005A385C"/>
    <w:rsid w:val="005A51C9"/>
    <w:rsid w:val="005A6ED0"/>
    <w:rsid w:val="005A7292"/>
    <w:rsid w:val="005A75A8"/>
    <w:rsid w:val="005A7EF0"/>
    <w:rsid w:val="005B0611"/>
    <w:rsid w:val="005B1F3B"/>
    <w:rsid w:val="005B2CC3"/>
    <w:rsid w:val="005B303E"/>
    <w:rsid w:val="005B35AD"/>
    <w:rsid w:val="005B5104"/>
    <w:rsid w:val="005B5585"/>
    <w:rsid w:val="005B60EE"/>
    <w:rsid w:val="005B67F6"/>
    <w:rsid w:val="005B6F74"/>
    <w:rsid w:val="005C00CF"/>
    <w:rsid w:val="005C0940"/>
    <w:rsid w:val="005C2403"/>
    <w:rsid w:val="005C31EC"/>
    <w:rsid w:val="005C3475"/>
    <w:rsid w:val="005C35CE"/>
    <w:rsid w:val="005C372E"/>
    <w:rsid w:val="005C3D72"/>
    <w:rsid w:val="005C4729"/>
    <w:rsid w:val="005C49EE"/>
    <w:rsid w:val="005C5482"/>
    <w:rsid w:val="005C5DED"/>
    <w:rsid w:val="005C747F"/>
    <w:rsid w:val="005D1390"/>
    <w:rsid w:val="005D1639"/>
    <w:rsid w:val="005D3738"/>
    <w:rsid w:val="005D37DB"/>
    <w:rsid w:val="005D445F"/>
    <w:rsid w:val="005D6F14"/>
    <w:rsid w:val="005D7106"/>
    <w:rsid w:val="005D735B"/>
    <w:rsid w:val="005D7A66"/>
    <w:rsid w:val="005E09FA"/>
    <w:rsid w:val="005E1911"/>
    <w:rsid w:val="005E1F79"/>
    <w:rsid w:val="005E2541"/>
    <w:rsid w:val="005E2B00"/>
    <w:rsid w:val="005E3D7E"/>
    <w:rsid w:val="005E4DF3"/>
    <w:rsid w:val="005E5BE6"/>
    <w:rsid w:val="005E6673"/>
    <w:rsid w:val="005E6EB5"/>
    <w:rsid w:val="005F1852"/>
    <w:rsid w:val="005F1A88"/>
    <w:rsid w:val="005F5256"/>
    <w:rsid w:val="005F64DB"/>
    <w:rsid w:val="005F65F0"/>
    <w:rsid w:val="005F67AC"/>
    <w:rsid w:val="005F7AAA"/>
    <w:rsid w:val="00600083"/>
    <w:rsid w:val="0060018F"/>
    <w:rsid w:val="0060048D"/>
    <w:rsid w:val="00603336"/>
    <w:rsid w:val="0060353E"/>
    <w:rsid w:val="0060361B"/>
    <w:rsid w:val="00603940"/>
    <w:rsid w:val="00603AAD"/>
    <w:rsid w:val="00603B2B"/>
    <w:rsid w:val="00604149"/>
    <w:rsid w:val="00605281"/>
    <w:rsid w:val="00605CE6"/>
    <w:rsid w:val="00605E77"/>
    <w:rsid w:val="006065DD"/>
    <w:rsid w:val="00606E54"/>
    <w:rsid w:val="00607604"/>
    <w:rsid w:val="00610D65"/>
    <w:rsid w:val="006119EE"/>
    <w:rsid w:val="00612113"/>
    <w:rsid w:val="00612BDB"/>
    <w:rsid w:val="00614443"/>
    <w:rsid w:val="0061506E"/>
    <w:rsid w:val="00615493"/>
    <w:rsid w:val="00615B79"/>
    <w:rsid w:val="00616A97"/>
    <w:rsid w:val="00617657"/>
    <w:rsid w:val="00617C2F"/>
    <w:rsid w:val="006201C6"/>
    <w:rsid w:val="006205F8"/>
    <w:rsid w:val="00620D8D"/>
    <w:rsid w:val="006213C8"/>
    <w:rsid w:val="00622996"/>
    <w:rsid w:val="00622F4A"/>
    <w:rsid w:val="006235D4"/>
    <w:rsid w:val="00623CB0"/>
    <w:rsid w:val="0062555D"/>
    <w:rsid w:val="00625C1A"/>
    <w:rsid w:val="00625CBD"/>
    <w:rsid w:val="006274BA"/>
    <w:rsid w:val="00627A94"/>
    <w:rsid w:val="00627C45"/>
    <w:rsid w:val="0063051F"/>
    <w:rsid w:val="00631599"/>
    <w:rsid w:val="00631F26"/>
    <w:rsid w:val="0063230F"/>
    <w:rsid w:val="00632587"/>
    <w:rsid w:val="0063281F"/>
    <w:rsid w:val="00633C63"/>
    <w:rsid w:val="00634038"/>
    <w:rsid w:val="00635100"/>
    <w:rsid w:val="00635B44"/>
    <w:rsid w:val="006367BA"/>
    <w:rsid w:val="00640EC3"/>
    <w:rsid w:val="006432DD"/>
    <w:rsid w:val="0064498F"/>
    <w:rsid w:val="00644BF0"/>
    <w:rsid w:val="006451B2"/>
    <w:rsid w:val="00645531"/>
    <w:rsid w:val="006456F5"/>
    <w:rsid w:val="006457EB"/>
    <w:rsid w:val="0064667A"/>
    <w:rsid w:val="0064749D"/>
    <w:rsid w:val="00647CA0"/>
    <w:rsid w:val="00650B45"/>
    <w:rsid w:val="00650EEB"/>
    <w:rsid w:val="00651231"/>
    <w:rsid w:val="006514A8"/>
    <w:rsid w:val="0065186B"/>
    <w:rsid w:val="00652823"/>
    <w:rsid w:val="00652997"/>
    <w:rsid w:val="00653306"/>
    <w:rsid w:val="006539AE"/>
    <w:rsid w:val="006546FA"/>
    <w:rsid w:val="00654A1B"/>
    <w:rsid w:val="00655717"/>
    <w:rsid w:val="00655D03"/>
    <w:rsid w:val="0065679A"/>
    <w:rsid w:val="006571C1"/>
    <w:rsid w:val="00657763"/>
    <w:rsid w:val="006578E0"/>
    <w:rsid w:val="00657BE3"/>
    <w:rsid w:val="00657F69"/>
    <w:rsid w:val="00660A5D"/>
    <w:rsid w:val="00660E0B"/>
    <w:rsid w:val="0066187C"/>
    <w:rsid w:val="00661B1C"/>
    <w:rsid w:val="0066450C"/>
    <w:rsid w:val="00664973"/>
    <w:rsid w:val="0066545D"/>
    <w:rsid w:val="00665A98"/>
    <w:rsid w:val="006667DC"/>
    <w:rsid w:val="0066780D"/>
    <w:rsid w:val="00667C19"/>
    <w:rsid w:val="00670992"/>
    <w:rsid w:val="00670AB1"/>
    <w:rsid w:val="00671261"/>
    <w:rsid w:val="00671559"/>
    <w:rsid w:val="006725C7"/>
    <w:rsid w:val="00673408"/>
    <w:rsid w:val="00674255"/>
    <w:rsid w:val="006743BA"/>
    <w:rsid w:val="00674419"/>
    <w:rsid w:val="006766F1"/>
    <w:rsid w:val="0067728C"/>
    <w:rsid w:val="006779F3"/>
    <w:rsid w:val="00677D71"/>
    <w:rsid w:val="0068013C"/>
    <w:rsid w:val="0068037B"/>
    <w:rsid w:val="00680778"/>
    <w:rsid w:val="006808C3"/>
    <w:rsid w:val="00680E06"/>
    <w:rsid w:val="00681A9D"/>
    <w:rsid w:val="00681B98"/>
    <w:rsid w:val="00681DA1"/>
    <w:rsid w:val="00681E40"/>
    <w:rsid w:val="00681FEE"/>
    <w:rsid w:val="00682979"/>
    <w:rsid w:val="00682B62"/>
    <w:rsid w:val="00683A09"/>
    <w:rsid w:val="006845E6"/>
    <w:rsid w:val="006875F8"/>
    <w:rsid w:val="00687DFE"/>
    <w:rsid w:val="00687EE9"/>
    <w:rsid w:val="006906BC"/>
    <w:rsid w:val="00692BB1"/>
    <w:rsid w:val="00693C09"/>
    <w:rsid w:val="00695320"/>
    <w:rsid w:val="00696276"/>
    <w:rsid w:val="00697787"/>
    <w:rsid w:val="006A0C82"/>
    <w:rsid w:val="006A0F8E"/>
    <w:rsid w:val="006A1993"/>
    <w:rsid w:val="006A1D1A"/>
    <w:rsid w:val="006A36F9"/>
    <w:rsid w:val="006A3D9A"/>
    <w:rsid w:val="006A47AA"/>
    <w:rsid w:val="006A5171"/>
    <w:rsid w:val="006A53E7"/>
    <w:rsid w:val="006A62E2"/>
    <w:rsid w:val="006A67F9"/>
    <w:rsid w:val="006A67FC"/>
    <w:rsid w:val="006A693E"/>
    <w:rsid w:val="006A7755"/>
    <w:rsid w:val="006B0337"/>
    <w:rsid w:val="006B0442"/>
    <w:rsid w:val="006B051C"/>
    <w:rsid w:val="006B0BAC"/>
    <w:rsid w:val="006B1F65"/>
    <w:rsid w:val="006B21EB"/>
    <w:rsid w:val="006B3CD7"/>
    <w:rsid w:val="006B3F36"/>
    <w:rsid w:val="006B4EAA"/>
    <w:rsid w:val="006B5005"/>
    <w:rsid w:val="006B637E"/>
    <w:rsid w:val="006C035F"/>
    <w:rsid w:val="006C106E"/>
    <w:rsid w:val="006C25E0"/>
    <w:rsid w:val="006C3E38"/>
    <w:rsid w:val="006C42FC"/>
    <w:rsid w:val="006C44DF"/>
    <w:rsid w:val="006C4A96"/>
    <w:rsid w:val="006C5149"/>
    <w:rsid w:val="006C53B9"/>
    <w:rsid w:val="006C5FE8"/>
    <w:rsid w:val="006C7B95"/>
    <w:rsid w:val="006D1B62"/>
    <w:rsid w:val="006D1E32"/>
    <w:rsid w:val="006D1F47"/>
    <w:rsid w:val="006D2584"/>
    <w:rsid w:val="006D2A54"/>
    <w:rsid w:val="006D4881"/>
    <w:rsid w:val="006D4A7A"/>
    <w:rsid w:val="006D4C2B"/>
    <w:rsid w:val="006D52F4"/>
    <w:rsid w:val="006D68E1"/>
    <w:rsid w:val="006D752C"/>
    <w:rsid w:val="006E052B"/>
    <w:rsid w:val="006E1EEB"/>
    <w:rsid w:val="006E2ABF"/>
    <w:rsid w:val="006E2CA2"/>
    <w:rsid w:val="006E318B"/>
    <w:rsid w:val="006E4AE9"/>
    <w:rsid w:val="006E55F4"/>
    <w:rsid w:val="006E73D5"/>
    <w:rsid w:val="006E7B3C"/>
    <w:rsid w:val="006F03C9"/>
    <w:rsid w:val="006F0875"/>
    <w:rsid w:val="006F1182"/>
    <w:rsid w:val="006F1981"/>
    <w:rsid w:val="006F2994"/>
    <w:rsid w:val="006F2D51"/>
    <w:rsid w:val="006F2DCE"/>
    <w:rsid w:val="006F524C"/>
    <w:rsid w:val="006F5749"/>
    <w:rsid w:val="006F581C"/>
    <w:rsid w:val="006F63DC"/>
    <w:rsid w:val="006F67CD"/>
    <w:rsid w:val="006F788B"/>
    <w:rsid w:val="007004A1"/>
    <w:rsid w:val="00700E73"/>
    <w:rsid w:val="007013BC"/>
    <w:rsid w:val="007013EB"/>
    <w:rsid w:val="00701402"/>
    <w:rsid w:val="00701A34"/>
    <w:rsid w:val="00703259"/>
    <w:rsid w:val="0070514F"/>
    <w:rsid w:val="00706659"/>
    <w:rsid w:val="007069C1"/>
    <w:rsid w:val="00707B6C"/>
    <w:rsid w:val="00710A5A"/>
    <w:rsid w:val="00710DF3"/>
    <w:rsid w:val="0071297D"/>
    <w:rsid w:val="00712A8C"/>
    <w:rsid w:val="00713855"/>
    <w:rsid w:val="00714E47"/>
    <w:rsid w:val="00715425"/>
    <w:rsid w:val="00716440"/>
    <w:rsid w:val="00717620"/>
    <w:rsid w:val="00717DB1"/>
    <w:rsid w:val="00717FCD"/>
    <w:rsid w:val="00720605"/>
    <w:rsid w:val="00724EA4"/>
    <w:rsid w:val="00726ED6"/>
    <w:rsid w:val="007311C8"/>
    <w:rsid w:val="007319E0"/>
    <w:rsid w:val="0073208E"/>
    <w:rsid w:val="00733376"/>
    <w:rsid w:val="00733EA6"/>
    <w:rsid w:val="00734309"/>
    <w:rsid w:val="0073432C"/>
    <w:rsid w:val="0073436B"/>
    <w:rsid w:val="00734603"/>
    <w:rsid w:val="00734F27"/>
    <w:rsid w:val="00734F42"/>
    <w:rsid w:val="00735180"/>
    <w:rsid w:val="00736149"/>
    <w:rsid w:val="0073626C"/>
    <w:rsid w:val="007362BB"/>
    <w:rsid w:val="0073688D"/>
    <w:rsid w:val="00737A69"/>
    <w:rsid w:val="00737DD6"/>
    <w:rsid w:val="00741689"/>
    <w:rsid w:val="00741898"/>
    <w:rsid w:val="00741E02"/>
    <w:rsid w:val="0074358F"/>
    <w:rsid w:val="00744709"/>
    <w:rsid w:val="0074495F"/>
    <w:rsid w:val="0074540B"/>
    <w:rsid w:val="007464A0"/>
    <w:rsid w:val="007475FF"/>
    <w:rsid w:val="00747E0E"/>
    <w:rsid w:val="0075089B"/>
    <w:rsid w:val="00750A26"/>
    <w:rsid w:val="00750CD2"/>
    <w:rsid w:val="007511A7"/>
    <w:rsid w:val="00751231"/>
    <w:rsid w:val="007512EF"/>
    <w:rsid w:val="00751663"/>
    <w:rsid w:val="007518ED"/>
    <w:rsid w:val="00753343"/>
    <w:rsid w:val="00753569"/>
    <w:rsid w:val="007537FA"/>
    <w:rsid w:val="00754384"/>
    <w:rsid w:val="00754989"/>
    <w:rsid w:val="007552E4"/>
    <w:rsid w:val="00755B3C"/>
    <w:rsid w:val="00757713"/>
    <w:rsid w:val="00757CCC"/>
    <w:rsid w:val="00760A08"/>
    <w:rsid w:val="007613DA"/>
    <w:rsid w:val="00764CBF"/>
    <w:rsid w:val="007653FC"/>
    <w:rsid w:val="007658CC"/>
    <w:rsid w:val="007669B2"/>
    <w:rsid w:val="007672D5"/>
    <w:rsid w:val="00767E35"/>
    <w:rsid w:val="007717E1"/>
    <w:rsid w:val="00771E14"/>
    <w:rsid w:val="00772328"/>
    <w:rsid w:val="00772CAE"/>
    <w:rsid w:val="007730BB"/>
    <w:rsid w:val="00775133"/>
    <w:rsid w:val="0077539C"/>
    <w:rsid w:val="00775D80"/>
    <w:rsid w:val="00776CC7"/>
    <w:rsid w:val="0078110E"/>
    <w:rsid w:val="007816CE"/>
    <w:rsid w:val="007818A2"/>
    <w:rsid w:val="00782173"/>
    <w:rsid w:val="007833C7"/>
    <w:rsid w:val="00783786"/>
    <w:rsid w:val="007838C2"/>
    <w:rsid w:val="00783932"/>
    <w:rsid w:val="00784ACD"/>
    <w:rsid w:val="00785A51"/>
    <w:rsid w:val="00786F9E"/>
    <w:rsid w:val="00787193"/>
    <w:rsid w:val="00787C7B"/>
    <w:rsid w:val="00787C83"/>
    <w:rsid w:val="007904DE"/>
    <w:rsid w:val="007912F8"/>
    <w:rsid w:val="007916D2"/>
    <w:rsid w:val="00792609"/>
    <w:rsid w:val="00793231"/>
    <w:rsid w:val="00795428"/>
    <w:rsid w:val="007958A9"/>
    <w:rsid w:val="007964F2"/>
    <w:rsid w:val="007A0429"/>
    <w:rsid w:val="007A04E4"/>
    <w:rsid w:val="007A0A9E"/>
    <w:rsid w:val="007A2955"/>
    <w:rsid w:val="007A5097"/>
    <w:rsid w:val="007A50EE"/>
    <w:rsid w:val="007A557A"/>
    <w:rsid w:val="007A6422"/>
    <w:rsid w:val="007A7B32"/>
    <w:rsid w:val="007B1C94"/>
    <w:rsid w:val="007B3670"/>
    <w:rsid w:val="007B4650"/>
    <w:rsid w:val="007B53E7"/>
    <w:rsid w:val="007B5B8E"/>
    <w:rsid w:val="007B5F94"/>
    <w:rsid w:val="007B64A9"/>
    <w:rsid w:val="007B6D62"/>
    <w:rsid w:val="007B7AF4"/>
    <w:rsid w:val="007C0370"/>
    <w:rsid w:val="007C146A"/>
    <w:rsid w:val="007C1B28"/>
    <w:rsid w:val="007C1EC0"/>
    <w:rsid w:val="007C32A6"/>
    <w:rsid w:val="007C3AA4"/>
    <w:rsid w:val="007C481D"/>
    <w:rsid w:val="007C4AA1"/>
    <w:rsid w:val="007C4F90"/>
    <w:rsid w:val="007C5046"/>
    <w:rsid w:val="007C5756"/>
    <w:rsid w:val="007C5B0F"/>
    <w:rsid w:val="007C7D14"/>
    <w:rsid w:val="007D137F"/>
    <w:rsid w:val="007D1782"/>
    <w:rsid w:val="007D281D"/>
    <w:rsid w:val="007D317D"/>
    <w:rsid w:val="007D3407"/>
    <w:rsid w:val="007D56E5"/>
    <w:rsid w:val="007D6B17"/>
    <w:rsid w:val="007D6C62"/>
    <w:rsid w:val="007D7117"/>
    <w:rsid w:val="007D7659"/>
    <w:rsid w:val="007E0700"/>
    <w:rsid w:val="007E234D"/>
    <w:rsid w:val="007E5431"/>
    <w:rsid w:val="007E6902"/>
    <w:rsid w:val="007F0B6E"/>
    <w:rsid w:val="007F0F82"/>
    <w:rsid w:val="007F1A37"/>
    <w:rsid w:val="007F291B"/>
    <w:rsid w:val="007F2CE3"/>
    <w:rsid w:val="007F2E0A"/>
    <w:rsid w:val="007F3994"/>
    <w:rsid w:val="007F3AA2"/>
    <w:rsid w:val="007F48EC"/>
    <w:rsid w:val="007F4CA2"/>
    <w:rsid w:val="007F4CB4"/>
    <w:rsid w:val="007F4F82"/>
    <w:rsid w:val="007F4FBF"/>
    <w:rsid w:val="007F5246"/>
    <w:rsid w:val="007F5532"/>
    <w:rsid w:val="007F5A02"/>
    <w:rsid w:val="007F6F28"/>
    <w:rsid w:val="007F7DC0"/>
    <w:rsid w:val="00800211"/>
    <w:rsid w:val="0080098D"/>
    <w:rsid w:val="008009F3"/>
    <w:rsid w:val="00801912"/>
    <w:rsid w:val="008027B9"/>
    <w:rsid w:val="0080482B"/>
    <w:rsid w:val="00804A73"/>
    <w:rsid w:val="00805195"/>
    <w:rsid w:val="00805A41"/>
    <w:rsid w:val="00805C07"/>
    <w:rsid w:val="00805D98"/>
    <w:rsid w:val="008066BB"/>
    <w:rsid w:val="00806BF3"/>
    <w:rsid w:val="008073B2"/>
    <w:rsid w:val="008076EE"/>
    <w:rsid w:val="00807F29"/>
    <w:rsid w:val="00811CA3"/>
    <w:rsid w:val="00812247"/>
    <w:rsid w:val="008129BE"/>
    <w:rsid w:val="00812C69"/>
    <w:rsid w:val="00812DA3"/>
    <w:rsid w:val="008153A5"/>
    <w:rsid w:val="008153FC"/>
    <w:rsid w:val="00815D83"/>
    <w:rsid w:val="008162BC"/>
    <w:rsid w:val="00816623"/>
    <w:rsid w:val="00816DDC"/>
    <w:rsid w:val="00816F1C"/>
    <w:rsid w:val="00817AB0"/>
    <w:rsid w:val="008206FD"/>
    <w:rsid w:val="00820854"/>
    <w:rsid w:val="008216CB"/>
    <w:rsid w:val="00821D2F"/>
    <w:rsid w:val="00822C19"/>
    <w:rsid w:val="0082369C"/>
    <w:rsid w:val="00823DC6"/>
    <w:rsid w:val="0082483B"/>
    <w:rsid w:val="00824B33"/>
    <w:rsid w:val="00825FF5"/>
    <w:rsid w:val="00826402"/>
    <w:rsid w:val="008271CC"/>
    <w:rsid w:val="00827450"/>
    <w:rsid w:val="00830B13"/>
    <w:rsid w:val="0083138E"/>
    <w:rsid w:val="008322F1"/>
    <w:rsid w:val="00832B8E"/>
    <w:rsid w:val="00833EE8"/>
    <w:rsid w:val="0083411A"/>
    <w:rsid w:val="00834477"/>
    <w:rsid w:val="00834A9F"/>
    <w:rsid w:val="00835D3D"/>
    <w:rsid w:val="008360C8"/>
    <w:rsid w:val="008363EB"/>
    <w:rsid w:val="00836A39"/>
    <w:rsid w:val="00836BE2"/>
    <w:rsid w:val="00837433"/>
    <w:rsid w:val="00837AE1"/>
    <w:rsid w:val="00837CD1"/>
    <w:rsid w:val="0084238D"/>
    <w:rsid w:val="00842A9A"/>
    <w:rsid w:val="00842FFB"/>
    <w:rsid w:val="00844469"/>
    <w:rsid w:val="0084468E"/>
    <w:rsid w:val="008456D4"/>
    <w:rsid w:val="008458E5"/>
    <w:rsid w:val="00845CC7"/>
    <w:rsid w:val="008475EF"/>
    <w:rsid w:val="0084798F"/>
    <w:rsid w:val="008510CE"/>
    <w:rsid w:val="008514CF"/>
    <w:rsid w:val="00851A55"/>
    <w:rsid w:val="00852155"/>
    <w:rsid w:val="00852930"/>
    <w:rsid w:val="008531F4"/>
    <w:rsid w:val="00853316"/>
    <w:rsid w:val="008536F0"/>
    <w:rsid w:val="008542A1"/>
    <w:rsid w:val="00854ADE"/>
    <w:rsid w:val="00854F99"/>
    <w:rsid w:val="008563C8"/>
    <w:rsid w:val="00856B48"/>
    <w:rsid w:val="00856CF2"/>
    <w:rsid w:val="00861B83"/>
    <w:rsid w:val="00863980"/>
    <w:rsid w:val="008645AE"/>
    <w:rsid w:val="00865386"/>
    <w:rsid w:val="008655B9"/>
    <w:rsid w:val="00865E3C"/>
    <w:rsid w:val="00865F7F"/>
    <w:rsid w:val="00870D3A"/>
    <w:rsid w:val="00871382"/>
    <w:rsid w:val="00873294"/>
    <w:rsid w:val="008739E8"/>
    <w:rsid w:val="008744EB"/>
    <w:rsid w:val="00876059"/>
    <w:rsid w:val="00877122"/>
    <w:rsid w:val="00877B49"/>
    <w:rsid w:val="008802EF"/>
    <w:rsid w:val="00881AB9"/>
    <w:rsid w:val="0088297B"/>
    <w:rsid w:val="0088491D"/>
    <w:rsid w:val="00884983"/>
    <w:rsid w:val="00884ED7"/>
    <w:rsid w:val="008863F8"/>
    <w:rsid w:val="00886B10"/>
    <w:rsid w:val="008874A4"/>
    <w:rsid w:val="00887E3A"/>
    <w:rsid w:val="00887FB5"/>
    <w:rsid w:val="0089043C"/>
    <w:rsid w:val="00890DE3"/>
    <w:rsid w:val="00891121"/>
    <w:rsid w:val="00892033"/>
    <w:rsid w:val="008921B5"/>
    <w:rsid w:val="00892F2B"/>
    <w:rsid w:val="00893730"/>
    <w:rsid w:val="0089389C"/>
    <w:rsid w:val="00893F39"/>
    <w:rsid w:val="008940D2"/>
    <w:rsid w:val="0089464B"/>
    <w:rsid w:val="008953DB"/>
    <w:rsid w:val="00895526"/>
    <w:rsid w:val="0089565A"/>
    <w:rsid w:val="00895B42"/>
    <w:rsid w:val="008975E5"/>
    <w:rsid w:val="008A315E"/>
    <w:rsid w:val="008A45A4"/>
    <w:rsid w:val="008A7E4C"/>
    <w:rsid w:val="008B15CA"/>
    <w:rsid w:val="008B17CC"/>
    <w:rsid w:val="008B2E9E"/>
    <w:rsid w:val="008B2F70"/>
    <w:rsid w:val="008B4A2E"/>
    <w:rsid w:val="008B631A"/>
    <w:rsid w:val="008B679A"/>
    <w:rsid w:val="008B74F2"/>
    <w:rsid w:val="008B7751"/>
    <w:rsid w:val="008C0702"/>
    <w:rsid w:val="008C166D"/>
    <w:rsid w:val="008C1B0F"/>
    <w:rsid w:val="008C1C66"/>
    <w:rsid w:val="008C2707"/>
    <w:rsid w:val="008C2F8D"/>
    <w:rsid w:val="008C42F1"/>
    <w:rsid w:val="008C4496"/>
    <w:rsid w:val="008C5132"/>
    <w:rsid w:val="008C54EF"/>
    <w:rsid w:val="008C55E3"/>
    <w:rsid w:val="008C5CCF"/>
    <w:rsid w:val="008C6363"/>
    <w:rsid w:val="008C7288"/>
    <w:rsid w:val="008C799C"/>
    <w:rsid w:val="008D00BD"/>
    <w:rsid w:val="008D0E21"/>
    <w:rsid w:val="008D1C1C"/>
    <w:rsid w:val="008D1CF7"/>
    <w:rsid w:val="008D3761"/>
    <w:rsid w:val="008D3B01"/>
    <w:rsid w:val="008D4201"/>
    <w:rsid w:val="008D4384"/>
    <w:rsid w:val="008D682F"/>
    <w:rsid w:val="008D7466"/>
    <w:rsid w:val="008D746B"/>
    <w:rsid w:val="008E122A"/>
    <w:rsid w:val="008E1A89"/>
    <w:rsid w:val="008E1D9F"/>
    <w:rsid w:val="008E21F4"/>
    <w:rsid w:val="008E2380"/>
    <w:rsid w:val="008E36A6"/>
    <w:rsid w:val="008E4B26"/>
    <w:rsid w:val="008E55F6"/>
    <w:rsid w:val="008E5740"/>
    <w:rsid w:val="008E6113"/>
    <w:rsid w:val="008E699D"/>
    <w:rsid w:val="008E6DB4"/>
    <w:rsid w:val="008E700F"/>
    <w:rsid w:val="008E7B46"/>
    <w:rsid w:val="008F02B6"/>
    <w:rsid w:val="008F116A"/>
    <w:rsid w:val="008F1E83"/>
    <w:rsid w:val="008F25F9"/>
    <w:rsid w:val="008F2F8D"/>
    <w:rsid w:val="008F35CC"/>
    <w:rsid w:val="008F389A"/>
    <w:rsid w:val="008F3D02"/>
    <w:rsid w:val="008F4C8E"/>
    <w:rsid w:val="008F4E10"/>
    <w:rsid w:val="008F65A0"/>
    <w:rsid w:val="008F6A32"/>
    <w:rsid w:val="008F7DBC"/>
    <w:rsid w:val="009005A5"/>
    <w:rsid w:val="00901470"/>
    <w:rsid w:val="00902C08"/>
    <w:rsid w:val="0090509B"/>
    <w:rsid w:val="00905611"/>
    <w:rsid w:val="00906074"/>
    <w:rsid w:val="009100ED"/>
    <w:rsid w:val="009109D2"/>
    <w:rsid w:val="009109EF"/>
    <w:rsid w:val="00912295"/>
    <w:rsid w:val="009136CD"/>
    <w:rsid w:val="009138CA"/>
    <w:rsid w:val="00913D81"/>
    <w:rsid w:val="0091578B"/>
    <w:rsid w:val="009157A4"/>
    <w:rsid w:val="009165CC"/>
    <w:rsid w:val="00916739"/>
    <w:rsid w:val="00920412"/>
    <w:rsid w:val="00920BE8"/>
    <w:rsid w:val="00920DE3"/>
    <w:rsid w:val="00921088"/>
    <w:rsid w:val="00921FF8"/>
    <w:rsid w:val="00922561"/>
    <w:rsid w:val="00922CE5"/>
    <w:rsid w:val="009233E0"/>
    <w:rsid w:val="00923DFB"/>
    <w:rsid w:val="00924649"/>
    <w:rsid w:val="00924D2D"/>
    <w:rsid w:val="00924F89"/>
    <w:rsid w:val="00925DA2"/>
    <w:rsid w:val="009274CE"/>
    <w:rsid w:val="00927556"/>
    <w:rsid w:val="00930D4D"/>
    <w:rsid w:val="0093101F"/>
    <w:rsid w:val="00931152"/>
    <w:rsid w:val="009317C0"/>
    <w:rsid w:val="0093278D"/>
    <w:rsid w:val="00932B47"/>
    <w:rsid w:val="00935681"/>
    <w:rsid w:val="00935931"/>
    <w:rsid w:val="0093668E"/>
    <w:rsid w:val="00940355"/>
    <w:rsid w:val="00940EF8"/>
    <w:rsid w:val="00941313"/>
    <w:rsid w:val="009416D5"/>
    <w:rsid w:val="00942B14"/>
    <w:rsid w:val="00943F51"/>
    <w:rsid w:val="00945DF9"/>
    <w:rsid w:val="00945F3F"/>
    <w:rsid w:val="0094620F"/>
    <w:rsid w:val="00946D62"/>
    <w:rsid w:val="00946E51"/>
    <w:rsid w:val="00947725"/>
    <w:rsid w:val="00947C20"/>
    <w:rsid w:val="00951B14"/>
    <w:rsid w:val="009528DB"/>
    <w:rsid w:val="009536CA"/>
    <w:rsid w:val="00953BAC"/>
    <w:rsid w:val="00954A01"/>
    <w:rsid w:val="00956BE0"/>
    <w:rsid w:val="00956C20"/>
    <w:rsid w:val="009570F6"/>
    <w:rsid w:val="00957319"/>
    <w:rsid w:val="00957A52"/>
    <w:rsid w:val="00957F46"/>
    <w:rsid w:val="00960A3A"/>
    <w:rsid w:val="00960AA4"/>
    <w:rsid w:val="00961162"/>
    <w:rsid w:val="009614ED"/>
    <w:rsid w:val="00961CE2"/>
    <w:rsid w:val="00961ED8"/>
    <w:rsid w:val="00962656"/>
    <w:rsid w:val="00962E66"/>
    <w:rsid w:val="0096389A"/>
    <w:rsid w:val="00963AFB"/>
    <w:rsid w:val="009658BD"/>
    <w:rsid w:val="009658DA"/>
    <w:rsid w:val="00967590"/>
    <w:rsid w:val="00967835"/>
    <w:rsid w:val="00971102"/>
    <w:rsid w:val="00971295"/>
    <w:rsid w:val="00971C69"/>
    <w:rsid w:val="009720C8"/>
    <w:rsid w:val="00976346"/>
    <w:rsid w:val="00976929"/>
    <w:rsid w:val="00977786"/>
    <w:rsid w:val="0098090F"/>
    <w:rsid w:val="00980CAC"/>
    <w:rsid w:val="00980D45"/>
    <w:rsid w:val="00981CD1"/>
    <w:rsid w:val="00981E51"/>
    <w:rsid w:val="0098237B"/>
    <w:rsid w:val="009827D3"/>
    <w:rsid w:val="009829E7"/>
    <w:rsid w:val="009836BD"/>
    <w:rsid w:val="0098385A"/>
    <w:rsid w:val="00983F39"/>
    <w:rsid w:val="0098758C"/>
    <w:rsid w:val="0099034D"/>
    <w:rsid w:val="00991037"/>
    <w:rsid w:val="00992774"/>
    <w:rsid w:val="009928D3"/>
    <w:rsid w:val="00992DD6"/>
    <w:rsid w:val="0099332E"/>
    <w:rsid w:val="009937F9"/>
    <w:rsid w:val="00993D7B"/>
    <w:rsid w:val="00994057"/>
    <w:rsid w:val="00995E29"/>
    <w:rsid w:val="00997DA4"/>
    <w:rsid w:val="009A0657"/>
    <w:rsid w:val="009A086A"/>
    <w:rsid w:val="009A0C18"/>
    <w:rsid w:val="009A219B"/>
    <w:rsid w:val="009A4D31"/>
    <w:rsid w:val="009A574A"/>
    <w:rsid w:val="009A6011"/>
    <w:rsid w:val="009A6595"/>
    <w:rsid w:val="009A76A8"/>
    <w:rsid w:val="009A77A1"/>
    <w:rsid w:val="009B030E"/>
    <w:rsid w:val="009B0578"/>
    <w:rsid w:val="009B18C6"/>
    <w:rsid w:val="009B31CE"/>
    <w:rsid w:val="009B33A0"/>
    <w:rsid w:val="009B38CF"/>
    <w:rsid w:val="009B4C17"/>
    <w:rsid w:val="009B6047"/>
    <w:rsid w:val="009B725A"/>
    <w:rsid w:val="009B7D06"/>
    <w:rsid w:val="009B7DA2"/>
    <w:rsid w:val="009C0D3E"/>
    <w:rsid w:val="009C2097"/>
    <w:rsid w:val="009C3E68"/>
    <w:rsid w:val="009C4643"/>
    <w:rsid w:val="009C4851"/>
    <w:rsid w:val="009C4B3E"/>
    <w:rsid w:val="009C4C50"/>
    <w:rsid w:val="009C59A3"/>
    <w:rsid w:val="009C5ABE"/>
    <w:rsid w:val="009C61D8"/>
    <w:rsid w:val="009C6934"/>
    <w:rsid w:val="009C76AF"/>
    <w:rsid w:val="009D00BD"/>
    <w:rsid w:val="009D035A"/>
    <w:rsid w:val="009D22E8"/>
    <w:rsid w:val="009D2B4F"/>
    <w:rsid w:val="009D4174"/>
    <w:rsid w:val="009D4248"/>
    <w:rsid w:val="009D4F15"/>
    <w:rsid w:val="009D564B"/>
    <w:rsid w:val="009D74FF"/>
    <w:rsid w:val="009D7A80"/>
    <w:rsid w:val="009D7B3A"/>
    <w:rsid w:val="009E0E03"/>
    <w:rsid w:val="009E3962"/>
    <w:rsid w:val="009E5000"/>
    <w:rsid w:val="009E502C"/>
    <w:rsid w:val="009E50CA"/>
    <w:rsid w:val="009E51A5"/>
    <w:rsid w:val="009E5C3D"/>
    <w:rsid w:val="009E685D"/>
    <w:rsid w:val="009E741A"/>
    <w:rsid w:val="009E7FBD"/>
    <w:rsid w:val="009F001C"/>
    <w:rsid w:val="009F0680"/>
    <w:rsid w:val="009F0C61"/>
    <w:rsid w:val="009F2103"/>
    <w:rsid w:val="009F2A8F"/>
    <w:rsid w:val="009F3C05"/>
    <w:rsid w:val="009F4F48"/>
    <w:rsid w:val="009F5CE6"/>
    <w:rsid w:val="009F5E11"/>
    <w:rsid w:val="009F6086"/>
    <w:rsid w:val="009F63CC"/>
    <w:rsid w:val="009F6732"/>
    <w:rsid w:val="009F6FEF"/>
    <w:rsid w:val="009F77C0"/>
    <w:rsid w:val="00A014C2"/>
    <w:rsid w:val="00A01864"/>
    <w:rsid w:val="00A033CA"/>
    <w:rsid w:val="00A03D49"/>
    <w:rsid w:val="00A04999"/>
    <w:rsid w:val="00A05522"/>
    <w:rsid w:val="00A0599C"/>
    <w:rsid w:val="00A05A71"/>
    <w:rsid w:val="00A06D6B"/>
    <w:rsid w:val="00A1013C"/>
    <w:rsid w:val="00A124C2"/>
    <w:rsid w:val="00A12615"/>
    <w:rsid w:val="00A12967"/>
    <w:rsid w:val="00A12D43"/>
    <w:rsid w:val="00A13F5B"/>
    <w:rsid w:val="00A142C5"/>
    <w:rsid w:val="00A145BE"/>
    <w:rsid w:val="00A14BD0"/>
    <w:rsid w:val="00A16B78"/>
    <w:rsid w:val="00A172CE"/>
    <w:rsid w:val="00A205B2"/>
    <w:rsid w:val="00A208FB"/>
    <w:rsid w:val="00A211CB"/>
    <w:rsid w:val="00A22F11"/>
    <w:rsid w:val="00A24EEF"/>
    <w:rsid w:val="00A254D6"/>
    <w:rsid w:val="00A25DC2"/>
    <w:rsid w:val="00A25ECF"/>
    <w:rsid w:val="00A260A6"/>
    <w:rsid w:val="00A264B1"/>
    <w:rsid w:val="00A26678"/>
    <w:rsid w:val="00A27AC5"/>
    <w:rsid w:val="00A3039F"/>
    <w:rsid w:val="00A316EB"/>
    <w:rsid w:val="00A3268A"/>
    <w:rsid w:val="00A33903"/>
    <w:rsid w:val="00A3394D"/>
    <w:rsid w:val="00A34CFC"/>
    <w:rsid w:val="00A3507A"/>
    <w:rsid w:val="00A37C13"/>
    <w:rsid w:val="00A42CDF"/>
    <w:rsid w:val="00A43609"/>
    <w:rsid w:val="00A43C4A"/>
    <w:rsid w:val="00A45146"/>
    <w:rsid w:val="00A452FB"/>
    <w:rsid w:val="00A478C6"/>
    <w:rsid w:val="00A50751"/>
    <w:rsid w:val="00A509E3"/>
    <w:rsid w:val="00A50C38"/>
    <w:rsid w:val="00A50C53"/>
    <w:rsid w:val="00A50CF8"/>
    <w:rsid w:val="00A516D0"/>
    <w:rsid w:val="00A51B97"/>
    <w:rsid w:val="00A529F8"/>
    <w:rsid w:val="00A53D10"/>
    <w:rsid w:val="00A5552B"/>
    <w:rsid w:val="00A5691E"/>
    <w:rsid w:val="00A56AE1"/>
    <w:rsid w:val="00A57049"/>
    <w:rsid w:val="00A57D84"/>
    <w:rsid w:val="00A60F9F"/>
    <w:rsid w:val="00A616C5"/>
    <w:rsid w:val="00A61914"/>
    <w:rsid w:val="00A62164"/>
    <w:rsid w:val="00A623D6"/>
    <w:rsid w:val="00A627F5"/>
    <w:rsid w:val="00A6363A"/>
    <w:rsid w:val="00A63855"/>
    <w:rsid w:val="00A63DE6"/>
    <w:rsid w:val="00A64982"/>
    <w:rsid w:val="00A64A32"/>
    <w:rsid w:val="00A653BB"/>
    <w:rsid w:val="00A66480"/>
    <w:rsid w:val="00A669FD"/>
    <w:rsid w:val="00A71420"/>
    <w:rsid w:val="00A71AB4"/>
    <w:rsid w:val="00A71BD9"/>
    <w:rsid w:val="00A71C56"/>
    <w:rsid w:val="00A7344F"/>
    <w:rsid w:val="00A75BDF"/>
    <w:rsid w:val="00A769E7"/>
    <w:rsid w:val="00A8007F"/>
    <w:rsid w:val="00A80114"/>
    <w:rsid w:val="00A82325"/>
    <w:rsid w:val="00A82B06"/>
    <w:rsid w:val="00A8322F"/>
    <w:rsid w:val="00A838C6"/>
    <w:rsid w:val="00A852D3"/>
    <w:rsid w:val="00A85E16"/>
    <w:rsid w:val="00A8730C"/>
    <w:rsid w:val="00A92757"/>
    <w:rsid w:val="00A92FB3"/>
    <w:rsid w:val="00A94890"/>
    <w:rsid w:val="00A94D7C"/>
    <w:rsid w:val="00A94DAF"/>
    <w:rsid w:val="00A95406"/>
    <w:rsid w:val="00A95B53"/>
    <w:rsid w:val="00A95F44"/>
    <w:rsid w:val="00A9605B"/>
    <w:rsid w:val="00A96DA0"/>
    <w:rsid w:val="00AA007B"/>
    <w:rsid w:val="00AA0675"/>
    <w:rsid w:val="00AA08B9"/>
    <w:rsid w:val="00AA0E5C"/>
    <w:rsid w:val="00AA2729"/>
    <w:rsid w:val="00AA2EE8"/>
    <w:rsid w:val="00AA3D30"/>
    <w:rsid w:val="00AA4FB4"/>
    <w:rsid w:val="00AA5805"/>
    <w:rsid w:val="00AA629E"/>
    <w:rsid w:val="00AA6648"/>
    <w:rsid w:val="00AA6687"/>
    <w:rsid w:val="00AA79EF"/>
    <w:rsid w:val="00AA7E21"/>
    <w:rsid w:val="00AB37B5"/>
    <w:rsid w:val="00AB390D"/>
    <w:rsid w:val="00AB4822"/>
    <w:rsid w:val="00AB4918"/>
    <w:rsid w:val="00AB4B92"/>
    <w:rsid w:val="00AB4C26"/>
    <w:rsid w:val="00AB53A7"/>
    <w:rsid w:val="00AB549D"/>
    <w:rsid w:val="00AB5CDB"/>
    <w:rsid w:val="00AB7204"/>
    <w:rsid w:val="00AB7E2E"/>
    <w:rsid w:val="00AB7F17"/>
    <w:rsid w:val="00AC078A"/>
    <w:rsid w:val="00AC0A79"/>
    <w:rsid w:val="00AC1223"/>
    <w:rsid w:val="00AC2118"/>
    <w:rsid w:val="00AC22A9"/>
    <w:rsid w:val="00AC370A"/>
    <w:rsid w:val="00AC3E58"/>
    <w:rsid w:val="00AC4E4A"/>
    <w:rsid w:val="00AC607B"/>
    <w:rsid w:val="00AC7F45"/>
    <w:rsid w:val="00AD0B1A"/>
    <w:rsid w:val="00AD0E97"/>
    <w:rsid w:val="00AD204E"/>
    <w:rsid w:val="00AD292F"/>
    <w:rsid w:val="00AD51D6"/>
    <w:rsid w:val="00AD5FC5"/>
    <w:rsid w:val="00AD76DA"/>
    <w:rsid w:val="00AE2C19"/>
    <w:rsid w:val="00AE2DC5"/>
    <w:rsid w:val="00AE32FA"/>
    <w:rsid w:val="00AE3412"/>
    <w:rsid w:val="00AE385C"/>
    <w:rsid w:val="00AE3E3D"/>
    <w:rsid w:val="00AE4617"/>
    <w:rsid w:val="00AE5CFA"/>
    <w:rsid w:val="00AE682A"/>
    <w:rsid w:val="00AE6CAC"/>
    <w:rsid w:val="00AF0047"/>
    <w:rsid w:val="00AF2289"/>
    <w:rsid w:val="00AF23AC"/>
    <w:rsid w:val="00AF4D54"/>
    <w:rsid w:val="00AF5985"/>
    <w:rsid w:val="00AF63F9"/>
    <w:rsid w:val="00AF6EC7"/>
    <w:rsid w:val="00AF7539"/>
    <w:rsid w:val="00B028E8"/>
    <w:rsid w:val="00B03469"/>
    <w:rsid w:val="00B0359F"/>
    <w:rsid w:val="00B03F19"/>
    <w:rsid w:val="00B03FA7"/>
    <w:rsid w:val="00B045E0"/>
    <w:rsid w:val="00B05B86"/>
    <w:rsid w:val="00B06A86"/>
    <w:rsid w:val="00B06C1D"/>
    <w:rsid w:val="00B07E15"/>
    <w:rsid w:val="00B139BB"/>
    <w:rsid w:val="00B1415C"/>
    <w:rsid w:val="00B17312"/>
    <w:rsid w:val="00B17EC5"/>
    <w:rsid w:val="00B204F8"/>
    <w:rsid w:val="00B20E1D"/>
    <w:rsid w:val="00B226E3"/>
    <w:rsid w:val="00B2329A"/>
    <w:rsid w:val="00B23A72"/>
    <w:rsid w:val="00B23D22"/>
    <w:rsid w:val="00B24487"/>
    <w:rsid w:val="00B24A42"/>
    <w:rsid w:val="00B257B0"/>
    <w:rsid w:val="00B259A1"/>
    <w:rsid w:val="00B259C5"/>
    <w:rsid w:val="00B27559"/>
    <w:rsid w:val="00B2795E"/>
    <w:rsid w:val="00B30226"/>
    <w:rsid w:val="00B30398"/>
    <w:rsid w:val="00B31BA1"/>
    <w:rsid w:val="00B33D74"/>
    <w:rsid w:val="00B34258"/>
    <w:rsid w:val="00B34749"/>
    <w:rsid w:val="00B35320"/>
    <w:rsid w:val="00B36FD0"/>
    <w:rsid w:val="00B40A4D"/>
    <w:rsid w:val="00B42110"/>
    <w:rsid w:val="00B4351B"/>
    <w:rsid w:val="00B43BAA"/>
    <w:rsid w:val="00B43EBC"/>
    <w:rsid w:val="00B44143"/>
    <w:rsid w:val="00B44E14"/>
    <w:rsid w:val="00B45024"/>
    <w:rsid w:val="00B45C4C"/>
    <w:rsid w:val="00B45D38"/>
    <w:rsid w:val="00B461D4"/>
    <w:rsid w:val="00B46B52"/>
    <w:rsid w:val="00B46C6B"/>
    <w:rsid w:val="00B47647"/>
    <w:rsid w:val="00B50DE0"/>
    <w:rsid w:val="00B5111F"/>
    <w:rsid w:val="00B52D17"/>
    <w:rsid w:val="00B52E97"/>
    <w:rsid w:val="00B534E8"/>
    <w:rsid w:val="00B54AB0"/>
    <w:rsid w:val="00B55956"/>
    <w:rsid w:val="00B56099"/>
    <w:rsid w:val="00B56F81"/>
    <w:rsid w:val="00B6040D"/>
    <w:rsid w:val="00B60FB6"/>
    <w:rsid w:val="00B61993"/>
    <w:rsid w:val="00B62BB8"/>
    <w:rsid w:val="00B62D66"/>
    <w:rsid w:val="00B6347D"/>
    <w:rsid w:val="00B64B46"/>
    <w:rsid w:val="00B64E40"/>
    <w:rsid w:val="00B658F0"/>
    <w:rsid w:val="00B65B88"/>
    <w:rsid w:val="00B677A5"/>
    <w:rsid w:val="00B70B99"/>
    <w:rsid w:val="00B728C2"/>
    <w:rsid w:val="00B72EEE"/>
    <w:rsid w:val="00B7480A"/>
    <w:rsid w:val="00B74AD5"/>
    <w:rsid w:val="00B74F86"/>
    <w:rsid w:val="00B75E2B"/>
    <w:rsid w:val="00B76196"/>
    <w:rsid w:val="00B76251"/>
    <w:rsid w:val="00B76CCA"/>
    <w:rsid w:val="00B77006"/>
    <w:rsid w:val="00B811E1"/>
    <w:rsid w:val="00B81AAB"/>
    <w:rsid w:val="00B81F0D"/>
    <w:rsid w:val="00B84721"/>
    <w:rsid w:val="00B86C72"/>
    <w:rsid w:val="00B876BB"/>
    <w:rsid w:val="00B87B50"/>
    <w:rsid w:val="00B9050F"/>
    <w:rsid w:val="00B90B1B"/>
    <w:rsid w:val="00B91934"/>
    <w:rsid w:val="00B92194"/>
    <w:rsid w:val="00B930C8"/>
    <w:rsid w:val="00B936EA"/>
    <w:rsid w:val="00B93927"/>
    <w:rsid w:val="00B94A4C"/>
    <w:rsid w:val="00B95EA4"/>
    <w:rsid w:val="00B96BD4"/>
    <w:rsid w:val="00B96C70"/>
    <w:rsid w:val="00BA03F0"/>
    <w:rsid w:val="00BA0802"/>
    <w:rsid w:val="00BA1764"/>
    <w:rsid w:val="00BA1F20"/>
    <w:rsid w:val="00BA2A68"/>
    <w:rsid w:val="00BA2D80"/>
    <w:rsid w:val="00BA517F"/>
    <w:rsid w:val="00BA6700"/>
    <w:rsid w:val="00BA6D18"/>
    <w:rsid w:val="00BB0673"/>
    <w:rsid w:val="00BB26FB"/>
    <w:rsid w:val="00BB2A28"/>
    <w:rsid w:val="00BB34DF"/>
    <w:rsid w:val="00BB36FA"/>
    <w:rsid w:val="00BB3843"/>
    <w:rsid w:val="00BB3DAB"/>
    <w:rsid w:val="00BB46F5"/>
    <w:rsid w:val="00BB7512"/>
    <w:rsid w:val="00BB7713"/>
    <w:rsid w:val="00BB775B"/>
    <w:rsid w:val="00BC04D3"/>
    <w:rsid w:val="00BC08D9"/>
    <w:rsid w:val="00BC28EC"/>
    <w:rsid w:val="00BC297C"/>
    <w:rsid w:val="00BC2A6A"/>
    <w:rsid w:val="00BC2EFC"/>
    <w:rsid w:val="00BC4B8B"/>
    <w:rsid w:val="00BC4F7B"/>
    <w:rsid w:val="00BC4FCA"/>
    <w:rsid w:val="00BC5815"/>
    <w:rsid w:val="00BC6BAA"/>
    <w:rsid w:val="00BC7F12"/>
    <w:rsid w:val="00BC7F53"/>
    <w:rsid w:val="00BD067D"/>
    <w:rsid w:val="00BD15A8"/>
    <w:rsid w:val="00BD2B16"/>
    <w:rsid w:val="00BD5074"/>
    <w:rsid w:val="00BD5227"/>
    <w:rsid w:val="00BE0279"/>
    <w:rsid w:val="00BE0B6A"/>
    <w:rsid w:val="00BE13D4"/>
    <w:rsid w:val="00BE2B8C"/>
    <w:rsid w:val="00BE472A"/>
    <w:rsid w:val="00BE4849"/>
    <w:rsid w:val="00BE50AF"/>
    <w:rsid w:val="00BE6F00"/>
    <w:rsid w:val="00BF0DFA"/>
    <w:rsid w:val="00BF1FC3"/>
    <w:rsid w:val="00BF241B"/>
    <w:rsid w:val="00BF3035"/>
    <w:rsid w:val="00BF3F0B"/>
    <w:rsid w:val="00BF436C"/>
    <w:rsid w:val="00BF4BFE"/>
    <w:rsid w:val="00BF5E88"/>
    <w:rsid w:val="00BF6EDB"/>
    <w:rsid w:val="00C0001B"/>
    <w:rsid w:val="00C007BB"/>
    <w:rsid w:val="00C012C9"/>
    <w:rsid w:val="00C01530"/>
    <w:rsid w:val="00C02C26"/>
    <w:rsid w:val="00C06285"/>
    <w:rsid w:val="00C07393"/>
    <w:rsid w:val="00C0749D"/>
    <w:rsid w:val="00C075E8"/>
    <w:rsid w:val="00C11AD6"/>
    <w:rsid w:val="00C1278B"/>
    <w:rsid w:val="00C12837"/>
    <w:rsid w:val="00C137F3"/>
    <w:rsid w:val="00C1402C"/>
    <w:rsid w:val="00C141D4"/>
    <w:rsid w:val="00C1511E"/>
    <w:rsid w:val="00C168E5"/>
    <w:rsid w:val="00C16B69"/>
    <w:rsid w:val="00C16D8E"/>
    <w:rsid w:val="00C20B95"/>
    <w:rsid w:val="00C23088"/>
    <w:rsid w:val="00C23921"/>
    <w:rsid w:val="00C239EE"/>
    <w:rsid w:val="00C2638B"/>
    <w:rsid w:val="00C267B5"/>
    <w:rsid w:val="00C30B09"/>
    <w:rsid w:val="00C30E58"/>
    <w:rsid w:val="00C31C48"/>
    <w:rsid w:val="00C32972"/>
    <w:rsid w:val="00C358B5"/>
    <w:rsid w:val="00C4013F"/>
    <w:rsid w:val="00C401EE"/>
    <w:rsid w:val="00C40E1D"/>
    <w:rsid w:val="00C41029"/>
    <w:rsid w:val="00C431DE"/>
    <w:rsid w:val="00C43FDF"/>
    <w:rsid w:val="00C440FC"/>
    <w:rsid w:val="00C44ACF"/>
    <w:rsid w:val="00C44C51"/>
    <w:rsid w:val="00C44E5D"/>
    <w:rsid w:val="00C4549E"/>
    <w:rsid w:val="00C458BF"/>
    <w:rsid w:val="00C45D13"/>
    <w:rsid w:val="00C47279"/>
    <w:rsid w:val="00C47C3F"/>
    <w:rsid w:val="00C50D0B"/>
    <w:rsid w:val="00C5312A"/>
    <w:rsid w:val="00C572B5"/>
    <w:rsid w:val="00C57632"/>
    <w:rsid w:val="00C60BF3"/>
    <w:rsid w:val="00C62470"/>
    <w:rsid w:val="00C62621"/>
    <w:rsid w:val="00C63888"/>
    <w:rsid w:val="00C63903"/>
    <w:rsid w:val="00C63B2F"/>
    <w:rsid w:val="00C655E7"/>
    <w:rsid w:val="00C65865"/>
    <w:rsid w:val="00C65A16"/>
    <w:rsid w:val="00C65BDA"/>
    <w:rsid w:val="00C660AC"/>
    <w:rsid w:val="00C707D9"/>
    <w:rsid w:val="00C71CFA"/>
    <w:rsid w:val="00C73FCD"/>
    <w:rsid w:val="00C747E4"/>
    <w:rsid w:val="00C75647"/>
    <w:rsid w:val="00C76973"/>
    <w:rsid w:val="00C775CE"/>
    <w:rsid w:val="00C778A1"/>
    <w:rsid w:val="00C8082D"/>
    <w:rsid w:val="00C815D5"/>
    <w:rsid w:val="00C81878"/>
    <w:rsid w:val="00C81C0C"/>
    <w:rsid w:val="00C81F65"/>
    <w:rsid w:val="00C8322C"/>
    <w:rsid w:val="00C83C54"/>
    <w:rsid w:val="00C84913"/>
    <w:rsid w:val="00C84B52"/>
    <w:rsid w:val="00C87144"/>
    <w:rsid w:val="00C876F3"/>
    <w:rsid w:val="00C8780D"/>
    <w:rsid w:val="00C9114A"/>
    <w:rsid w:val="00C91E86"/>
    <w:rsid w:val="00C92019"/>
    <w:rsid w:val="00C9274C"/>
    <w:rsid w:val="00C92AF1"/>
    <w:rsid w:val="00C92CC4"/>
    <w:rsid w:val="00C92D96"/>
    <w:rsid w:val="00C92E33"/>
    <w:rsid w:val="00C931F6"/>
    <w:rsid w:val="00C93628"/>
    <w:rsid w:val="00C93D63"/>
    <w:rsid w:val="00C94453"/>
    <w:rsid w:val="00C948C1"/>
    <w:rsid w:val="00C95477"/>
    <w:rsid w:val="00C95CE3"/>
    <w:rsid w:val="00C95E68"/>
    <w:rsid w:val="00C97206"/>
    <w:rsid w:val="00C9743E"/>
    <w:rsid w:val="00CA011B"/>
    <w:rsid w:val="00CA12A5"/>
    <w:rsid w:val="00CA17C7"/>
    <w:rsid w:val="00CA19B7"/>
    <w:rsid w:val="00CA4B4F"/>
    <w:rsid w:val="00CA5528"/>
    <w:rsid w:val="00CA5869"/>
    <w:rsid w:val="00CA6160"/>
    <w:rsid w:val="00CA675D"/>
    <w:rsid w:val="00CA7006"/>
    <w:rsid w:val="00CB0CEF"/>
    <w:rsid w:val="00CB28C3"/>
    <w:rsid w:val="00CB36F8"/>
    <w:rsid w:val="00CB397E"/>
    <w:rsid w:val="00CB4601"/>
    <w:rsid w:val="00CB4E1F"/>
    <w:rsid w:val="00CB55C1"/>
    <w:rsid w:val="00CB5C6B"/>
    <w:rsid w:val="00CB7521"/>
    <w:rsid w:val="00CC147B"/>
    <w:rsid w:val="00CC1982"/>
    <w:rsid w:val="00CC2E1C"/>
    <w:rsid w:val="00CC31BF"/>
    <w:rsid w:val="00CC3353"/>
    <w:rsid w:val="00CC3ED9"/>
    <w:rsid w:val="00CC447B"/>
    <w:rsid w:val="00CC50E5"/>
    <w:rsid w:val="00CC5AEB"/>
    <w:rsid w:val="00CC7D33"/>
    <w:rsid w:val="00CD2CAC"/>
    <w:rsid w:val="00CD309F"/>
    <w:rsid w:val="00CD3998"/>
    <w:rsid w:val="00CD41A5"/>
    <w:rsid w:val="00CD4BD2"/>
    <w:rsid w:val="00CD5DC6"/>
    <w:rsid w:val="00CD6772"/>
    <w:rsid w:val="00CD6850"/>
    <w:rsid w:val="00CD6F78"/>
    <w:rsid w:val="00CD71E3"/>
    <w:rsid w:val="00CD7B76"/>
    <w:rsid w:val="00CE0D08"/>
    <w:rsid w:val="00CE0FB8"/>
    <w:rsid w:val="00CE3A48"/>
    <w:rsid w:val="00CE4521"/>
    <w:rsid w:val="00CE5D9D"/>
    <w:rsid w:val="00CE5FC1"/>
    <w:rsid w:val="00CE6483"/>
    <w:rsid w:val="00CE7D5E"/>
    <w:rsid w:val="00CF1E35"/>
    <w:rsid w:val="00CF399E"/>
    <w:rsid w:val="00CF4ABC"/>
    <w:rsid w:val="00CF54CA"/>
    <w:rsid w:val="00CF59B5"/>
    <w:rsid w:val="00CF6F75"/>
    <w:rsid w:val="00D01302"/>
    <w:rsid w:val="00D020F0"/>
    <w:rsid w:val="00D03830"/>
    <w:rsid w:val="00D03D33"/>
    <w:rsid w:val="00D0420C"/>
    <w:rsid w:val="00D042AE"/>
    <w:rsid w:val="00D042D2"/>
    <w:rsid w:val="00D043F1"/>
    <w:rsid w:val="00D04AEA"/>
    <w:rsid w:val="00D05475"/>
    <w:rsid w:val="00D05DFD"/>
    <w:rsid w:val="00D061D4"/>
    <w:rsid w:val="00D065A1"/>
    <w:rsid w:val="00D06A48"/>
    <w:rsid w:val="00D1002B"/>
    <w:rsid w:val="00D10131"/>
    <w:rsid w:val="00D101B4"/>
    <w:rsid w:val="00D11B06"/>
    <w:rsid w:val="00D12D9D"/>
    <w:rsid w:val="00D13198"/>
    <w:rsid w:val="00D131C8"/>
    <w:rsid w:val="00D13CDA"/>
    <w:rsid w:val="00D14066"/>
    <w:rsid w:val="00D151F3"/>
    <w:rsid w:val="00D16337"/>
    <w:rsid w:val="00D17720"/>
    <w:rsid w:val="00D178D4"/>
    <w:rsid w:val="00D2065E"/>
    <w:rsid w:val="00D2182A"/>
    <w:rsid w:val="00D21D37"/>
    <w:rsid w:val="00D22557"/>
    <w:rsid w:val="00D22582"/>
    <w:rsid w:val="00D22AD2"/>
    <w:rsid w:val="00D22FA2"/>
    <w:rsid w:val="00D2335C"/>
    <w:rsid w:val="00D23463"/>
    <w:rsid w:val="00D23755"/>
    <w:rsid w:val="00D24CD6"/>
    <w:rsid w:val="00D24FB9"/>
    <w:rsid w:val="00D25405"/>
    <w:rsid w:val="00D257AC"/>
    <w:rsid w:val="00D25AFC"/>
    <w:rsid w:val="00D2621B"/>
    <w:rsid w:val="00D262D5"/>
    <w:rsid w:val="00D266DD"/>
    <w:rsid w:val="00D26D58"/>
    <w:rsid w:val="00D27A9C"/>
    <w:rsid w:val="00D3121D"/>
    <w:rsid w:val="00D32763"/>
    <w:rsid w:val="00D349E1"/>
    <w:rsid w:val="00D34E26"/>
    <w:rsid w:val="00D35B82"/>
    <w:rsid w:val="00D36AFC"/>
    <w:rsid w:val="00D37091"/>
    <w:rsid w:val="00D37406"/>
    <w:rsid w:val="00D40068"/>
    <w:rsid w:val="00D415F6"/>
    <w:rsid w:val="00D42002"/>
    <w:rsid w:val="00D42695"/>
    <w:rsid w:val="00D42759"/>
    <w:rsid w:val="00D43E93"/>
    <w:rsid w:val="00D45239"/>
    <w:rsid w:val="00D45336"/>
    <w:rsid w:val="00D4664D"/>
    <w:rsid w:val="00D4677A"/>
    <w:rsid w:val="00D46F5B"/>
    <w:rsid w:val="00D4710B"/>
    <w:rsid w:val="00D476EE"/>
    <w:rsid w:val="00D501A3"/>
    <w:rsid w:val="00D51740"/>
    <w:rsid w:val="00D5214B"/>
    <w:rsid w:val="00D525E8"/>
    <w:rsid w:val="00D52785"/>
    <w:rsid w:val="00D538FB"/>
    <w:rsid w:val="00D5391E"/>
    <w:rsid w:val="00D57371"/>
    <w:rsid w:val="00D57D47"/>
    <w:rsid w:val="00D60BD9"/>
    <w:rsid w:val="00D6164A"/>
    <w:rsid w:val="00D61FC1"/>
    <w:rsid w:val="00D621B7"/>
    <w:rsid w:val="00D6265E"/>
    <w:rsid w:val="00D62EE0"/>
    <w:rsid w:val="00D6395B"/>
    <w:rsid w:val="00D63A0D"/>
    <w:rsid w:val="00D6437D"/>
    <w:rsid w:val="00D64535"/>
    <w:rsid w:val="00D657A5"/>
    <w:rsid w:val="00D66253"/>
    <w:rsid w:val="00D66CF8"/>
    <w:rsid w:val="00D671F7"/>
    <w:rsid w:val="00D7001D"/>
    <w:rsid w:val="00D70193"/>
    <w:rsid w:val="00D70773"/>
    <w:rsid w:val="00D71425"/>
    <w:rsid w:val="00D71F1C"/>
    <w:rsid w:val="00D7249E"/>
    <w:rsid w:val="00D729E3"/>
    <w:rsid w:val="00D741E0"/>
    <w:rsid w:val="00D742C1"/>
    <w:rsid w:val="00D75F31"/>
    <w:rsid w:val="00D76C75"/>
    <w:rsid w:val="00D77825"/>
    <w:rsid w:val="00D82C11"/>
    <w:rsid w:val="00D84473"/>
    <w:rsid w:val="00D90CBC"/>
    <w:rsid w:val="00D90D2D"/>
    <w:rsid w:val="00D9223B"/>
    <w:rsid w:val="00D9247D"/>
    <w:rsid w:val="00D926DD"/>
    <w:rsid w:val="00D9301F"/>
    <w:rsid w:val="00D93058"/>
    <w:rsid w:val="00D94325"/>
    <w:rsid w:val="00D9435F"/>
    <w:rsid w:val="00D94BD9"/>
    <w:rsid w:val="00D94E3E"/>
    <w:rsid w:val="00D94E86"/>
    <w:rsid w:val="00DA1D18"/>
    <w:rsid w:val="00DA366F"/>
    <w:rsid w:val="00DA3CF1"/>
    <w:rsid w:val="00DA3D1A"/>
    <w:rsid w:val="00DA4789"/>
    <w:rsid w:val="00DA487E"/>
    <w:rsid w:val="00DA59EC"/>
    <w:rsid w:val="00DA65A5"/>
    <w:rsid w:val="00DA706A"/>
    <w:rsid w:val="00DA7986"/>
    <w:rsid w:val="00DB0572"/>
    <w:rsid w:val="00DB1790"/>
    <w:rsid w:val="00DB2E90"/>
    <w:rsid w:val="00DB313F"/>
    <w:rsid w:val="00DB33E2"/>
    <w:rsid w:val="00DB5025"/>
    <w:rsid w:val="00DB51D4"/>
    <w:rsid w:val="00DC01E9"/>
    <w:rsid w:val="00DC08E3"/>
    <w:rsid w:val="00DC0A18"/>
    <w:rsid w:val="00DC1587"/>
    <w:rsid w:val="00DC25BC"/>
    <w:rsid w:val="00DC38EF"/>
    <w:rsid w:val="00DC3B32"/>
    <w:rsid w:val="00DC549A"/>
    <w:rsid w:val="00DC5ECD"/>
    <w:rsid w:val="00DC6AC7"/>
    <w:rsid w:val="00DC6C9B"/>
    <w:rsid w:val="00DC6F01"/>
    <w:rsid w:val="00DC7394"/>
    <w:rsid w:val="00DD0B11"/>
    <w:rsid w:val="00DD100C"/>
    <w:rsid w:val="00DD1487"/>
    <w:rsid w:val="00DD1A6F"/>
    <w:rsid w:val="00DD216B"/>
    <w:rsid w:val="00DD4285"/>
    <w:rsid w:val="00DD437E"/>
    <w:rsid w:val="00DD475A"/>
    <w:rsid w:val="00DD51C0"/>
    <w:rsid w:val="00DD54ED"/>
    <w:rsid w:val="00DD58B6"/>
    <w:rsid w:val="00DD5DEB"/>
    <w:rsid w:val="00DD6CBA"/>
    <w:rsid w:val="00DD6DC8"/>
    <w:rsid w:val="00DE25C0"/>
    <w:rsid w:val="00DE386B"/>
    <w:rsid w:val="00DE3889"/>
    <w:rsid w:val="00DE4DCA"/>
    <w:rsid w:val="00DE5A61"/>
    <w:rsid w:val="00DE63AA"/>
    <w:rsid w:val="00DE78EA"/>
    <w:rsid w:val="00DF03CA"/>
    <w:rsid w:val="00DF142F"/>
    <w:rsid w:val="00DF14BE"/>
    <w:rsid w:val="00DF2345"/>
    <w:rsid w:val="00DF4347"/>
    <w:rsid w:val="00DF4BF6"/>
    <w:rsid w:val="00DF562E"/>
    <w:rsid w:val="00DF5CAE"/>
    <w:rsid w:val="00DF5EDB"/>
    <w:rsid w:val="00E0005C"/>
    <w:rsid w:val="00E01218"/>
    <w:rsid w:val="00E01BAE"/>
    <w:rsid w:val="00E01FB6"/>
    <w:rsid w:val="00E027D4"/>
    <w:rsid w:val="00E03CC9"/>
    <w:rsid w:val="00E04453"/>
    <w:rsid w:val="00E05015"/>
    <w:rsid w:val="00E0505D"/>
    <w:rsid w:val="00E05436"/>
    <w:rsid w:val="00E055C1"/>
    <w:rsid w:val="00E0590A"/>
    <w:rsid w:val="00E06E96"/>
    <w:rsid w:val="00E06FE8"/>
    <w:rsid w:val="00E10287"/>
    <w:rsid w:val="00E1187D"/>
    <w:rsid w:val="00E11C16"/>
    <w:rsid w:val="00E12420"/>
    <w:rsid w:val="00E12DA9"/>
    <w:rsid w:val="00E16289"/>
    <w:rsid w:val="00E164D8"/>
    <w:rsid w:val="00E215B7"/>
    <w:rsid w:val="00E2193B"/>
    <w:rsid w:val="00E21B93"/>
    <w:rsid w:val="00E22384"/>
    <w:rsid w:val="00E22A0E"/>
    <w:rsid w:val="00E24DA4"/>
    <w:rsid w:val="00E251EB"/>
    <w:rsid w:val="00E265E3"/>
    <w:rsid w:val="00E27A65"/>
    <w:rsid w:val="00E27DD2"/>
    <w:rsid w:val="00E3048E"/>
    <w:rsid w:val="00E31C3A"/>
    <w:rsid w:val="00E351A8"/>
    <w:rsid w:val="00E35448"/>
    <w:rsid w:val="00E35DD9"/>
    <w:rsid w:val="00E35F87"/>
    <w:rsid w:val="00E36902"/>
    <w:rsid w:val="00E36E00"/>
    <w:rsid w:val="00E4059E"/>
    <w:rsid w:val="00E416DD"/>
    <w:rsid w:val="00E41A55"/>
    <w:rsid w:val="00E4283D"/>
    <w:rsid w:val="00E42B71"/>
    <w:rsid w:val="00E44047"/>
    <w:rsid w:val="00E444BC"/>
    <w:rsid w:val="00E46861"/>
    <w:rsid w:val="00E46887"/>
    <w:rsid w:val="00E46A7C"/>
    <w:rsid w:val="00E47505"/>
    <w:rsid w:val="00E47943"/>
    <w:rsid w:val="00E5040D"/>
    <w:rsid w:val="00E50B10"/>
    <w:rsid w:val="00E520DD"/>
    <w:rsid w:val="00E53010"/>
    <w:rsid w:val="00E5354D"/>
    <w:rsid w:val="00E5376C"/>
    <w:rsid w:val="00E53D64"/>
    <w:rsid w:val="00E546FE"/>
    <w:rsid w:val="00E55D3E"/>
    <w:rsid w:val="00E55E7B"/>
    <w:rsid w:val="00E56BBC"/>
    <w:rsid w:val="00E56D74"/>
    <w:rsid w:val="00E57553"/>
    <w:rsid w:val="00E60345"/>
    <w:rsid w:val="00E60D1F"/>
    <w:rsid w:val="00E62066"/>
    <w:rsid w:val="00E623C2"/>
    <w:rsid w:val="00E62B48"/>
    <w:rsid w:val="00E63C57"/>
    <w:rsid w:val="00E64C8C"/>
    <w:rsid w:val="00E65190"/>
    <w:rsid w:val="00E6640D"/>
    <w:rsid w:val="00E66B04"/>
    <w:rsid w:val="00E66B7C"/>
    <w:rsid w:val="00E671F0"/>
    <w:rsid w:val="00E673DB"/>
    <w:rsid w:val="00E6749A"/>
    <w:rsid w:val="00E67956"/>
    <w:rsid w:val="00E67DF2"/>
    <w:rsid w:val="00E70B64"/>
    <w:rsid w:val="00E70C9E"/>
    <w:rsid w:val="00E71F89"/>
    <w:rsid w:val="00E72771"/>
    <w:rsid w:val="00E73AC1"/>
    <w:rsid w:val="00E7402A"/>
    <w:rsid w:val="00E7485A"/>
    <w:rsid w:val="00E74A42"/>
    <w:rsid w:val="00E74DC6"/>
    <w:rsid w:val="00E74E76"/>
    <w:rsid w:val="00E7502F"/>
    <w:rsid w:val="00E754BF"/>
    <w:rsid w:val="00E757B0"/>
    <w:rsid w:val="00E76AFD"/>
    <w:rsid w:val="00E76FC4"/>
    <w:rsid w:val="00E77A09"/>
    <w:rsid w:val="00E806EE"/>
    <w:rsid w:val="00E80A71"/>
    <w:rsid w:val="00E80E8A"/>
    <w:rsid w:val="00E81B25"/>
    <w:rsid w:val="00E82457"/>
    <w:rsid w:val="00E83A46"/>
    <w:rsid w:val="00E84571"/>
    <w:rsid w:val="00E846C0"/>
    <w:rsid w:val="00E859AA"/>
    <w:rsid w:val="00E86401"/>
    <w:rsid w:val="00E90AEC"/>
    <w:rsid w:val="00E91820"/>
    <w:rsid w:val="00E91B87"/>
    <w:rsid w:val="00E925FC"/>
    <w:rsid w:val="00E930F5"/>
    <w:rsid w:val="00E9326E"/>
    <w:rsid w:val="00E9333E"/>
    <w:rsid w:val="00E93C1B"/>
    <w:rsid w:val="00E947A7"/>
    <w:rsid w:val="00E94A61"/>
    <w:rsid w:val="00E96D04"/>
    <w:rsid w:val="00EA1295"/>
    <w:rsid w:val="00EA1A10"/>
    <w:rsid w:val="00EA1F9F"/>
    <w:rsid w:val="00EA288E"/>
    <w:rsid w:val="00EA2AD8"/>
    <w:rsid w:val="00EA3477"/>
    <w:rsid w:val="00EA4182"/>
    <w:rsid w:val="00EA4226"/>
    <w:rsid w:val="00EA5279"/>
    <w:rsid w:val="00EA5846"/>
    <w:rsid w:val="00EA5F9B"/>
    <w:rsid w:val="00EA6919"/>
    <w:rsid w:val="00EA7625"/>
    <w:rsid w:val="00EA7B9E"/>
    <w:rsid w:val="00EB10F9"/>
    <w:rsid w:val="00EB3805"/>
    <w:rsid w:val="00EB3974"/>
    <w:rsid w:val="00EB3BF1"/>
    <w:rsid w:val="00EB3D78"/>
    <w:rsid w:val="00EB4898"/>
    <w:rsid w:val="00EB5E51"/>
    <w:rsid w:val="00EB62E8"/>
    <w:rsid w:val="00EB6B47"/>
    <w:rsid w:val="00EB761E"/>
    <w:rsid w:val="00EC0605"/>
    <w:rsid w:val="00EC082D"/>
    <w:rsid w:val="00EC34A2"/>
    <w:rsid w:val="00EC35E1"/>
    <w:rsid w:val="00EC3977"/>
    <w:rsid w:val="00EC62B1"/>
    <w:rsid w:val="00EC6313"/>
    <w:rsid w:val="00EC6444"/>
    <w:rsid w:val="00EC7547"/>
    <w:rsid w:val="00EC7999"/>
    <w:rsid w:val="00ED1123"/>
    <w:rsid w:val="00ED1BAC"/>
    <w:rsid w:val="00ED1D49"/>
    <w:rsid w:val="00ED4376"/>
    <w:rsid w:val="00ED446D"/>
    <w:rsid w:val="00ED4D41"/>
    <w:rsid w:val="00ED500D"/>
    <w:rsid w:val="00ED56FB"/>
    <w:rsid w:val="00ED5E48"/>
    <w:rsid w:val="00ED634B"/>
    <w:rsid w:val="00ED6464"/>
    <w:rsid w:val="00ED752B"/>
    <w:rsid w:val="00ED7A0F"/>
    <w:rsid w:val="00ED7F89"/>
    <w:rsid w:val="00EE107A"/>
    <w:rsid w:val="00EE1F8A"/>
    <w:rsid w:val="00EE2388"/>
    <w:rsid w:val="00EE4958"/>
    <w:rsid w:val="00EE5498"/>
    <w:rsid w:val="00EE5A13"/>
    <w:rsid w:val="00EE685E"/>
    <w:rsid w:val="00EE6EB5"/>
    <w:rsid w:val="00EE7B0F"/>
    <w:rsid w:val="00EE7FC0"/>
    <w:rsid w:val="00EF08EB"/>
    <w:rsid w:val="00EF12A5"/>
    <w:rsid w:val="00EF33B0"/>
    <w:rsid w:val="00EF4FF6"/>
    <w:rsid w:val="00EF69DA"/>
    <w:rsid w:val="00EF6C7C"/>
    <w:rsid w:val="00EF74F4"/>
    <w:rsid w:val="00EF76B9"/>
    <w:rsid w:val="00F010C6"/>
    <w:rsid w:val="00F021A4"/>
    <w:rsid w:val="00F021DB"/>
    <w:rsid w:val="00F02215"/>
    <w:rsid w:val="00F030FA"/>
    <w:rsid w:val="00F044FB"/>
    <w:rsid w:val="00F04659"/>
    <w:rsid w:val="00F047AA"/>
    <w:rsid w:val="00F06869"/>
    <w:rsid w:val="00F06C59"/>
    <w:rsid w:val="00F07AA3"/>
    <w:rsid w:val="00F07B3E"/>
    <w:rsid w:val="00F07B77"/>
    <w:rsid w:val="00F10451"/>
    <w:rsid w:val="00F10A3C"/>
    <w:rsid w:val="00F10EAD"/>
    <w:rsid w:val="00F1193B"/>
    <w:rsid w:val="00F11BCD"/>
    <w:rsid w:val="00F128EE"/>
    <w:rsid w:val="00F12C04"/>
    <w:rsid w:val="00F136FE"/>
    <w:rsid w:val="00F13EA7"/>
    <w:rsid w:val="00F15372"/>
    <w:rsid w:val="00F154BA"/>
    <w:rsid w:val="00F1555E"/>
    <w:rsid w:val="00F207EF"/>
    <w:rsid w:val="00F21750"/>
    <w:rsid w:val="00F21F1B"/>
    <w:rsid w:val="00F22BBE"/>
    <w:rsid w:val="00F2337F"/>
    <w:rsid w:val="00F24D88"/>
    <w:rsid w:val="00F25211"/>
    <w:rsid w:val="00F25242"/>
    <w:rsid w:val="00F25E7D"/>
    <w:rsid w:val="00F27474"/>
    <w:rsid w:val="00F30708"/>
    <w:rsid w:val="00F319A4"/>
    <w:rsid w:val="00F31B5B"/>
    <w:rsid w:val="00F31DB6"/>
    <w:rsid w:val="00F32220"/>
    <w:rsid w:val="00F3278A"/>
    <w:rsid w:val="00F3283C"/>
    <w:rsid w:val="00F338A3"/>
    <w:rsid w:val="00F34579"/>
    <w:rsid w:val="00F3520A"/>
    <w:rsid w:val="00F36035"/>
    <w:rsid w:val="00F3652C"/>
    <w:rsid w:val="00F36B00"/>
    <w:rsid w:val="00F40433"/>
    <w:rsid w:val="00F41A40"/>
    <w:rsid w:val="00F41BEB"/>
    <w:rsid w:val="00F41EEE"/>
    <w:rsid w:val="00F437BD"/>
    <w:rsid w:val="00F43C6D"/>
    <w:rsid w:val="00F452E4"/>
    <w:rsid w:val="00F460E6"/>
    <w:rsid w:val="00F46E42"/>
    <w:rsid w:val="00F50202"/>
    <w:rsid w:val="00F50A56"/>
    <w:rsid w:val="00F515DA"/>
    <w:rsid w:val="00F51907"/>
    <w:rsid w:val="00F5244C"/>
    <w:rsid w:val="00F530DA"/>
    <w:rsid w:val="00F53636"/>
    <w:rsid w:val="00F53DF7"/>
    <w:rsid w:val="00F5401A"/>
    <w:rsid w:val="00F60243"/>
    <w:rsid w:val="00F6035D"/>
    <w:rsid w:val="00F60D41"/>
    <w:rsid w:val="00F6137A"/>
    <w:rsid w:val="00F613BF"/>
    <w:rsid w:val="00F62AFF"/>
    <w:rsid w:val="00F6396C"/>
    <w:rsid w:val="00F64566"/>
    <w:rsid w:val="00F65D7A"/>
    <w:rsid w:val="00F67132"/>
    <w:rsid w:val="00F678BC"/>
    <w:rsid w:val="00F67A46"/>
    <w:rsid w:val="00F67FA0"/>
    <w:rsid w:val="00F70587"/>
    <w:rsid w:val="00F707E7"/>
    <w:rsid w:val="00F722E1"/>
    <w:rsid w:val="00F729A4"/>
    <w:rsid w:val="00F73CE0"/>
    <w:rsid w:val="00F73EBF"/>
    <w:rsid w:val="00F74452"/>
    <w:rsid w:val="00F7474F"/>
    <w:rsid w:val="00F74EF7"/>
    <w:rsid w:val="00F759F0"/>
    <w:rsid w:val="00F75A8C"/>
    <w:rsid w:val="00F764D4"/>
    <w:rsid w:val="00F77513"/>
    <w:rsid w:val="00F77FAD"/>
    <w:rsid w:val="00F80777"/>
    <w:rsid w:val="00F82ED5"/>
    <w:rsid w:val="00F83DDE"/>
    <w:rsid w:val="00F842A5"/>
    <w:rsid w:val="00F85E8A"/>
    <w:rsid w:val="00F864AC"/>
    <w:rsid w:val="00F86D06"/>
    <w:rsid w:val="00F87481"/>
    <w:rsid w:val="00F877F8"/>
    <w:rsid w:val="00F87E91"/>
    <w:rsid w:val="00F87FFE"/>
    <w:rsid w:val="00F90933"/>
    <w:rsid w:val="00F90B2E"/>
    <w:rsid w:val="00F91B75"/>
    <w:rsid w:val="00F92220"/>
    <w:rsid w:val="00F93923"/>
    <w:rsid w:val="00F948B2"/>
    <w:rsid w:val="00F96349"/>
    <w:rsid w:val="00F96C79"/>
    <w:rsid w:val="00F9746A"/>
    <w:rsid w:val="00FA109D"/>
    <w:rsid w:val="00FA22B8"/>
    <w:rsid w:val="00FA4AF8"/>
    <w:rsid w:val="00FA5244"/>
    <w:rsid w:val="00FA5B9B"/>
    <w:rsid w:val="00FA692E"/>
    <w:rsid w:val="00FA6F20"/>
    <w:rsid w:val="00FA6F46"/>
    <w:rsid w:val="00FB04FA"/>
    <w:rsid w:val="00FB1DF0"/>
    <w:rsid w:val="00FB1EEE"/>
    <w:rsid w:val="00FB3837"/>
    <w:rsid w:val="00FB4062"/>
    <w:rsid w:val="00FB4462"/>
    <w:rsid w:val="00FB5D5D"/>
    <w:rsid w:val="00FB6923"/>
    <w:rsid w:val="00FB7F52"/>
    <w:rsid w:val="00FC0EB1"/>
    <w:rsid w:val="00FC1CF7"/>
    <w:rsid w:val="00FC2830"/>
    <w:rsid w:val="00FC2A72"/>
    <w:rsid w:val="00FC32F5"/>
    <w:rsid w:val="00FC37FF"/>
    <w:rsid w:val="00FC4275"/>
    <w:rsid w:val="00FC47FB"/>
    <w:rsid w:val="00FC4ABE"/>
    <w:rsid w:val="00FC5C74"/>
    <w:rsid w:val="00FC6192"/>
    <w:rsid w:val="00FC624E"/>
    <w:rsid w:val="00FC6F0D"/>
    <w:rsid w:val="00FC6F98"/>
    <w:rsid w:val="00FD0F08"/>
    <w:rsid w:val="00FD2083"/>
    <w:rsid w:val="00FD20B3"/>
    <w:rsid w:val="00FD27E2"/>
    <w:rsid w:val="00FD2B64"/>
    <w:rsid w:val="00FD324B"/>
    <w:rsid w:val="00FD48D2"/>
    <w:rsid w:val="00FD507B"/>
    <w:rsid w:val="00FD5102"/>
    <w:rsid w:val="00FD5EB9"/>
    <w:rsid w:val="00FD7129"/>
    <w:rsid w:val="00FD743E"/>
    <w:rsid w:val="00FE0803"/>
    <w:rsid w:val="00FE1B77"/>
    <w:rsid w:val="00FE36B7"/>
    <w:rsid w:val="00FE3BC9"/>
    <w:rsid w:val="00FE3CCE"/>
    <w:rsid w:val="00FE4E8C"/>
    <w:rsid w:val="00FE5E93"/>
    <w:rsid w:val="00FF0042"/>
    <w:rsid w:val="00FF043D"/>
    <w:rsid w:val="00FF1DDB"/>
    <w:rsid w:val="00FF1E25"/>
    <w:rsid w:val="00FF201D"/>
    <w:rsid w:val="00FF20E7"/>
    <w:rsid w:val="00FF21B3"/>
    <w:rsid w:val="00FF35C1"/>
    <w:rsid w:val="00FF3D98"/>
    <w:rsid w:val="00FF5217"/>
    <w:rsid w:val="00FF5892"/>
    <w:rsid w:val="00FF64EC"/>
    <w:rsid w:val="00FF6CF2"/>
    <w:rsid w:val="00FF6E65"/>
    <w:rsid w:val="00FF7497"/>
    <w:rsid w:val="00FF75A5"/>
    <w:rsid w:val="00FF77B6"/>
    <w:rsid w:val="00FF7803"/>
    <w:rsid w:val="00FF798B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6B57D1-12A0-48F1-AECD-EBD0D50D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4"/>
      <w:lang w:eastAsia="en-US"/>
    </w:rPr>
  </w:style>
  <w:style w:type="paragraph" w:styleId="Titre1">
    <w:name w:val="heading 1"/>
    <w:basedOn w:val="Normal"/>
    <w:next w:val="Normal"/>
    <w:qFormat/>
    <w:pPr>
      <w:spacing w:before="240"/>
      <w:jc w:val="center"/>
      <w:outlineLvl w:val="0"/>
    </w:pPr>
    <w:rPr>
      <w:rFonts w:ascii="Arial" w:hAnsi="Arial" w:cs="Arial"/>
      <w:b/>
      <w:bCs/>
      <w:color w:val="FF0000"/>
      <w:sz w:val="40"/>
      <w:szCs w:val="40"/>
      <w:u w:val="double"/>
    </w:rPr>
  </w:style>
  <w:style w:type="paragraph" w:styleId="Titre2">
    <w:name w:val="heading 2"/>
    <w:basedOn w:val="Normal"/>
    <w:next w:val="Normal"/>
    <w:qFormat/>
    <w:pPr>
      <w:spacing w:before="120"/>
      <w:ind w:left="1134"/>
      <w:outlineLvl w:val="1"/>
    </w:pPr>
    <w:rPr>
      <w:b/>
      <w:bCs/>
      <w:color w:val="0000FF"/>
      <w:sz w:val="32"/>
      <w:szCs w:val="32"/>
      <w:u w:val="single"/>
    </w:rPr>
  </w:style>
  <w:style w:type="paragraph" w:styleId="Titre3">
    <w:name w:val="heading 3"/>
    <w:basedOn w:val="Normal"/>
    <w:next w:val="Retraitnormal"/>
    <w:qFormat/>
    <w:pPr>
      <w:ind w:left="351"/>
      <w:outlineLvl w:val="2"/>
    </w:pPr>
    <w:rPr>
      <w:rFonts w:ascii="Arial" w:hAnsi="Arial" w:cs="Arial"/>
      <w:b/>
      <w:bCs/>
      <w:color w:val="00FFFF"/>
      <w:sz w:val="28"/>
      <w:szCs w:val="28"/>
      <w:u w:val="single"/>
    </w:rPr>
  </w:style>
  <w:style w:type="paragraph" w:styleId="Titre4">
    <w:name w:val="heading 4"/>
    <w:basedOn w:val="Normal"/>
    <w:next w:val="Normal"/>
    <w:qFormat/>
    <w:pPr>
      <w:outlineLvl w:val="3"/>
    </w:pPr>
    <w:rPr>
      <w:rFonts w:ascii="Arial" w:hAnsi="Arial" w:cs="Arial"/>
      <w:b/>
      <w:bCs/>
      <w:color w:val="00FF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customStyle="1" w:styleId="adresseenveloppe">
    <w:name w:val="adresse enveloppe"/>
    <w:basedOn w:val="Normal"/>
    <w:pPr>
      <w:framePr w:w="7920" w:h="1980" w:hRule="exact" w:hSpace="141" w:wrap="auto" w:hAnchor="text" w:xAlign="center" w:yAlign="bottom"/>
      <w:ind w:left="2880"/>
    </w:pPr>
    <w:rPr>
      <w:sz w:val="30"/>
      <w:szCs w:val="30"/>
    </w:rPr>
  </w:style>
  <w:style w:type="paragraph" w:styleId="En-tte">
    <w:name w:val="header"/>
    <w:basedOn w:val="Normal"/>
    <w:link w:val="En-tteCar"/>
    <w:rsid w:val="008938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9389C"/>
    <w:rPr>
      <w:rFonts w:ascii="Times New Roman" w:hAnsi="Times New Roman"/>
      <w:sz w:val="24"/>
      <w:szCs w:val="24"/>
      <w:lang w:eastAsia="en-US"/>
    </w:rPr>
  </w:style>
  <w:style w:type="paragraph" w:styleId="Pieddepage">
    <w:name w:val="footer"/>
    <w:basedOn w:val="Normal"/>
    <w:link w:val="PieddepageCar"/>
    <w:rsid w:val="008938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389C"/>
    <w:rPr>
      <w:rFonts w:ascii="Times New Roman" w:hAnsi="Times New Roman"/>
      <w:sz w:val="24"/>
      <w:szCs w:val="24"/>
      <w:lang w:eastAsia="en-US"/>
    </w:rPr>
  </w:style>
  <w:style w:type="paragraph" w:styleId="NormalWeb">
    <w:name w:val="Normal (Web)"/>
    <w:basedOn w:val="Normal"/>
    <w:rsid w:val="0089389C"/>
  </w:style>
  <w:style w:type="paragraph" w:styleId="Paragraphedeliste">
    <w:name w:val="List Paragraph"/>
    <w:basedOn w:val="Normal"/>
    <w:uiPriority w:val="34"/>
    <w:qFormat/>
    <w:rsid w:val="00E66B04"/>
    <w:pPr>
      <w:ind w:left="720"/>
      <w:contextualSpacing/>
    </w:pPr>
  </w:style>
  <w:style w:type="table" w:styleId="Grilledutableau">
    <w:name w:val="Table Grid"/>
    <w:basedOn w:val="TableauNormal"/>
    <w:rsid w:val="00247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33409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3409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4233">
      <w:bodyDiv w:val="1"/>
      <w:marLeft w:val="0"/>
      <w:marRight w:val="0"/>
      <w:marTop w:val="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9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CBCBC"/>
            <w:bottom w:val="none" w:sz="0" w:space="0" w:color="auto"/>
            <w:right w:val="single" w:sz="6" w:space="0" w:color="BCBCBC"/>
          </w:divBdr>
          <w:divsChild>
            <w:div w:id="381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7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7" w:color="BCBCBC"/>
                                    <w:bottom w:val="single" w:sz="6" w:space="7" w:color="BCBCBC"/>
                                    <w:right w:val="single" w:sz="6" w:space="8" w:color="BCBCBC"/>
                                  </w:divBdr>
                                  <w:divsChild>
                                    <w:div w:id="147869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08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545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7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5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5.png"/><Relationship Id="rId39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image" Target="media/image19.jpe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oleObject" Target="embeddings/oleObject4.bin"/><Relationship Id="rId33" Type="http://schemas.openxmlformats.org/officeDocument/2006/relationships/hyperlink" Target="https://www.google.fr/url?sa=i&amp;rct=j&amp;q=&amp;esrc=s&amp;source=images&amp;cd=&amp;cad=rja&amp;uact=8&amp;ved=0ahUKEwijwqDcyKnVAhVEvBQKHbzmBfYQjRwIBw&amp;url=http://www.framboise314.fr/mesure-de-distance-par-ultrasons-avec-le-raspberry-pi/&amp;psig=AFQjCNEAkYq10JjE-fBdplJDUFcJ1jrDlA&amp;ust=1501248527004636" TargetMode="External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7.wmf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wmf"/><Relationship Id="rId32" Type="http://schemas.openxmlformats.org/officeDocument/2006/relationships/oleObject" Target="embeddings/oleObject7.bin"/><Relationship Id="rId37" Type="http://schemas.openxmlformats.org/officeDocument/2006/relationships/image" Target="media/image21.png"/><Relationship Id="rId40" Type="http://schemas.openxmlformats.org/officeDocument/2006/relationships/oleObject" Target="embeddings/oleObject9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oleObject" Target="embeddings/oleObject5.bin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8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hyperlink" Target="https://www.google.fr/url?sa=i&amp;rct=j&amp;q=&amp;esrc=s&amp;source=images&amp;cd=&amp;cad=rja&amp;uact=8&amp;ved=0ahUKEwjbx4eGyanVAhXB1hQKHXyfDP0QjRwIBw&amp;url=https://itechnofrance.wordpress.com/2013/03/12/utilisation-du-module-ultrason-hc-sr04-avec-larduino/&amp;psig=AFQjCNEAkYq10JjE-fBdplJDUFcJ1jrDlA&amp;ust=1501248527004636" TargetMode="External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&#233;d&#233;ric\AppData\Roaming\Microsoft\Mod&#232;les\Word%202013\Canon%20MG535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D78C2-B998-4B63-B882-A5110DEC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Canon MG5350.dotx</Template>
  <TotalTime>4337</TotalTime>
  <Pages>1</Pages>
  <Words>4992</Words>
  <Characters>27456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SOLLNER</dc:creator>
  <cp:keywords/>
  <dc:description/>
  <cp:lastModifiedBy>Frédéric SOLLNER</cp:lastModifiedBy>
  <cp:revision>222</cp:revision>
  <cp:lastPrinted>2019-01-08T07:38:00Z</cp:lastPrinted>
  <dcterms:created xsi:type="dcterms:W3CDTF">2017-07-18T13:01:00Z</dcterms:created>
  <dcterms:modified xsi:type="dcterms:W3CDTF">2019-01-08T08:15:00Z</dcterms:modified>
</cp:coreProperties>
</file>